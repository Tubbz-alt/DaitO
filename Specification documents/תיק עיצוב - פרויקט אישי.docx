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5485F" w14:textId="37F824E8" w:rsidR="00071A10" w:rsidRDefault="00071A10" w:rsidP="00454EDE">
      <w:pPr>
        <w:pStyle w:val="af5"/>
        <w:spacing w:before="0" w:after="0"/>
        <w:jc w:val="center"/>
        <w:rPr>
          <w:rFonts w:asciiTheme="minorHAnsi" w:hAnsiTheme="minorHAnsi" w:cstheme="minorHAnsi"/>
          <w:sz w:val="72"/>
          <w:szCs w:val="72"/>
          <w:rtl/>
        </w:rPr>
      </w:pPr>
      <w:r>
        <w:rPr>
          <w:rFonts w:asciiTheme="minorHAnsi" w:hAnsiTheme="minorHAnsi" w:cstheme="minorHAnsi" w:hint="cs"/>
          <w:sz w:val="72"/>
          <w:szCs w:val="72"/>
          <w:rtl/>
        </w:rPr>
        <w:t>ת</w:t>
      </w:r>
      <w:r w:rsidRPr="006324EE">
        <w:rPr>
          <w:rFonts w:asciiTheme="minorHAnsi" w:hAnsiTheme="minorHAnsi" w:cstheme="minorHAnsi"/>
          <w:sz w:val="72"/>
          <w:szCs w:val="72"/>
          <w:rtl/>
        </w:rPr>
        <w:t xml:space="preserve">יק עיצוב </w:t>
      </w:r>
      <w:r>
        <w:rPr>
          <w:rFonts w:asciiTheme="minorHAnsi" w:hAnsiTheme="minorHAnsi" w:cstheme="minorHAnsi"/>
          <w:sz w:val="72"/>
          <w:szCs w:val="72"/>
          <w:rtl/>
        </w:rPr>
        <w:t>–</w:t>
      </w:r>
      <w:r>
        <w:rPr>
          <w:rFonts w:asciiTheme="minorHAnsi" w:hAnsiTheme="minorHAnsi" w:cstheme="minorHAnsi" w:hint="cs"/>
          <w:sz w:val="72"/>
          <w:szCs w:val="72"/>
          <w:rtl/>
        </w:rPr>
        <w:t xml:space="preserve"> פרויקט אישי</w:t>
      </w:r>
    </w:p>
    <w:p w14:paraId="76748E6D" w14:textId="0F18DECC" w:rsidR="00AA075E" w:rsidRPr="006324EE" w:rsidRDefault="00C92CCC" w:rsidP="00071A10">
      <w:pPr>
        <w:pStyle w:val="af5"/>
        <w:jc w:val="both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object w:dxaOrig="1440" w:dyaOrig="1440" w14:anchorId="76749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195.95pt;margin-top:12.7pt;width:59.7pt;height:84.3pt;z-index:-251652096" o:allowincell="f">
            <v:imagedata r:id="rId11" o:title=""/>
          </v:shape>
          <o:OLEObject Type="Embed" ProgID="PBrush" ShapeID="_x0000_s1033" DrawAspect="Content" ObjectID="_1623736724" r:id="rId12"/>
        </w:object>
      </w:r>
    </w:p>
    <w:p w14:paraId="76748E6E" w14:textId="3C231E8C" w:rsidR="00AA075E" w:rsidRPr="006324EE" w:rsidRDefault="00AA075E" w:rsidP="002541EF">
      <w:pPr>
        <w:pStyle w:val="af5"/>
        <w:rPr>
          <w:rFonts w:asciiTheme="minorHAnsi" w:hAnsiTheme="minorHAnsi" w:cstheme="minorHAnsi"/>
          <w:rtl/>
        </w:rPr>
      </w:pPr>
    </w:p>
    <w:p w14:paraId="76748E6F" w14:textId="24553D34" w:rsidR="00AA075E" w:rsidRPr="006324EE" w:rsidRDefault="00AA075E" w:rsidP="00AA075E">
      <w:pPr>
        <w:pStyle w:val="af5"/>
        <w:jc w:val="center"/>
        <w:rPr>
          <w:rFonts w:asciiTheme="minorHAnsi" w:hAnsiTheme="minorHAnsi" w:cstheme="minorHAnsi"/>
          <w:rtl/>
        </w:rPr>
      </w:pPr>
    </w:p>
    <w:p w14:paraId="05EC57D2" w14:textId="79DE750E" w:rsidR="00603865" w:rsidRPr="006324EE" w:rsidRDefault="00454EDE" w:rsidP="008A1CF2">
      <w:pPr>
        <w:pStyle w:val="af5"/>
        <w:rPr>
          <w:rFonts w:asciiTheme="minorHAnsi" w:hAnsiTheme="minorHAnsi" w:cstheme="minorHAnsi"/>
          <w:rtl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4E5CC8E" wp14:editId="2F7089D6">
            <wp:simplePos x="0" y="0"/>
            <wp:positionH relativeFrom="page">
              <wp:align>center</wp:align>
            </wp:positionH>
            <wp:positionV relativeFrom="paragraph">
              <wp:posOffset>412750</wp:posOffset>
            </wp:positionV>
            <wp:extent cx="3328670" cy="5506720"/>
            <wp:effectExtent l="0" t="0" r="5080" b="0"/>
            <wp:wrapThrough wrapText="bothSides">
              <wp:wrapPolygon edited="0">
                <wp:start x="3214" y="0"/>
                <wp:lineTo x="0" y="1196"/>
                <wp:lineTo x="0" y="1719"/>
                <wp:lineTo x="989" y="2391"/>
                <wp:lineTo x="2101" y="3587"/>
                <wp:lineTo x="1236" y="4782"/>
                <wp:lineTo x="742" y="5978"/>
                <wp:lineTo x="494" y="7173"/>
                <wp:lineTo x="742" y="8369"/>
                <wp:lineTo x="1360" y="9565"/>
                <wp:lineTo x="2472" y="10760"/>
                <wp:lineTo x="4327" y="11956"/>
                <wp:lineTo x="4450" y="12105"/>
                <wp:lineTo x="7788" y="13151"/>
                <wp:lineTo x="3090" y="13824"/>
                <wp:lineTo x="618" y="14197"/>
                <wp:lineTo x="618" y="18158"/>
                <wp:lineTo x="9148" y="19129"/>
                <wp:lineTo x="742" y="19353"/>
                <wp:lineTo x="742" y="20250"/>
                <wp:lineTo x="7541" y="20549"/>
                <wp:lineTo x="7417" y="21371"/>
                <wp:lineTo x="8159" y="21520"/>
                <wp:lineTo x="8900" y="21520"/>
                <wp:lineTo x="14958" y="21446"/>
                <wp:lineTo x="15081" y="20773"/>
                <wp:lineTo x="10755" y="20325"/>
                <wp:lineTo x="21509" y="20175"/>
                <wp:lineTo x="21509" y="19353"/>
                <wp:lineTo x="12362" y="19129"/>
                <wp:lineTo x="20397" y="18158"/>
                <wp:lineTo x="21509" y="16962"/>
                <wp:lineTo x="21509" y="15393"/>
                <wp:lineTo x="20891" y="14720"/>
                <wp:lineTo x="20520" y="14347"/>
                <wp:lineTo x="17430" y="13674"/>
                <wp:lineTo x="14216" y="13151"/>
                <wp:lineTo x="14710" y="13151"/>
                <wp:lineTo x="18048" y="12105"/>
                <wp:lineTo x="18172" y="11956"/>
                <wp:lineTo x="20026" y="10760"/>
                <wp:lineTo x="21015" y="9565"/>
                <wp:lineTo x="21509" y="8369"/>
                <wp:lineTo x="21509" y="5679"/>
                <wp:lineTo x="21262" y="4782"/>
                <wp:lineTo x="20150" y="3587"/>
                <wp:lineTo x="18666" y="2316"/>
                <wp:lineTo x="16688" y="1569"/>
                <wp:lineTo x="15699" y="1046"/>
                <wp:lineTo x="12980" y="747"/>
                <wp:lineTo x="3956" y="0"/>
                <wp:lineTo x="3214" y="0"/>
              </wp:wrapPolygon>
            </wp:wrapThrough>
            <wp:docPr id="3" name="תמונה 3" descr="Dait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itO 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55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3B6F0E" w14:textId="7A205422" w:rsidR="009D4861" w:rsidRDefault="009D4861" w:rsidP="002541EF">
      <w:pPr>
        <w:pStyle w:val="af5"/>
        <w:bidi w:val="0"/>
        <w:jc w:val="center"/>
        <w:rPr>
          <w:rFonts w:asciiTheme="minorHAnsi" w:hAnsiTheme="minorHAnsi" w:cstheme="minorHAnsi"/>
          <w:sz w:val="72"/>
          <w:szCs w:val="72"/>
          <w:rtl/>
        </w:rPr>
      </w:pPr>
    </w:p>
    <w:p w14:paraId="7EC32250" w14:textId="77777777" w:rsidR="009D4861" w:rsidRDefault="009D4861" w:rsidP="009C6BEC">
      <w:pPr>
        <w:pStyle w:val="af5"/>
        <w:ind w:left="2421"/>
        <w:jc w:val="center"/>
        <w:rPr>
          <w:rFonts w:asciiTheme="minorHAnsi" w:hAnsiTheme="minorHAnsi" w:cstheme="minorHAnsi"/>
        </w:rPr>
      </w:pPr>
    </w:p>
    <w:p w14:paraId="1D48060B" w14:textId="5BAA37A2" w:rsidR="009D4861" w:rsidRDefault="009D4861" w:rsidP="00603865">
      <w:pPr>
        <w:pStyle w:val="af5"/>
        <w:jc w:val="center"/>
        <w:rPr>
          <w:rFonts w:asciiTheme="minorHAnsi" w:hAnsiTheme="minorHAnsi" w:cstheme="minorHAnsi"/>
        </w:rPr>
      </w:pPr>
    </w:p>
    <w:p w14:paraId="62235AE9" w14:textId="016397AE" w:rsidR="00703760" w:rsidRPr="00454EDE" w:rsidRDefault="00AA075E" w:rsidP="00454EDE">
      <w:pPr>
        <w:pStyle w:val="af5"/>
        <w:jc w:val="center"/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br w:type="page"/>
      </w:r>
    </w:p>
    <w:p w14:paraId="76748E8E" w14:textId="77777777" w:rsidR="00AA075E" w:rsidRPr="006324EE" w:rsidRDefault="00AA075E" w:rsidP="00AA075E">
      <w:pPr>
        <w:pStyle w:val="10"/>
        <w:numPr>
          <w:ilvl w:val="0"/>
          <w:numId w:val="0"/>
        </w:numPr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lastRenderedPageBreak/>
        <w:t>תוכן עניינים</w:t>
      </w:r>
    </w:p>
    <w:p w14:paraId="76748E8F" w14:textId="2B1DCCC7" w:rsidR="00AA075E" w:rsidRPr="006324EE" w:rsidRDefault="004C722F" w:rsidP="00AA075E">
      <w:pPr>
        <w:pStyle w:val="TOC1"/>
        <w:tabs>
          <w:tab w:val="left" w:pos="540"/>
        </w:tabs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rtl/>
        </w:rPr>
        <w:fldChar w:fldCharType="begin"/>
      </w:r>
      <w:r w:rsidR="00AA075E" w:rsidRPr="006324EE">
        <w:rPr>
          <w:rFonts w:asciiTheme="minorHAnsi" w:hAnsiTheme="minorHAnsi" w:cstheme="minorHAnsi"/>
          <w:rtl/>
        </w:rPr>
        <w:instrText xml:space="preserve"> </w:instrText>
      </w:r>
      <w:r w:rsidR="00AA075E" w:rsidRPr="006324EE">
        <w:rPr>
          <w:rFonts w:asciiTheme="minorHAnsi" w:hAnsiTheme="minorHAnsi" w:cstheme="minorHAnsi"/>
        </w:rPr>
        <w:instrText>TOC \o "1-3"</w:instrText>
      </w:r>
      <w:r w:rsidR="00AA075E" w:rsidRPr="006324EE">
        <w:rPr>
          <w:rFonts w:asciiTheme="minorHAnsi" w:hAnsiTheme="minorHAnsi" w:cstheme="minorHAnsi"/>
          <w:rtl/>
        </w:rPr>
        <w:instrText xml:space="preserve"> </w:instrText>
      </w:r>
      <w:r w:rsidRPr="006324EE">
        <w:rPr>
          <w:rFonts w:asciiTheme="minorHAnsi" w:hAnsiTheme="minorHAnsi" w:cstheme="minorHAnsi"/>
          <w:rtl/>
        </w:rPr>
        <w:fldChar w:fldCharType="separate"/>
      </w:r>
      <w:r w:rsidR="00AA075E" w:rsidRPr="006324EE">
        <w:rPr>
          <w:rFonts w:asciiTheme="minorHAnsi" w:hAnsiTheme="minorHAnsi" w:cstheme="minorHAnsi"/>
          <w:noProof/>
          <w:rtl/>
        </w:rPr>
        <w:t>1.</w:t>
      </w:r>
      <w:r w:rsidR="00AA075E" w:rsidRPr="006324EE">
        <w:rPr>
          <w:rFonts w:asciiTheme="minorHAnsi" w:hAnsiTheme="minorHAnsi" w:cstheme="minorHAnsi"/>
          <w:noProof/>
          <w:rtl/>
        </w:rPr>
        <w:tab/>
        <w:t>יעדים</w:t>
      </w:r>
      <w:r w:rsidR="00AA075E"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rtl/>
        </w:rPr>
        <w:fldChar w:fldCharType="begin"/>
      </w:r>
      <w:r w:rsidR="00AA075E"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AA075E" w:rsidRPr="006324EE">
        <w:rPr>
          <w:rFonts w:asciiTheme="minorHAnsi" w:hAnsiTheme="minorHAnsi" w:cstheme="minorHAnsi"/>
          <w:noProof/>
        </w:rPr>
        <w:instrText>PageRef _Toc470824101 \h</w:instrText>
      </w:r>
      <w:r w:rsidR="00AA075E"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  <w:rtl/>
        </w:rPr>
      </w:r>
      <w:r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4</w:t>
      </w:r>
      <w:r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0" w14:textId="5C2A1CE3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1.1.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כללי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_Toc470824102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4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1" w14:textId="47E0633B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1.2.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לקוח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_Toc470824103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4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2" w14:textId="217D4058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1.3.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בעיות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_Toc470824104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4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3" w14:textId="4F4758A7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1.3.1.</w:t>
      </w:r>
      <w:r w:rsidR="003A427C" w:rsidRPr="006324EE">
        <w:rPr>
          <w:rFonts w:asciiTheme="minorHAnsi" w:hAnsiTheme="minorHAnsi" w:cstheme="minorHAnsi"/>
          <w:noProof/>
          <w:rtl/>
        </w:rPr>
        <w:t xml:space="preserve"> </w:t>
      </w:r>
      <w:r w:rsidRPr="006324EE">
        <w:rPr>
          <w:rFonts w:asciiTheme="minorHAnsi" w:hAnsiTheme="minorHAnsi" w:cstheme="minorHAnsi"/>
          <w:noProof/>
          <w:rtl/>
        </w:rPr>
        <w:t>בעיות שהמערכת אמורה לפתור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_Toc470824105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4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4" w14:textId="2CDC2558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1.3.2.</w:t>
      </w:r>
      <w:r w:rsidRPr="006324EE">
        <w:rPr>
          <w:rFonts w:asciiTheme="minorHAnsi" w:hAnsiTheme="minorHAnsi" w:cstheme="minorHAnsi"/>
          <w:noProof/>
          <w:rtl/>
        </w:rPr>
        <w:tab/>
        <w:t>בעיות שהמערכת איננה אמורה לפתור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_Toc470824106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4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5" w14:textId="2ADF375B" w:rsidR="00AA075E" w:rsidRPr="006324EE" w:rsidRDefault="00AA075E" w:rsidP="00AA075E">
      <w:pPr>
        <w:pStyle w:val="TOC1"/>
        <w:tabs>
          <w:tab w:val="left" w:pos="540"/>
        </w:tabs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2.</w:t>
      </w:r>
      <w:r w:rsidRPr="006324EE">
        <w:rPr>
          <w:rFonts w:asciiTheme="minorHAnsi" w:hAnsiTheme="minorHAnsi" w:cstheme="minorHAnsi"/>
          <w:noProof/>
          <w:rtl/>
        </w:rPr>
        <w:tab/>
        <w:t>יישום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_Toc470824107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5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6" w14:textId="603042EE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2.1.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אופי ומצב כללי של היישום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_Toc470824108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5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7" w14:textId="192F651F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2.1.1.</w:t>
      </w:r>
      <w:r w:rsidRPr="006324EE">
        <w:rPr>
          <w:rFonts w:asciiTheme="minorHAnsi" w:hAnsiTheme="minorHAnsi" w:cstheme="minorHAnsi"/>
          <w:noProof/>
          <w:rtl/>
        </w:rPr>
        <w:tab/>
        <w:t>אופי המערכת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_Toc470824109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5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8" w14:textId="26697A00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2.1.2.</w:t>
      </w:r>
      <w:r w:rsidRPr="006324EE">
        <w:rPr>
          <w:rFonts w:asciiTheme="minorHAnsi" w:hAnsiTheme="minorHAnsi" w:cstheme="minorHAnsi"/>
          <w:noProof/>
          <w:rtl/>
        </w:rPr>
        <w:tab/>
        <w:t>סוג המערכת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_Toc470824110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5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9" w14:textId="630DBE81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2.1.3.</w:t>
      </w:r>
      <w:r w:rsidRPr="006324EE">
        <w:rPr>
          <w:rFonts w:asciiTheme="minorHAnsi" w:hAnsiTheme="minorHAnsi" w:cstheme="minorHAnsi"/>
          <w:noProof/>
          <w:rtl/>
        </w:rPr>
        <w:tab/>
        <w:t>סוג הפעילויות הצפויה במערכת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_Toc470824111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5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A" w14:textId="69F06CBB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2.1.4.</w:t>
      </w:r>
      <w:r w:rsidRPr="006324EE">
        <w:rPr>
          <w:rFonts w:asciiTheme="minorHAnsi" w:hAnsiTheme="minorHAnsi" w:cstheme="minorHAnsi"/>
          <w:noProof/>
          <w:rtl/>
        </w:rPr>
        <w:tab/>
        <w:t>אילוצים כלליים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_Toc470824112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7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B" w14:textId="51AE86C4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2.2.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משתמשים ומערכות משיקות - תיחום חיצוני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_Toc470824113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7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C" w14:textId="32B3A3F6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2.2.1.</w:t>
      </w:r>
      <w:r w:rsidRPr="006324EE">
        <w:rPr>
          <w:rFonts w:asciiTheme="minorHAnsi" w:hAnsiTheme="minorHAnsi" w:cstheme="minorHAnsi"/>
          <w:noProof/>
          <w:rtl/>
        </w:rPr>
        <w:tab/>
        <w:t>משתמשי פנים וחוץ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_Toc470824114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7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D" w14:textId="690C34C9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2.3.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מודולים - תוכניות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_Toc470824115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9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E" w14:textId="26BD5120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2.4.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מילון פריטי מידע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_Toc470824116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11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9F" w14:textId="2BB6C514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2.4.1.</w:t>
      </w:r>
      <w:r w:rsidRPr="006324EE">
        <w:rPr>
          <w:rFonts w:asciiTheme="minorHAnsi" w:hAnsiTheme="minorHAnsi" w:cstheme="minorHAnsi"/>
          <w:noProof/>
          <w:rtl/>
        </w:rPr>
        <w:tab/>
        <w:t>רשימת כל פריטי המידע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_Toc470824117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11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0" w14:textId="0584B04C" w:rsidR="00AA075E" w:rsidRPr="006324EE" w:rsidRDefault="00AA075E" w:rsidP="00217E78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2.4.2.</w:t>
      </w:r>
      <w:r w:rsidRPr="006324EE">
        <w:rPr>
          <w:rFonts w:asciiTheme="minorHAnsi" w:hAnsiTheme="minorHAnsi" w:cstheme="minorHAnsi"/>
          <w:noProof/>
          <w:rtl/>
        </w:rPr>
        <w:tab/>
        <w:t>תיאור מפורט לכל פריט מידע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_Toc470824118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11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1" w14:textId="2113ABC5" w:rsidR="00AA075E" w:rsidRPr="006324EE" w:rsidRDefault="00217E78" w:rsidP="00AA075E">
      <w:pPr>
        <w:pStyle w:val="TOC1"/>
        <w:tabs>
          <w:tab w:val="left" w:pos="540"/>
        </w:tabs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3</w:t>
      </w:r>
      <w:r w:rsidR="00AA075E" w:rsidRPr="006324EE">
        <w:rPr>
          <w:rFonts w:asciiTheme="minorHAnsi" w:hAnsiTheme="minorHAnsi" w:cstheme="minorHAnsi"/>
          <w:noProof/>
          <w:rtl/>
        </w:rPr>
        <w:t>.</w:t>
      </w:r>
      <w:r w:rsidR="00AA075E" w:rsidRPr="006324EE">
        <w:rPr>
          <w:rFonts w:asciiTheme="minorHAnsi" w:hAnsiTheme="minorHAnsi" w:cstheme="minorHAnsi"/>
          <w:noProof/>
          <w:rtl/>
        </w:rPr>
        <w:tab/>
        <w:t>טכנולוגיה</w:t>
      </w:r>
      <w:r w:rsidR="00AA075E"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="00AA075E"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AA075E" w:rsidRPr="006324EE">
        <w:rPr>
          <w:rFonts w:asciiTheme="minorHAnsi" w:hAnsiTheme="minorHAnsi" w:cstheme="minorHAnsi"/>
          <w:noProof/>
        </w:rPr>
        <w:instrText>PageRef _Toc470824124 \h</w:instrText>
      </w:r>
      <w:r w:rsidR="00AA075E"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13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2" w14:textId="53CD0A2A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4.1.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חומרה מרכזית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_Toc470824125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13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3" w14:textId="69F0669D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4.2.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מערכת הפעלה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_Toc470824126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13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4" w14:textId="268A15CD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4.3.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בסיס נתונים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_Toc470824127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13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5" w14:textId="4B824F6A" w:rsidR="00AA075E" w:rsidRPr="006324EE" w:rsidRDefault="00217E78" w:rsidP="00AA075E">
      <w:pPr>
        <w:pStyle w:val="TOC1"/>
        <w:tabs>
          <w:tab w:val="left" w:pos="540"/>
        </w:tabs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4</w:t>
      </w:r>
      <w:r w:rsidR="00AA075E" w:rsidRPr="006324EE">
        <w:rPr>
          <w:rFonts w:asciiTheme="minorHAnsi" w:hAnsiTheme="minorHAnsi" w:cstheme="minorHAnsi"/>
          <w:noProof/>
          <w:rtl/>
        </w:rPr>
        <w:t>.</w:t>
      </w:r>
      <w:r w:rsidR="00AA075E" w:rsidRPr="006324EE">
        <w:rPr>
          <w:rFonts w:asciiTheme="minorHAnsi" w:hAnsiTheme="minorHAnsi" w:cstheme="minorHAnsi"/>
          <w:noProof/>
          <w:rtl/>
        </w:rPr>
        <w:tab/>
        <w:t>מימוש</w:t>
      </w:r>
      <w:r w:rsidR="00AA075E"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="00AA075E"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AA075E" w:rsidRPr="006324EE">
        <w:rPr>
          <w:rFonts w:asciiTheme="minorHAnsi" w:hAnsiTheme="minorHAnsi" w:cstheme="minorHAnsi"/>
          <w:noProof/>
        </w:rPr>
        <w:instrText>PageRef _Toc470824128 \h</w:instrText>
      </w:r>
      <w:r w:rsidR="00AA075E"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14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6" w14:textId="268001BB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5.1.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גורם מבצע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_Toc470824129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14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7" w14:textId="01E8A5CC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5.2.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פתרון נדרש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_Toc470824130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14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8" w14:textId="44E9CF44" w:rsidR="00AA075E" w:rsidRPr="006324EE" w:rsidRDefault="00AA075E" w:rsidP="00AA075E">
      <w:pPr>
        <w:pStyle w:val="TOC3"/>
        <w:tabs>
          <w:tab w:val="left" w:pos="1260"/>
        </w:tabs>
        <w:ind w:left="4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rtl/>
        </w:rPr>
        <w:t>5.2.1.</w:t>
      </w:r>
      <w:r w:rsidRPr="006324EE">
        <w:rPr>
          <w:rFonts w:asciiTheme="minorHAnsi" w:hAnsiTheme="minorHAnsi" w:cstheme="minorHAnsi"/>
          <w:noProof/>
          <w:rtl/>
        </w:rPr>
        <w:tab/>
        <w:t>ספריות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_Toc470824131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15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9" w14:textId="09CA1F01" w:rsidR="00AA075E" w:rsidRPr="006324EE" w:rsidRDefault="00AA075E" w:rsidP="00AA075E">
      <w:pPr>
        <w:pStyle w:val="TOC2"/>
        <w:tabs>
          <w:tab w:val="left" w:pos="900"/>
        </w:tabs>
        <w:ind w:left="200"/>
        <w:rPr>
          <w:rFonts w:asciiTheme="minorHAnsi" w:hAnsiTheme="minorHAnsi" w:cstheme="minorHAnsi"/>
          <w:noProof/>
          <w:rtl/>
        </w:rPr>
      </w:pPr>
      <w:r w:rsidRPr="006324EE">
        <w:rPr>
          <w:rFonts w:asciiTheme="minorHAnsi" w:hAnsiTheme="minorHAnsi" w:cstheme="minorHAnsi"/>
          <w:noProof/>
          <w:szCs w:val="30"/>
          <w:rtl/>
        </w:rPr>
        <w:t>5.3.</w:t>
      </w:r>
      <w:r w:rsidRPr="006324EE">
        <w:rPr>
          <w:rFonts w:asciiTheme="minorHAnsi" w:hAnsiTheme="minorHAnsi" w:cstheme="minorHAnsi"/>
          <w:noProof/>
          <w:rtl/>
        </w:rPr>
        <w:tab/>
      </w:r>
      <w:r w:rsidRPr="006324EE">
        <w:rPr>
          <w:rFonts w:asciiTheme="minorHAnsi" w:hAnsiTheme="minorHAnsi" w:cstheme="minorHAnsi"/>
          <w:noProof/>
          <w:szCs w:val="30"/>
          <w:rtl/>
        </w:rPr>
        <w:t>תכנית עבודה מלאה</w:t>
      </w:r>
      <w:r w:rsidRPr="006324EE">
        <w:rPr>
          <w:rFonts w:asciiTheme="minorHAnsi" w:hAnsiTheme="minorHAnsi" w:cstheme="minorHAnsi"/>
          <w:noProof/>
          <w:rtl/>
        </w:rPr>
        <w:tab/>
      </w:r>
      <w:r w:rsidR="004C722F" w:rsidRPr="006324EE">
        <w:rPr>
          <w:rFonts w:asciiTheme="minorHAnsi" w:hAnsiTheme="minorHAnsi" w:cstheme="minorHAnsi"/>
          <w:noProof/>
          <w:rtl/>
        </w:rPr>
        <w:fldChar w:fldCharType="begin"/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Pr="006324EE">
        <w:rPr>
          <w:rFonts w:asciiTheme="minorHAnsi" w:hAnsiTheme="minorHAnsi" w:cstheme="minorHAnsi"/>
          <w:noProof/>
        </w:rPr>
        <w:instrText>PageRef _Toc470824132 \h</w:instrText>
      </w:r>
      <w:r w:rsidRPr="006324EE">
        <w:rPr>
          <w:rFonts w:asciiTheme="minorHAnsi" w:hAnsiTheme="minorHAnsi" w:cstheme="minorHAnsi"/>
          <w:noProof/>
          <w:rtl/>
        </w:rPr>
        <w:instrText xml:space="preserve"> </w:instrText>
      </w:r>
      <w:r w:rsidR="004C722F" w:rsidRPr="006324EE">
        <w:rPr>
          <w:rFonts w:asciiTheme="minorHAnsi" w:hAnsiTheme="minorHAnsi" w:cstheme="minorHAnsi"/>
          <w:noProof/>
          <w:rtl/>
        </w:rPr>
      </w:r>
      <w:r w:rsidR="004C722F" w:rsidRPr="006324EE">
        <w:rPr>
          <w:rFonts w:asciiTheme="minorHAnsi" w:hAnsiTheme="minorHAnsi" w:cstheme="minorHAnsi"/>
          <w:noProof/>
          <w:rtl/>
        </w:rPr>
        <w:fldChar w:fldCharType="separate"/>
      </w:r>
      <w:r w:rsidR="00122E64">
        <w:rPr>
          <w:rFonts w:asciiTheme="minorHAnsi" w:hAnsiTheme="minorHAnsi" w:cstheme="minorHAnsi"/>
          <w:noProof/>
          <w:rtl/>
        </w:rPr>
        <w:t>15</w:t>
      </w:r>
      <w:r w:rsidR="004C722F" w:rsidRPr="006324EE">
        <w:rPr>
          <w:rFonts w:asciiTheme="minorHAnsi" w:hAnsiTheme="minorHAnsi" w:cstheme="minorHAnsi"/>
          <w:noProof/>
          <w:rtl/>
        </w:rPr>
        <w:fldChar w:fldCharType="end"/>
      </w:r>
    </w:p>
    <w:p w14:paraId="76748EAA" w14:textId="77777777" w:rsidR="00AA075E" w:rsidRPr="006324EE" w:rsidRDefault="004C722F" w:rsidP="00AA075E">
      <w:pPr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fldChar w:fldCharType="end"/>
      </w:r>
    </w:p>
    <w:p w14:paraId="76748EAB" w14:textId="77777777" w:rsidR="00AA075E" w:rsidRPr="006324EE" w:rsidRDefault="00AA075E" w:rsidP="00AA075E">
      <w:pPr>
        <w:rPr>
          <w:rFonts w:asciiTheme="minorHAnsi" w:hAnsiTheme="minorHAnsi" w:cstheme="minorHAnsi"/>
          <w:rtl/>
        </w:rPr>
        <w:sectPr w:rsidR="00AA075E" w:rsidRPr="006324EE" w:rsidSect="00071A1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440" w:right="1440" w:bottom="1440" w:left="1440" w:header="510" w:footer="1021" w:gutter="567"/>
          <w:cols w:space="720"/>
          <w:bidi/>
          <w:rtlGutter/>
          <w:docGrid w:linePitch="245"/>
        </w:sectPr>
      </w:pPr>
    </w:p>
    <w:p w14:paraId="76748EAC" w14:textId="77777777" w:rsidR="00AA075E" w:rsidRPr="006324EE" w:rsidRDefault="00AA075E" w:rsidP="00AA075E">
      <w:pPr>
        <w:pStyle w:val="1"/>
        <w:rPr>
          <w:rFonts w:asciiTheme="minorHAnsi" w:hAnsiTheme="minorHAnsi" w:cstheme="minorHAnsi"/>
          <w:rtl/>
        </w:rPr>
      </w:pPr>
      <w:bookmarkStart w:id="0" w:name="_Toc470824101"/>
      <w:r w:rsidRPr="006324EE">
        <w:rPr>
          <w:rFonts w:asciiTheme="minorHAnsi" w:hAnsiTheme="minorHAnsi" w:cstheme="minorHAnsi"/>
          <w:rtl/>
        </w:rPr>
        <w:lastRenderedPageBreak/>
        <w:t>יעדים</w:t>
      </w:r>
      <w:bookmarkEnd w:id="0"/>
    </w:p>
    <w:p w14:paraId="76748EAD" w14:textId="5A92AACB" w:rsidR="00AA075E" w:rsidRPr="006324EE" w:rsidRDefault="0060324A" w:rsidP="00AA075E">
      <w:pPr>
        <w:pStyle w:val="2"/>
        <w:rPr>
          <w:rFonts w:asciiTheme="minorHAnsi" w:hAnsiTheme="minorHAnsi" w:cstheme="minorHAnsi"/>
          <w:rtl/>
        </w:rPr>
      </w:pPr>
      <w:bookmarkStart w:id="1" w:name="_Toc470824102"/>
      <w:r>
        <w:rPr>
          <w:noProof/>
        </w:rPr>
        <w:drawing>
          <wp:anchor distT="0" distB="0" distL="114300" distR="114300" simplePos="0" relativeHeight="251651072" behindDoc="1" locked="0" layoutInCell="1" allowOverlap="1" wp14:anchorId="6518290B" wp14:editId="0359D041">
            <wp:simplePos x="0" y="0"/>
            <wp:positionH relativeFrom="column">
              <wp:posOffset>41910</wp:posOffset>
            </wp:positionH>
            <wp:positionV relativeFrom="paragraph">
              <wp:posOffset>78105</wp:posOffset>
            </wp:positionV>
            <wp:extent cx="1346835" cy="1314450"/>
            <wp:effectExtent l="0" t="0" r="5715" b="0"/>
            <wp:wrapTight wrapText="bothSides">
              <wp:wrapPolygon edited="0">
                <wp:start x="12526" y="0"/>
                <wp:lineTo x="3972" y="5009"/>
                <wp:lineTo x="0" y="7513"/>
                <wp:lineTo x="0" y="9078"/>
                <wp:lineTo x="1222" y="10017"/>
                <wp:lineTo x="1222" y="16278"/>
                <wp:lineTo x="3972" y="20035"/>
                <wp:lineTo x="5499" y="21287"/>
                <wp:lineTo x="11304" y="21287"/>
                <wp:lineTo x="21386" y="15339"/>
                <wp:lineTo x="21386" y="13461"/>
                <wp:lineTo x="17109" y="10017"/>
                <wp:lineTo x="14665" y="5009"/>
                <wp:lineTo x="14665" y="0"/>
                <wp:lineTo x="12526" y="0"/>
              </wp:wrapPolygon>
            </wp:wrapTight>
            <wp:docPr id="1" name="תמונה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075E" w:rsidRPr="006324EE">
        <w:rPr>
          <w:rFonts w:asciiTheme="minorHAnsi" w:hAnsiTheme="minorHAnsi" w:cstheme="minorHAnsi"/>
          <w:rtl/>
        </w:rPr>
        <w:t>כללי</w:t>
      </w:r>
      <w:bookmarkEnd w:id="1"/>
    </w:p>
    <w:p w14:paraId="76748EB1" w14:textId="70BB3FFC" w:rsidR="00AA075E" w:rsidRDefault="007413CB" w:rsidP="00BF1ECD">
      <w:pPr>
        <w:jc w:val="left"/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 xml:space="preserve">כיום אנו נמצאים בתקופה </w:t>
      </w:r>
      <w:r w:rsidR="00715D74">
        <w:rPr>
          <w:rFonts w:asciiTheme="minorHAnsi" w:hAnsiTheme="minorHAnsi" w:cstheme="minorHAnsi" w:hint="cs"/>
          <w:rtl/>
        </w:rPr>
        <w:t>בה משתמשים מבצעים מיליוני פעולות בשנייה במרכב הדיגיטלי.</w:t>
      </w:r>
    </w:p>
    <w:p w14:paraId="3ED07C67" w14:textId="3F3E6926" w:rsidR="00BF1ECD" w:rsidRDefault="00734293" w:rsidP="00BF1ECD">
      <w:pPr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רבות הפעמים שקשה לזהות את המשתמש מאחורי המסך אשר מבצע את הפעולה.</w:t>
      </w:r>
    </w:p>
    <w:p w14:paraId="3F3E2A1A" w14:textId="77777777" w:rsidR="0060324A" w:rsidRDefault="0060324A" w:rsidP="0060324A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לעיתים קיים צורך לזהות את הבן אדם שעמד מאחורי המסך וביצע את הפעולה, כמו לדוגמה</w:t>
      </w:r>
    </w:p>
    <w:p w14:paraId="229DF80C" w14:textId="3A577041" w:rsidR="002802B1" w:rsidRDefault="0060324A" w:rsidP="0060324A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במקרה של מבצע פשעי סייבר או כל פעולה אחרת שדורשת בדיקה על המבצע. נכון להיו</w:t>
      </w:r>
      <w:r w:rsidR="000254BA">
        <w:rPr>
          <w:rFonts w:asciiTheme="minorHAnsi" w:hAnsiTheme="minorHAnsi" w:cstheme="minorHAnsi" w:hint="cs"/>
          <w:rtl/>
        </w:rPr>
        <w:t>ם</w:t>
      </w:r>
      <w:r>
        <w:rPr>
          <w:rFonts w:asciiTheme="minorHAnsi" w:hAnsiTheme="minorHAnsi" w:cstheme="minorHAnsi" w:hint="cs"/>
          <w:rtl/>
        </w:rPr>
        <w:t xml:space="preserve"> </w:t>
      </w:r>
      <w:r w:rsidR="00D51D13">
        <w:rPr>
          <w:rFonts w:asciiTheme="minorHAnsi" w:hAnsiTheme="minorHAnsi" w:cstheme="minorHAnsi" w:hint="cs"/>
          <w:rtl/>
        </w:rPr>
        <w:t xml:space="preserve">קיימים </w:t>
      </w:r>
    </w:p>
    <w:p w14:paraId="5CCC997B" w14:textId="66AC817D" w:rsidR="002802B1" w:rsidRDefault="00D51D13" w:rsidP="0060324A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כלים </w:t>
      </w:r>
      <w:r w:rsidR="0060324A">
        <w:rPr>
          <w:rFonts w:asciiTheme="minorHAnsi" w:hAnsiTheme="minorHAnsi" w:cstheme="minorHAnsi" w:hint="cs"/>
          <w:rtl/>
        </w:rPr>
        <w:t xml:space="preserve">שיכולים לעזור </w:t>
      </w:r>
      <w:r w:rsidR="002802B1">
        <w:rPr>
          <w:rFonts w:asciiTheme="minorHAnsi" w:hAnsiTheme="minorHAnsi" w:cstheme="minorHAnsi" w:hint="cs"/>
          <w:rtl/>
        </w:rPr>
        <w:t>לאתר את המבצע של הפעולה מאחורי המסך אך כלים אלו אינם מקיפים ואינם מאפשר</w:t>
      </w:r>
      <w:r w:rsidR="00AE12AC">
        <w:rPr>
          <w:rFonts w:asciiTheme="minorHAnsi" w:hAnsiTheme="minorHAnsi" w:cstheme="minorHAnsi" w:hint="cs"/>
          <w:rtl/>
        </w:rPr>
        <w:t>ים</w:t>
      </w:r>
      <w:r w:rsidR="002802B1">
        <w:rPr>
          <w:rFonts w:asciiTheme="minorHAnsi" w:hAnsiTheme="minorHAnsi" w:cstheme="minorHAnsi" w:hint="cs"/>
          <w:rtl/>
        </w:rPr>
        <w:t xml:space="preserve"> איתור </w:t>
      </w:r>
    </w:p>
    <w:p w14:paraId="48F016F4" w14:textId="60CBBEF3" w:rsidR="00BF1ECD" w:rsidRDefault="002802B1" w:rsidP="00050AF9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משתמש על פי פרופיל חלקי או מלא.</w:t>
      </w:r>
    </w:p>
    <w:p w14:paraId="44207A94" w14:textId="04B61B10" w:rsidR="00980FBF" w:rsidRDefault="00855801" w:rsidP="00855801">
      <w:pPr>
        <w:jc w:val="left"/>
        <w:rPr>
          <w:rFonts w:asciiTheme="minorHAnsi" w:hAnsiTheme="minorHAnsi" w:cstheme="minorHAnsi"/>
          <w:rtl/>
        </w:rPr>
      </w:pPr>
      <w:r w:rsidRPr="00855801">
        <w:rPr>
          <w:rFonts w:asciiTheme="minorHAnsi" w:hAnsiTheme="minorHAnsi" w:cstheme="minorHAnsi"/>
          <w:sz w:val="24"/>
        </w:rPr>
        <w:t>Dait</w:t>
      </w:r>
      <w:r w:rsidR="00980FBF" w:rsidRPr="00980FBF">
        <w:rPr>
          <w:rFonts w:asciiTheme="minorHAnsi" w:hAnsiTheme="minorHAnsi" w:cstheme="minorHAnsi" w:hint="cs"/>
          <w:color w:val="C00000"/>
          <w:sz w:val="24"/>
        </w:rPr>
        <w:t>O</w:t>
      </w:r>
      <w:r w:rsidR="00EC6C16">
        <w:rPr>
          <w:rFonts w:asciiTheme="minorHAnsi" w:hAnsiTheme="minorHAnsi" w:cstheme="minorHAnsi" w:hint="cs"/>
          <w:rtl/>
        </w:rPr>
        <w:t xml:space="preserve"> מציעה פתרון מקיף לאיתור וזיהוי משתמשים מבוקשים</w:t>
      </w:r>
      <w:r w:rsidR="007A357A">
        <w:rPr>
          <w:rFonts w:asciiTheme="minorHAnsi" w:hAnsiTheme="minorHAnsi" w:cstheme="minorHAnsi" w:hint="cs"/>
          <w:rtl/>
        </w:rPr>
        <w:t xml:space="preserve"> על פי קלט מפרט פרופיל חלקי או מלא וקבלת </w:t>
      </w:r>
    </w:p>
    <w:p w14:paraId="01B443AF" w14:textId="53E1C0C8" w:rsidR="00050AF9" w:rsidRPr="006324EE" w:rsidRDefault="007A357A" w:rsidP="00855801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אופציות אפשריות לזהות ומיקום המשתמש </w:t>
      </w:r>
      <w:r w:rsidR="00C33A0A">
        <w:rPr>
          <w:rFonts w:asciiTheme="minorHAnsi" w:hAnsiTheme="minorHAnsi" w:cstheme="minorHAnsi" w:hint="cs"/>
          <w:rtl/>
        </w:rPr>
        <w:t>ה</w:t>
      </w:r>
      <w:r>
        <w:rPr>
          <w:rFonts w:asciiTheme="minorHAnsi" w:hAnsiTheme="minorHAnsi" w:cstheme="minorHAnsi" w:hint="cs"/>
          <w:rtl/>
        </w:rPr>
        <w:t>מבוקש.</w:t>
      </w:r>
    </w:p>
    <w:p w14:paraId="76748EB2" w14:textId="3DF8767D" w:rsidR="00AA075E" w:rsidRPr="006324EE" w:rsidRDefault="007A2AD6" w:rsidP="00AA075E">
      <w:pPr>
        <w:pStyle w:val="2"/>
        <w:rPr>
          <w:rFonts w:asciiTheme="minorHAnsi" w:hAnsiTheme="minorHAnsi" w:cstheme="minorHAnsi"/>
          <w:rtl/>
        </w:rPr>
      </w:pPr>
      <w:bookmarkStart w:id="2" w:name="_Toc470824103"/>
      <w:r>
        <w:rPr>
          <w:rFonts w:asciiTheme="minorHAnsi" w:hAnsiTheme="minorHAnsi" w:cstheme="minorHAnsi"/>
          <w:b w:val="0"/>
          <w:bCs w:val="0"/>
          <w:noProof/>
        </w:rPr>
        <w:drawing>
          <wp:anchor distT="0" distB="0" distL="114300" distR="114300" simplePos="0" relativeHeight="251652096" behindDoc="1" locked="0" layoutInCell="1" allowOverlap="1" wp14:anchorId="19D189C5" wp14:editId="6B512B57">
            <wp:simplePos x="0" y="0"/>
            <wp:positionH relativeFrom="margin">
              <wp:posOffset>-46686</wp:posOffset>
            </wp:positionH>
            <wp:positionV relativeFrom="paragraph">
              <wp:posOffset>199390</wp:posOffset>
            </wp:positionV>
            <wp:extent cx="84709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0888" y="21319"/>
                <wp:lineTo x="20888" y="0"/>
                <wp:lineTo x="0" y="0"/>
              </wp:wrapPolygon>
            </wp:wrapTight>
            <wp:docPr id="5" name="תמונה 5" descr="C:\Users\u8558394\AppData\Local\Microsoft\Windows\INetCache\Content.MSO\CE35D6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8558394\AppData\Local\Microsoft\Windows\INetCache\Content.MSO\CE35D676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 wp14:anchorId="29A6B9D5" wp14:editId="3A5B56FF">
            <wp:simplePos x="0" y="0"/>
            <wp:positionH relativeFrom="column">
              <wp:posOffset>1851660</wp:posOffset>
            </wp:positionH>
            <wp:positionV relativeFrom="paragraph">
              <wp:posOffset>210820</wp:posOffset>
            </wp:positionV>
            <wp:extent cx="704850" cy="704850"/>
            <wp:effectExtent l="0" t="0" r="0" b="0"/>
            <wp:wrapTight wrapText="bothSides">
              <wp:wrapPolygon edited="0">
                <wp:start x="7005" y="0"/>
                <wp:lineTo x="0" y="3503"/>
                <wp:lineTo x="0" y="14011"/>
                <wp:lineTo x="2335" y="18681"/>
                <wp:lineTo x="6422" y="21016"/>
                <wp:lineTo x="7005" y="21016"/>
                <wp:lineTo x="14011" y="21016"/>
                <wp:lineTo x="14595" y="21016"/>
                <wp:lineTo x="18681" y="18681"/>
                <wp:lineTo x="21016" y="14011"/>
                <wp:lineTo x="21016" y="3503"/>
                <wp:lineTo x="14011" y="0"/>
                <wp:lineTo x="7005" y="0"/>
              </wp:wrapPolygon>
            </wp:wrapTight>
            <wp:docPr id="29" name="תמונה 29" descr="Image result for â«××¡× ×â¬â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â«××¡× ×â¬â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AF9">
        <w:rPr>
          <w:noProof/>
        </w:rPr>
        <w:drawing>
          <wp:anchor distT="0" distB="0" distL="114300" distR="114300" simplePos="0" relativeHeight="251653120" behindDoc="1" locked="0" layoutInCell="1" allowOverlap="1" wp14:anchorId="18146174" wp14:editId="7FE67BDD">
            <wp:simplePos x="0" y="0"/>
            <wp:positionH relativeFrom="margin">
              <wp:posOffset>831215</wp:posOffset>
            </wp:positionH>
            <wp:positionV relativeFrom="paragraph">
              <wp:posOffset>188595</wp:posOffset>
            </wp:positionV>
            <wp:extent cx="932815" cy="744855"/>
            <wp:effectExtent l="0" t="0" r="0" b="0"/>
            <wp:wrapTight wrapText="bothSides">
              <wp:wrapPolygon edited="0">
                <wp:start x="7499" y="0"/>
                <wp:lineTo x="5293" y="1657"/>
                <wp:lineTo x="1764" y="7182"/>
                <wp:lineTo x="1764" y="12153"/>
                <wp:lineTo x="3529" y="18230"/>
                <wp:lineTo x="7058" y="20440"/>
                <wp:lineTo x="7499" y="20992"/>
                <wp:lineTo x="13675" y="20992"/>
                <wp:lineTo x="14116" y="20440"/>
                <wp:lineTo x="17645" y="18230"/>
                <wp:lineTo x="19409" y="11601"/>
                <wp:lineTo x="19850" y="7734"/>
                <wp:lineTo x="16321" y="2762"/>
                <wp:lineTo x="13675" y="0"/>
                <wp:lineTo x="7499" y="0"/>
              </wp:wrapPolygon>
            </wp:wrapTight>
            <wp:docPr id="27" name="תמונה 27" descr="Image result for c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cia logo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75E" w:rsidRPr="006324EE">
        <w:rPr>
          <w:rFonts w:asciiTheme="minorHAnsi" w:hAnsiTheme="minorHAnsi" w:cstheme="minorHAnsi"/>
          <w:rtl/>
        </w:rPr>
        <w:t>לקוח</w:t>
      </w:r>
      <w:bookmarkEnd w:id="2"/>
      <w:r w:rsidR="00050AF9" w:rsidRPr="00050AF9">
        <w:rPr>
          <w:rFonts w:asciiTheme="minorHAnsi" w:hAnsiTheme="minorHAnsi" w:cstheme="minorHAnsi"/>
          <w:b w:val="0"/>
          <w:bCs w:val="0"/>
        </w:rPr>
        <w:t xml:space="preserve"> </w:t>
      </w:r>
    </w:p>
    <w:p w14:paraId="50F759F1" w14:textId="77777777" w:rsidR="007753B7" w:rsidRDefault="007413CB" w:rsidP="00BF597C">
      <w:pPr>
        <w:jc w:val="left"/>
        <w:rPr>
          <w:rFonts w:asciiTheme="minorHAnsi" w:hAnsiTheme="minorHAnsi" w:cstheme="minorHAnsi"/>
        </w:rPr>
      </w:pPr>
      <w:r w:rsidRPr="006324EE">
        <w:rPr>
          <w:rFonts w:asciiTheme="minorHAnsi" w:hAnsiTheme="minorHAnsi" w:cstheme="minorHAnsi"/>
          <w:rtl/>
        </w:rPr>
        <w:t xml:space="preserve">לקוחות </w:t>
      </w:r>
      <w:r w:rsidR="00715D74" w:rsidRPr="006324EE">
        <w:rPr>
          <w:rFonts w:asciiTheme="minorHAnsi" w:hAnsiTheme="minorHAnsi" w:cstheme="minorHAnsi" w:hint="cs"/>
          <w:rtl/>
        </w:rPr>
        <w:t>פוטנציאלי</w:t>
      </w:r>
      <w:r w:rsidR="00715D74" w:rsidRPr="006324EE">
        <w:rPr>
          <w:rFonts w:asciiTheme="minorHAnsi" w:hAnsiTheme="minorHAnsi" w:cstheme="minorHAnsi" w:hint="eastAsia"/>
          <w:rtl/>
        </w:rPr>
        <w:t>ם</w:t>
      </w:r>
      <w:r w:rsidRPr="006324EE">
        <w:rPr>
          <w:rFonts w:asciiTheme="minorHAnsi" w:hAnsiTheme="minorHAnsi" w:cstheme="minorHAnsi"/>
          <w:rtl/>
        </w:rPr>
        <w:t xml:space="preserve"> </w:t>
      </w:r>
      <w:r w:rsidR="00AB322E">
        <w:rPr>
          <w:rFonts w:asciiTheme="minorHAnsi" w:hAnsiTheme="minorHAnsi" w:cstheme="minorHAnsi" w:hint="cs"/>
          <w:rtl/>
        </w:rPr>
        <w:t xml:space="preserve">של </w:t>
      </w:r>
      <w:r w:rsidR="007F7325">
        <w:rPr>
          <w:rFonts w:asciiTheme="minorHAnsi" w:hAnsiTheme="minorHAnsi" w:cstheme="minorHAnsi" w:hint="cs"/>
          <w:rtl/>
        </w:rPr>
        <w:t>המערכת הם גופים / ארגונים גדולים</w:t>
      </w:r>
      <w:r w:rsidR="007E244A">
        <w:rPr>
          <w:rFonts w:asciiTheme="minorHAnsi" w:hAnsiTheme="minorHAnsi" w:cstheme="minorHAnsi" w:hint="cs"/>
          <w:rtl/>
        </w:rPr>
        <w:t xml:space="preserve"> </w:t>
      </w:r>
      <w:r w:rsidR="00A303D2">
        <w:rPr>
          <w:rFonts w:asciiTheme="minorHAnsi" w:hAnsiTheme="minorHAnsi" w:cstheme="minorHAnsi" w:hint="cs"/>
          <w:rtl/>
        </w:rPr>
        <w:t xml:space="preserve">ואפילו </w:t>
      </w:r>
    </w:p>
    <w:p w14:paraId="154ACC40" w14:textId="77777777" w:rsidR="00A20C9F" w:rsidRDefault="00A303D2" w:rsidP="00BF597C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מדינות </w:t>
      </w:r>
      <w:r w:rsidR="007F7325">
        <w:rPr>
          <w:rFonts w:asciiTheme="minorHAnsi" w:hAnsiTheme="minorHAnsi" w:cstheme="minorHAnsi" w:hint="cs"/>
          <w:rtl/>
        </w:rPr>
        <w:t>אשר</w:t>
      </w:r>
      <w:r>
        <w:rPr>
          <w:rFonts w:asciiTheme="minorHAnsi" w:hAnsiTheme="minorHAnsi" w:cstheme="minorHAnsi" w:hint="cs"/>
          <w:rtl/>
        </w:rPr>
        <w:t xml:space="preserve"> </w:t>
      </w:r>
      <w:r w:rsidR="00AD5136">
        <w:rPr>
          <w:rFonts w:asciiTheme="minorHAnsi" w:hAnsiTheme="minorHAnsi" w:cstheme="minorHAnsi" w:hint="cs"/>
          <w:rtl/>
        </w:rPr>
        <w:t>זקוקים ליכולת מתקדמת של מעקב, איתור וזיהוי</w:t>
      </w:r>
    </w:p>
    <w:p w14:paraId="4BADA692" w14:textId="20AC6AFC" w:rsidR="00050AF9" w:rsidRPr="00411297" w:rsidRDefault="00AD5136" w:rsidP="00BF597C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משתמשים </w:t>
      </w:r>
      <w:r w:rsidR="00D03C44">
        <w:rPr>
          <w:rFonts w:asciiTheme="minorHAnsi" w:hAnsiTheme="minorHAnsi" w:cstheme="minorHAnsi" w:hint="cs"/>
          <w:rtl/>
        </w:rPr>
        <w:t>אשר זהותם אינה ידוע</w:t>
      </w:r>
      <w:r w:rsidR="00A64CA5">
        <w:rPr>
          <w:rFonts w:asciiTheme="minorHAnsi" w:hAnsiTheme="minorHAnsi" w:cstheme="minorHAnsi" w:hint="cs"/>
          <w:rtl/>
        </w:rPr>
        <w:t xml:space="preserve">. </w:t>
      </w:r>
      <w:r w:rsidR="00CB6CE5">
        <w:rPr>
          <w:rFonts w:asciiTheme="minorHAnsi" w:hAnsiTheme="minorHAnsi" w:cstheme="minorHAnsi" w:hint="cs"/>
          <w:rtl/>
        </w:rPr>
        <w:t xml:space="preserve">לדוגמה : בסמ"ח, צה"ל, </w:t>
      </w:r>
      <w:r w:rsidR="00CB6CE5" w:rsidRPr="00A303D2">
        <w:rPr>
          <w:rFonts w:asciiTheme="minorHAnsi" w:hAnsiTheme="minorHAnsi" w:cstheme="minorHAnsi"/>
          <w:sz w:val="24"/>
        </w:rPr>
        <w:t>CIA</w:t>
      </w:r>
      <w:r w:rsidR="00CB6CE5">
        <w:rPr>
          <w:rFonts w:asciiTheme="minorHAnsi" w:hAnsiTheme="minorHAnsi" w:cstheme="minorHAnsi" w:hint="cs"/>
          <w:rtl/>
        </w:rPr>
        <w:t xml:space="preserve"> וכוו.</w:t>
      </w:r>
    </w:p>
    <w:p w14:paraId="76748EB4" w14:textId="144446A7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3" w:name="_Toc470824104"/>
      <w:r w:rsidRPr="006324EE">
        <w:rPr>
          <w:rFonts w:asciiTheme="minorHAnsi" w:hAnsiTheme="minorHAnsi" w:cstheme="minorHAnsi"/>
          <w:rtl/>
        </w:rPr>
        <w:t>בעיות</w:t>
      </w:r>
      <w:bookmarkEnd w:id="3"/>
      <w:r w:rsidR="00050AF9" w:rsidRPr="00050AF9">
        <w:t xml:space="preserve"> </w:t>
      </w:r>
      <w:r w:rsidR="00050AF9">
        <w:rPr>
          <w:noProof/>
        </w:rPr>
        <mc:AlternateContent>
          <mc:Choice Requires="wps">
            <w:drawing>
              <wp:inline distT="0" distB="0" distL="0" distR="0" wp14:anchorId="5B47E8FF" wp14:editId="6F0A01F1">
                <wp:extent cx="304800" cy="304800"/>
                <wp:effectExtent l="0" t="0" r="0" b="0"/>
                <wp:docPr id="10" name="מלבן 10" descr="Image result for ci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62655" id="מלבן 10" o:spid="_x0000_s1026" alt="Image result for cia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UO7ZXdQCAADa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050AF9" w:rsidRPr="00050AF9">
        <w:t xml:space="preserve"> </w:t>
      </w:r>
    </w:p>
    <w:p w14:paraId="76748EB5" w14:textId="53BD9646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4" w:name="_Toc470824105"/>
      <w:r w:rsidRPr="006324EE">
        <w:rPr>
          <w:rFonts w:asciiTheme="minorHAnsi" w:hAnsiTheme="minorHAnsi" w:cstheme="minorHAnsi"/>
          <w:rtl/>
        </w:rPr>
        <w:t>בעיות שהמערכת אמורה לפתור</w:t>
      </w:r>
      <w:bookmarkEnd w:id="4"/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3307"/>
        <w:gridCol w:w="1193"/>
      </w:tblGrid>
      <w:tr w:rsidR="00AA075E" w:rsidRPr="006324EE" w14:paraId="76748EB9" w14:textId="77777777" w:rsidTr="008D6282">
        <w:trPr>
          <w:cantSplit/>
        </w:trPr>
        <w:tc>
          <w:tcPr>
            <w:tcW w:w="3888" w:type="dxa"/>
            <w:tcBorders>
              <w:bottom w:val="nil"/>
            </w:tcBorders>
          </w:tcPr>
          <w:p w14:paraId="76748EB6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תחום</w:t>
            </w:r>
          </w:p>
        </w:tc>
        <w:tc>
          <w:tcPr>
            <w:tcW w:w="3307" w:type="dxa"/>
            <w:tcBorders>
              <w:bottom w:val="nil"/>
            </w:tcBorders>
          </w:tcPr>
          <w:p w14:paraId="76748EB7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ת</w:t>
            </w:r>
            <w:r w:rsidR="00E121BE" w:rsidRPr="006324EE">
              <w:rPr>
                <w:rFonts w:asciiTheme="minorHAnsi" w:hAnsiTheme="minorHAnsi" w:cstheme="minorHAnsi"/>
                <w:rtl/>
              </w:rPr>
              <w:t>י</w:t>
            </w:r>
            <w:r w:rsidRPr="006324EE">
              <w:rPr>
                <w:rFonts w:asciiTheme="minorHAnsi" w:hAnsiTheme="minorHAnsi" w:cstheme="minorHAnsi"/>
                <w:rtl/>
              </w:rPr>
              <w:t>אור הבעיה</w:t>
            </w:r>
          </w:p>
        </w:tc>
        <w:tc>
          <w:tcPr>
            <w:tcW w:w="1193" w:type="dxa"/>
            <w:tcBorders>
              <w:bottom w:val="nil"/>
            </w:tcBorders>
          </w:tcPr>
          <w:p w14:paraId="76748EB8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חשיבות</w:t>
            </w:r>
          </w:p>
        </w:tc>
      </w:tr>
      <w:tr w:rsidR="00AA075E" w:rsidRPr="006324EE" w14:paraId="76748EBD" w14:textId="77777777" w:rsidTr="008D6282">
        <w:trPr>
          <w:cantSplit/>
        </w:trPr>
        <w:tc>
          <w:tcPr>
            <w:tcW w:w="3888" w:type="dxa"/>
            <w:tcBorders>
              <w:top w:val="single" w:sz="12" w:space="0" w:color="000000"/>
              <w:bottom w:val="single" w:sz="12" w:space="0" w:color="000000"/>
            </w:tcBorders>
          </w:tcPr>
          <w:p w14:paraId="76748EBA" w14:textId="0F035331" w:rsidR="00AA075E" w:rsidRPr="006324EE" w:rsidRDefault="00BF597C" w:rsidP="008D6282">
            <w:pPr>
              <w:pStyle w:val="af0"/>
              <w:keepNext/>
              <w:rPr>
                <w:rFonts w:asciiTheme="minorHAnsi" w:hAnsiTheme="minorHAnsi" w:cstheme="minorHAnsi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szCs w:val="22"/>
                <w:rtl/>
              </w:rPr>
              <w:t xml:space="preserve">איבוד </w:t>
            </w:r>
            <w:r w:rsidR="00263F90">
              <w:rPr>
                <w:rFonts w:asciiTheme="minorHAnsi" w:hAnsiTheme="minorHAnsi" w:cstheme="minorHAnsi" w:hint="cs"/>
                <w:szCs w:val="22"/>
                <w:rtl/>
              </w:rPr>
              <w:t>עקבות משתמשים מבוקשים</w:t>
            </w:r>
            <w:r w:rsidR="003647BE">
              <w:rPr>
                <w:rFonts w:asciiTheme="minorHAnsi" w:hAnsiTheme="minorHAnsi" w:cstheme="minorHAnsi" w:hint="cs"/>
                <w:szCs w:val="22"/>
                <w:rtl/>
              </w:rPr>
              <w:t xml:space="preserve"> </w:t>
            </w:r>
          </w:p>
        </w:tc>
        <w:tc>
          <w:tcPr>
            <w:tcW w:w="3307" w:type="dxa"/>
            <w:tcBorders>
              <w:top w:val="single" w:sz="12" w:space="0" w:color="000000"/>
              <w:bottom w:val="single" w:sz="12" w:space="0" w:color="000000"/>
            </w:tcBorders>
          </w:tcPr>
          <w:p w14:paraId="76748EBB" w14:textId="62891D8A" w:rsidR="00AA075E" w:rsidRPr="00840B4D" w:rsidRDefault="00B43D49" w:rsidP="00B43D49">
            <w:pPr>
              <w:pStyle w:val="af0"/>
              <w:keepNext/>
              <w:rPr>
                <w:rtl/>
              </w:rPr>
            </w:pPr>
            <w:r w:rsidRPr="006324EE">
              <w:rPr>
                <w:rFonts w:asciiTheme="minorHAnsi" w:hAnsiTheme="minorHAnsi" w:cstheme="minorHAnsi"/>
                <w:szCs w:val="22"/>
                <w:rtl/>
              </w:rPr>
              <w:t>במצב הקיים</w:t>
            </w:r>
            <w:r w:rsidR="003647BE">
              <w:rPr>
                <w:rFonts w:asciiTheme="minorHAnsi" w:hAnsiTheme="minorHAnsi" w:cstheme="minorHAnsi" w:hint="cs"/>
                <w:szCs w:val="22"/>
                <w:rtl/>
              </w:rPr>
              <w:t xml:space="preserve"> קשה מאוד לאתר ולזהות משתמשים </w:t>
            </w:r>
            <w:r w:rsidR="00840B4D">
              <w:rPr>
                <w:rFonts w:asciiTheme="minorHAnsi" w:hAnsiTheme="minorHAnsi" w:cstheme="minorHAnsi" w:hint="cs"/>
                <w:szCs w:val="22"/>
                <w:rtl/>
              </w:rPr>
              <w:t>מבוקשים אפילו אם קיים למחפש מידע שיכול לשמש לבניית פרופיל על המבוקש.</w:t>
            </w:r>
            <w:r w:rsidR="003517A0">
              <w:rPr>
                <w:rFonts w:asciiTheme="minorHAnsi" w:hAnsiTheme="minorHAnsi" w:cstheme="minorHAnsi" w:hint="cs"/>
                <w:szCs w:val="22"/>
                <w:rtl/>
              </w:rPr>
              <w:t xml:space="preserve"> במצב זה </w:t>
            </w:r>
            <w:r w:rsidR="00576955">
              <w:rPr>
                <w:rFonts w:asciiTheme="minorHAnsi" w:hAnsiTheme="minorHAnsi" w:cstheme="minorHAnsi" w:hint="cs"/>
                <w:szCs w:val="22"/>
                <w:rtl/>
              </w:rPr>
              <w:t xml:space="preserve">מבוקשים </w:t>
            </w:r>
            <w:r w:rsidR="003517A0">
              <w:rPr>
                <w:rFonts w:asciiTheme="minorHAnsi" w:hAnsiTheme="minorHAnsi" w:cstheme="minorHAnsi" w:hint="cs"/>
                <w:szCs w:val="22"/>
                <w:rtl/>
              </w:rPr>
              <w:t>יכולים לברוח מעונש בקלות.</w:t>
            </w:r>
          </w:p>
        </w:tc>
        <w:tc>
          <w:tcPr>
            <w:tcW w:w="1193" w:type="dxa"/>
            <w:tcBorders>
              <w:top w:val="single" w:sz="12" w:space="0" w:color="000000"/>
              <w:bottom w:val="single" w:sz="12" w:space="0" w:color="000000"/>
            </w:tcBorders>
          </w:tcPr>
          <w:p w14:paraId="76748EBC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szCs w:val="22"/>
                <w:rtl/>
              </w:rPr>
            </w:pPr>
            <w:r w:rsidRPr="006324EE">
              <w:rPr>
                <w:rFonts w:asciiTheme="minorHAnsi" w:hAnsiTheme="minorHAnsi" w:cstheme="minorHAnsi"/>
                <w:szCs w:val="22"/>
                <w:rtl/>
              </w:rPr>
              <w:t>גבוהה</w:t>
            </w:r>
          </w:p>
        </w:tc>
      </w:tr>
    </w:tbl>
    <w:p w14:paraId="76748EC2" w14:textId="77777777" w:rsidR="00AA075E" w:rsidRPr="006324EE" w:rsidRDefault="00304EB9" w:rsidP="00AA075E">
      <w:pPr>
        <w:pStyle w:val="3"/>
        <w:rPr>
          <w:rFonts w:asciiTheme="minorHAnsi" w:hAnsiTheme="minorHAnsi" w:cstheme="minorHAnsi"/>
          <w:szCs w:val="28"/>
          <w:rtl/>
        </w:rPr>
      </w:pPr>
      <w:bookmarkStart w:id="5" w:name="_Toc470824106"/>
      <w:r w:rsidRPr="006324EE">
        <w:rPr>
          <w:rFonts w:asciiTheme="minorHAnsi" w:hAnsiTheme="minorHAnsi" w:cstheme="minorHAnsi"/>
          <w:szCs w:val="28"/>
          <w:rtl/>
        </w:rPr>
        <w:t>בעיות שהמערכת אי</w:t>
      </w:r>
      <w:r w:rsidR="00AA075E" w:rsidRPr="006324EE">
        <w:rPr>
          <w:rFonts w:asciiTheme="minorHAnsi" w:hAnsiTheme="minorHAnsi" w:cstheme="minorHAnsi"/>
          <w:szCs w:val="28"/>
          <w:rtl/>
        </w:rPr>
        <w:t>נה אמורה לפתור</w:t>
      </w:r>
      <w:bookmarkEnd w:id="5"/>
      <w:r w:rsidR="00AA075E" w:rsidRPr="006324EE">
        <w:rPr>
          <w:rFonts w:asciiTheme="minorHAnsi" w:hAnsiTheme="minorHAnsi" w:cstheme="minorHAnsi"/>
          <w:szCs w:val="28"/>
          <w:rtl/>
        </w:rPr>
        <w:tab/>
      </w:r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3307"/>
        <w:gridCol w:w="1193"/>
      </w:tblGrid>
      <w:tr w:rsidR="00AA075E" w:rsidRPr="006324EE" w14:paraId="76748EC6" w14:textId="77777777" w:rsidTr="008D6282">
        <w:trPr>
          <w:cantSplit/>
        </w:trPr>
        <w:tc>
          <w:tcPr>
            <w:tcW w:w="3888" w:type="dxa"/>
            <w:tcBorders>
              <w:bottom w:val="nil"/>
            </w:tcBorders>
          </w:tcPr>
          <w:p w14:paraId="76748EC3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szCs w:val="24"/>
                <w:rtl/>
              </w:rPr>
            </w:pPr>
            <w:r w:rsidRPr="006324EE">
              <w:rPr>
                <w:rFonts w:asciiTheme="minorHAnsi" w:hAnsiTheme="minorHAnsi" w:cstheme="minorHAnsi"/>
                <w:szCs w:val="24"/>
                <w:rtl/>
              </w:rPr>
              <w:t>תחום</w:t>
            </w:r>
          </w:p>
        </w:tc>
        <w:tc>
          <w:tcPr>
            <w:tcW w:w="3307" w:type="dxa"/>
            <w:tcBorders>
              <w:bottom w:val="nil"/>
            </w:tcBorders>
          </w:tcPr>
          <w:p w14:paraId="76748EC4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szCs w:val="24"/>
                <w:rtl/>
              </w:rPr>
            </w:pPr>
            <w:r w:rsidRPr="006324EE">
              <w:rPr>
                <w:rFonts w:asciiTheme="minorHAnsi" w:hAnsiTheme="minorHAnsi" w:cstheme="minorHAnsi"/>
                <w:szCs w:val="24"/>
                <w:rtl/>
              </w:rPr>
              <w:t>ת</w:t>
            </w:r>
            <w:r w:rsidR="00E121BE" w:rsidRPr="006324EE">
              <w:rPr>
                <w:rFonts w:asciiTheme="minorHAnsi" w:hAnsiTheme="minorHAnsi" w:cstheme="minorHAnsi"/>
                <w:szCs w:val="24"/>
                <w:rtl/>
              </w:rPr>
              <w:t>י</w:t>
            </w:r>
            <w:r w:rsidRPr="006324EE">
              <w:rPr>
                <w:rFonts w:asciiTheme="minorHAnsi" w:hAnsiTheme="minorHAnsi" w:cstheme="minorHAnsi"/>
                <w:szCs w:val="24"/>
                <w:rtl/>
              </w:rPr>
              <w:t>אור הבעיה</w:t>
            </w:r>
          </w:p>
        </w:tc>
        <w:tc>
          <w:tcPr>
            <w:tcW w:w="1193" w:type="dxa"/>
            <w:tcBorders>
              <w:bottom w:val="nil"/>
            </w:tcBorders>
          </w:tcPr>
          <w:p w14:paraId="76748EC5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szCs w:val="24"/>
                <w:rtl/>
              </w:rPr>
            </w:pPr>
            <w:r w:rsidRPr="006324EE">
              <w:rPr>
                <w:rFonts w:asciiTheme="minorHAnsi" w:hAnsiTheme="minorHAnsi" w:cstheme="minorHAnsi"/>
                <w:szCs w:val="24"/>
                <w:rtl/>
              </w:rPr>
              <w:t>חשיבות</w:t>
            </w:r>
          </w:p>
        </w:tc>
      </w:tr>
      <w:tr w:rsidR="00AA075E" w:rsidRPr="006324EE" w14:paraId="76748ECA" w14:textId="77777777" w:rsidTr="008D6282">
        <w:trPr>
          <w:cantSplit/>
        </w:trPr>
        <w:tc>
          <w:tcPr>
            <w:tcW w:w="3888" w:type="dxa"/>
            <w:tcBorders>
              <w:top w:val="single" w:sz="12" w:space="0" w:color="000000"/>
              <w:bottom w:val="single" w:sz="6" w:space="0" w:color="000000"/>
            </w:tcBorders>
          </w:tcPr>
          <w:p w14:paraId="76748EC7" w14:textId="03022994" w:rsidR="00AA075E" w:rsidRPr="006324EE" w:rsidRDefault="00C85576" w:rsidP="008D6282">
            <w:pPr>
              <w:pStyle w:val="af0"/>
              <w:keepNext/>
              <w:rPr>
                <w:rFonts w:asciiTheme="minorHAnsi" w:hAnsiTheme="minorHAnsi" w:cstheme="minorHAnsi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szCs w:val="22"/>
                <w:rtl/>
              </w:rPr>
              <w:t>מניעת פעולות של משתמשים</w:t>
            </w:r>
          </w:p>
        </w:tc>
        <w:tc>
          <w:tcPr>
            <w:tcW w:w="3307" w:type="dxa"/>
            <w:tcBorders>
              <w:top w:val="single" w:sz="12" w:space="0" w:color="000000"/>
              <w:bottom w:val="single" w:sz="6" w:space="0" w:color="000000"/>
            </w:tcBorders>
          </w:tcPr>
          <w:p w14:paraId="76748EC8" w14:textId="46130C4C" w:rsidR="00AA075E" w:rsidRPr="006324EE" w:rsidRDefault="00C85576" w:rsidP="008D6282">
            <w:pPr>
              <w:pStyle w:val="af0"/>
              <w:keepNext/>
              <w:rPr>
                <w:rFonts w:asciiTheme="minorHAnsi" w:hAnsiTheme="minorHAnsi" w:cstheme="minorHAnsi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szCs w:val="22"/>
                <w:rtl/>
              </w:rPr>
              <w:t xml:space="preserve">המערכת אשר תהיה בצד הנבדק הינה אחראית על ניטור, האזנה ובניית פרופיל מלא לנבדק </w:t>
            </w:r>
            <w:r w:rsidRPr="0086032B">
              <w:rPr>
                <w:rFonts w:asciiTheme="minorHAnsi" w:hAnsiTheme="minorHAnsi" w:cstheme="minorHAnsi" w:hint="cs"/>
                <w:b/>
                <w:bCs/>
                <w:szCs w:val="22"/>
                <w:rtl/>
              </w:rPr>
              <w:t>ולא</w:t>
            </w:r>
            <w:r>
              <w:rPr>
                <w:rFonts w:asciiTheme="minorHAnsi" w:hAnsiTheme="minorHAnsi" w:cstheme="minorHAnsi" w:hint="cs"/>
                <w:szCs w:val="22"/>
                <w:rtl/>
              </w:rPr>
              <w:t xml:space="preserve"> אחראי</w:t>
            </w:r>
            <w:r w:rsidR="0086032B">
              <w:rPr>
                <w:rFonts w:asciiTheme="minorHAnsi" w:hAnsiTheme="minorHAnsi" w:cstheme="minorHAnsi" w:hint="cs"/>
                <w:szCs w:val="22"/>
                <w:rtl/>
              </w:rPr>
              <w:t>ת על</w:t>
            </w:r>
            <w:r>
              <w:rPr>
                <w:rFonts w:asciiTheme="minorHAnsi" w:hAnsiTheme="minorHAnsi" w:cstheme="minorHAnsi" w:hint="cs"/>
                <w:szCs w:val="22"/>
                <w:rtl/>
              </w:rPr>
              <w:t xml:space="preserve"> מניעת פעילותיו</w:t>
            </w:r>
            <w:r w:rsidR="00BE1DC0">
              <w:rPr>
                <w:rFonts w:asciiTheme="minorHAnsi" w:hAnsiTheme="minorHAnsi" w:cstheme="minorHAnsi" w:hint="cs"/>
                <w:szCs w:val="22"/>
                <w:rtl/>
              </w:rPr>
              <w:t>.</w:t>
            </w:r>
          </w:p>
        </w:tc>
        <w:tc>
          <w:tcPr>
            <w:tcW w:w="1193" w:type="dxa"/>
            <w:tcBorders>
              <w:top w:val="single" w:sz="12" w:space="0" w:color="000000"/>
              <w:bottom w:val="single" w:sz="6" w:space="0" w:color="000000"/>
            </w:tcBorders>
          </w:tcPr>
          <w:p w14:paraId="76748EC9" w14:textId="3164762D" w:rsidR="00AA075E" w:rsidRPr="006324EE" w:rsidRDefault="007165E7" w:rsidP="008D6282">
            <w:pPr>
              <w:pStyle w:val="af0"/>
              <w:keepNext/>
              <w:rPr>
                <w:rFonts w:asciiTheme="minorHAnsi" w:hAnsiTheme="minorHAnsi" w:cstheme="minorHAnsi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szCs w:val="22"/>
                <w:rtl/>
              </w:rPr>
              <w:t>בינונית</w:t>
            </w:r>
            <w:r w:rsidR="00AA075E" w:rsidRPr="006324EE">
              <w:rPr>
                <w:rFonts w:asciiTheme="minorHAnsi" w:hAnsiTheme="minorHAnsi" w:cstheme="minorHAnsi"/>
                <w:szCs w:val="22"/>
                <w:rtl/>
              </w:rPr>
              <w:t xml:space="preserve"> </w:t>
            </w:r>
          </w:p>
        </w:tc>
      </w:tr>
      <w:tr w:rsidR="00AA075E" w:rsidRPr="006324EE" w14:paraId="76748ECE" w14:textId="77777777" w:rsidTr="008D6282">
        <w:trPr>
          <w:cantSplit/>
        </w:trPr>
        <w:tc>
          <w:tcPr>
            <w:tcW w:w="3888" w:type="dxa"/>
            <w:tcBorders>
              <w:top w:val="nil"/>
            </w:tcBorders>
          </w:tcPr>
          <w:p w14:paraId="76748ECB" w14:textId="1BE2EE13" w:rsidR="00AA075E" w:rsidRPr="006324EE" w:rsidRDefault="00E04186" w:rsidP="008D6282">
            <w:pPr>
              <w:pStyle w:val="af0"/>
              <w:rPr>
                <w:rFonts w:asciiTheme="minorHAnsi" w:hAnsiTheme="minorHAnsi" w:cstheme="minorHAnsi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szCs w:val="22"/>
                <w:rtl/>
              </w:rPr>
              <w:t xml:space="preserve">יצירת פרופיל חלקי או מלא </w:t>
            </w:r>
          </w:p>
        </w:tc>
        <w:tc>
          <w:tcPr>
            <w:tcW w:w="3307" w:type="dxa"/>
            <w:tcBorders>
              <w:top w:val="nil"/>
            </w:tcBorders>
          </w:tcPr>
          <w:p w14:paraId="76748ECC" w14:textId="758D3ABB" w:rsidR="00AA075E" w:rsidRPr="006324EE" w:rsidRDefault="00F24629" w:rsidP="008D6282">
            <w:pPr>
              <w:pStyle w:val="af0"/>
              <w:rPr>
                <w:rFonts w:asciiTheme="minorHAnsi" w:hAnsiTheme="minorHAnsi" w:cstheme="minorHAnsi"/>
                <w:szCs w:val="22"/>
                <w:rtl/>
              </w:rPr>
            </w:pPr>
            <w:r>
              <w:rPr>
                <w:rFonts w:asciiTheme="minorHAnsi" w:hAnsiTheme="minorHAnsi" w:cstheme="minorHAnsi" w:hint="cs"/>
                <w:szCs w:val="22"/>
                <w:rtl/>
              </w:rPr>
              <w:t>המערכת אינה אחראית על יצירת פרופיל חיפוש למבוקש, מי שאחראי על יצירת פרופיל חיפוש למבוקש הוא המפעיל</w:t>
            </w:r>
            <w:r w:rsidR="00BE1DC0">
              <w:rPr>
                <w:rFonts w:asciiTheme="minorHAnsi" w:hAnsiTheme="minorHAnsi" w:cstheme="minorHAnsi" w:hint="cs"/>
                <w:szCs w:val="22"/>
                <w:rtl/>
              </w:rPr>
              <w:t>.</w:t>
            </w:r>
            <w:r>
              <w:rPr>
                <w:rFonts w:asciiTheme="minorHAnsi" w:hAnsiTheme="minorHAnsi" w:cstheme="minorHAnsi" w:hint="cs"/>
                <w:szCs w:val="22"/>
                <w:rtl/>
              </w:rPr>
              <w:t xml:space="preserve"> </w:t>
            </w:r>
          </w:p>
        </w:tc>
        <w:tc>
          <w:tcPr>
            <w:tcW w:w="1193" w:type="dxa"/>
            <w:tcBorders>
              <w:top w:val="nil"/>
            </w:tcBorders>
          </w:tcPr>
          <w:p w14:paraId="76748ECD" w14:textId="77777777" w:rsidR="00AA075E" w:rsidRPr="006324EE" w:rsidRDefault="00AD7646" w:rsidP="008D6282">
            <w:pPr>
              <w:pStyle w:val="af0"/>
              <w:rPr>
                <w:rFonts w:asciiTheme="minorHAnsi" w:hAnsiTheme="minorHAnsi" w:cstheme="minorHAnsi"/>
                <w:szCs w:val="22"/>
                <w:rtl/>
              </w:rPr>
            </w:pPr>
            <w:r w:rsidRPr="006324EE">
              <w:rPr>
                <w:rFonts w:asciiTheme="minorHAnsi" w:hAnsiTheme="minorHAnsi" w:cstheme="minorHAnsi"/>
                <w:szCs w:val="22"/>
                <w:rtl/>
              </w:rPr>
              <w:t>בינונית</w:t>
            </w:r>
          </w:p>
        </w:tc>
      </w:tr>
    </w:tbl>
    <w:p w14:paraId="76748ECF" w14:textId="77777777" w:rsidR="00AA075E" w:rsidRPr="006324EE" w:rsidRDefault="00AA075E" w:rsidP="00AA075E">
      <w:pPr>
        <w:pStyle w:val="1"/>
        <w:rPr>
          <w:rFonts w:asciiTheme="minorHAnsi" w:hAnsiTheme="minorHAnsi" w:cstheme="minorHAnsi"/>
          <w:rtl/>
        </w:rPr>
      </w:pPr>
      <w:bookmarkStart w:id="6" w:name="_Toc470824107"/>
      <w:r w:rsidRPr="006324EE">
        <w:rPr>
          <w:rFonts w:asciiTheme="minorHAnsi" w:hAnsiTheme="minorHAnsi" w:cstheme="minorHAnsi"/>
          <w:rtl/>
        </w:rPr>
        <w:lastRenderedPageBreak/>
        <w:t>יישום</w:t>
      </w:r>
      <w:bookmarkEnd w:id="6"/>
    </w:p>
    <w:p w14:paraId="76748ED0" w14:textId="77777777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7" w:name="_Toc470824108"/>
      <w:r w:rsidRPr="006324EE">
        <w:rPr>
          <w:rFonts w:asciiTheme="minorHAnsi" w:hAnsiTheme="minorHAnsi" w:cstheme="minorHAnsi"/>
          <w:rtl/>
        </w:rPr>
        <w:t>אופי ומצב כללי של היישום</w:t>
      </w:r>
      <w:bookmarkEnd w:id="7"/>
    </w:p>
    <w:p w14:paraId="76748ED1" w14:textId="77777777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8" w:name="_Toc470824109"/>
      <w:r w:rsidRPr="006324EE">
        <w:rPr>
          <w:rFonts w:asciiTheme="minorHAnsi" w:hAnsiTheme="minorHAnsi" w:cstheme="minorHAnsi"/>
          <w:rtl/>
        </w:rPr>
        <w:t>אופי המערכת</w:t>
      </w:r>
      <w:bookmarkEnd w:id="8"/>
      <w:r w:rsidRPr="006324EE">
        <w:rPr>
          <w:rFonts w:asciiTheme="minorHAnsi" w:hAnsiTheme="minorHAnsi" w:cstheme="minorHAnsi"/>
          <w:rtl/>
        </w:rPr>
        <w:t xml:space="preserve"> </w:t>
      </w:r>
    </w:p>
    <w:p w14:paraId="76748ED2" w14:textId="77777777" w:rsidR="00AA075E" w:rsidRPr="006324EE" w:rsidRDefault="00AA075E" w:rsidP="00AA075E">
      <w:pPr>
        <w:jc w:val="left"/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>חדשה לגמרי, ללא כל זיקה למערכת קיימת (ידנית או ממוכנת).</w:t>
      </w:r>
    </w:p>
    <w:p w14:paraId="76748ED3" w14:textId="77777777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9" w:name="_Toc470824110"/>
      <w:r w:rsidRPr="006324EE">
        <w:rPr>
          <w:rFonts w:asciiTheme="minorHAnsi" w:hAnsiTheme="minorHAnsi" w:cstheme="minorHAnsi"/>
          <w:rtl/>
        </w:rPr>
        <w:t>סוג המערכת</w:t>
      </w:r>
      <w:bookmarkEnd w:id="9"/>
      <w:r w:rsidRPr="006324EE">
        <w:rPr>
          <w:rFonts w:asciiTheme="minorHAnsi" w:hAnsiTheme="minorHAnsi" w:cstheme="minorHAnsi"/>
          <w:rtl/>
        </w:rPr>
        <w:t xml:space="preserve"> </w:t>
      </w:r>
    </w:p>
    <w:p w14:paraId="76748ED4" w14:textId="760F8029" w:rsidR="00AA075E" w:rsidRDefault="00980FBF" w:rsidP="00AA075E">
      <w:pPr>
        <w:jc w:val="left"/>
        <w:rPr>
          <w:rFonts w:asciiTheme="minorHAnsi" w:hAnsiTheme="minorHAnsi" w:cstheme="minorHAnsi"/>
          <w:rtl/>
        </w:rPr>
      </w:pPr>
      <w:r w:rsidRPr="00855801">
        <w:rPr>
          <w:rFonts w:asciiTheme="minorHAnsi" w:hAnsiTheme="minorHAnsi" w:cstheme="minorHAnsi"/>
          <w:sz w:val="24"/>
        </w:rPr>
        <w:t>Dait</w:t>
      </w:r>
      <w:r w:rsidRPr="00980FBF">
        <w:rPr>
          <w:rFonts w:asciiTheme="minorHAnsi" w:hAnsiTheme="minorHAnsi" w:cstheme="minorHAnsi" w:hint="cs"/>
          <w:color w:val="C00000"/>
          <w:sz w:val="24"/>
        </w:rPr>
        <w:t>O</w:t>
      </w:r>
      <w:r>
        <w:rPr>
          <w:rFonts w:asciiTheme="minorHAnsi" w:hAnsiTheme="minorHAnsi" w:cstheme="minorHAnsi" w:hint="cs"/>
          <w:rtl/>
        </w:rPr>
        <w:t xml:space="preserve"> </w:t>
      </w:r>
      <w:r w:rsidR="00091CCC">
        <w:rPr>
          <w:rFonts w:asciiTheme="minorHAnsi" w:hAnsiTheme="minorHAnsi" w:cstheme="minorHAnsi" w:hint="cs"/>
          <w:rtl/>
        </w:rPr>
        <w:t>מורכבת משלושה תת מערכות</w:t>
      </w:r>
      <w:r w:rsidR="00855801">
        <w:rPr>
          <w:rFonts w:asciiTheme="minorHAnsi" w:hAnsiTheme="minorHAnsi" w:cstheme="minorHAnsi"/>
        </w:rPr>
        <w:t xml:space="preserve"> </w:t>
      </w:r>
      <w:r w:rsidR="005D1708">
        <w:rPr>
          <w:rFonts w:asciiTheme="minorHAnsi" w:hAnsiTheme="minorHAnsi" w:cstheme="minorHAnsi"/>
          <w:rtl/>
        </w:rPr>
        <w:t>–</w:t>
      </w:r>
    </w:p>
    <w:p w14:paraId="38C7B3B9" w14:textId="25F33438" w:rsidR="005D1708" w:rsidRDefault="005D1708" w:rsidP="00AA075E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צד נבדק </w:t>
      </w:r>
      <w:r>
        <w:rPr>
          <w:rFonts w:asciiTheme="minorHAnsi" w:hAnsiTheme="minorHAnsi" w:cstheme="minorHAnsi"/>
          <w:rtl/>
        </w:rPr>
        <w:t>–</w:t>
      </w:r>
      <w:r>
        <w:rPr>
          <w:rFonts w:asciiTheme="minorHAnsi" w:hAnsiTheme="minorHAnsi" w:cstheme="minorHAnsi" w:hint="cs"/>
          <w:rtl/>
        </w:rPr>
        <w:t xml:space="preserve"> </w:t>
      </w:r>
      <w:r w:rsidR="000003BE">
        <w:rPr>
          <w:rFonts w:asciiTheme="minorHAnsi" w:hAnsiTheme="minorHAnsi" w:cstheme="minorHAnsi" w:hint="cs"/>
          <w:rtl/>
        </w:rPr>
        <w:t xml:space="preserve"> </w:t>
      </w:r>
      <w:r w:rsidR="000003BE">
        <w:rPr>
          <w:rFonts w:asciiTheme="minorHAnsi" w:hAnsiTheme="minorHAnsi" w:cstheme="minorHAnsi" w:hint="cs"/>
          <w:sz w:val="24"/>
          <w:rtl/>
        </w:rPr>
        <w:t>מערכת מוסוות</w:t>
      </w:r>
      <w:r w:rsidR="000003BE">
        <w:rPr>
          <w:rFonts w:asciiTheme="minorHAnsi" w:hAnsiTheme="minorHAnsi" w:cstheme="minorHAnsi"/>
        </w:rPr>
        <w:t xml:space="preserve"> </w:t>
      </w:r>
      <w:r w:rsidR="00F12E98" w:rsidRPr="00F12E98">
        <w:rPr>
          <w:rFonts w:asciiTheme="minorHAnsi" w:hAnsiTheme="minorHAnsi" w:cstheme="minorHAnsi"/>
          <w:sz w:val="24"/>
        </w:rPr>
        <w:t>(</w:t>
      </w:r>
      <w:r w:rsidR="000003BE" w:rsidRPr="000003BE">
        <w:rPr>
          <w:rFonts w:asciiTheme="minorHAnsi" w:hAnsiTheme="minorHAnsi" w:cstheme="minorHAnsi" w:hint="cs"/>
          <w:sz w:val="24"/>
        </w:rPr>
        <w:t>R</w:t>
      </w:r>
      <w:r w:rsidR="000003BE" w:rsidRPr="000003BE">
        <w:rPr>
          <w:rFonts w:asciiTheme="minorHAnsi" w:hAnsiTheme="minorHAnsi" w:cstheme="minorHAnsi"/>
          <w:sz w:val="24"/>
        </w:rPr>
        <w:t>ootkit</w:t>
      </w:r>
      <w:r w:rsidR="00F12E98">
        <w:rPr>
          <w:rFonts w:asciiTheme="minorHAnsi" w:hAnsiTheme="minorHAnsi" w:cstheme="minorHAnsi"/>
          <w:sz w:val="24"/>
        </w:rPr>
        <w:t>)</w:t>
      </w:r>
      <w:r w:rsidR="000003BE">
        <w:rPr>
          <w:rFonts w:asciiTheme="minorHAnsi" w:hAnsiTheme="minorHAnsi" w:cstheme="minorHAnsi"/>
        </w:rPr>
        <w:t xml:space="preserve"> </w:t>
      </w:r>
      <w:r w:rsidR="000003BE">
        <w:rPr>
          <w:rFonts w:asciiTheme="minorHAnsi" w:hAnsiTheme="minorHAnsi" w:cstheme="minorHAnsi" w:hint="cs"/>
          <w:rtl/>
        </w:rPr>
        <w:t xml:space="preserve">אשר </w:t>
      </w:r>
      <w:r w:rsidR="000003BE" w:rsidRPr="000003BE">
        <w:rPr>
          <w:rFonts w:asciiTheme="minorHAnsi" w:hAnsiTheme="minorHAnsi" w:cs="Calibri"/>
          <w:rtl/>
        </w:rPr>
        <w:t xml:space="preserve">מתפשטת </w:t>
      </w:r>
      <w:r w:rsidR="000003BE">
        <w:rPr>
          <w:rFonts w:asciiTheme="minorHAnsi" w:hAnsiTheme="minorHAnsi" w:cs="Calibri" w:hint="cs"/>
          <w:rtl/>
        </w:rPr>
        <w:t>בצורה עצמאית ומוסוות</w:t>
      </w:r>
      <w:r w:rsidR="00C20A84">
        <w:rPr>
          <w:rFonts w:asciiTheme="minorHAnsi" w:hAnsiTheme="minorHAnsi" w:cs="Calibri" w:hint="cs"/>
          <w:rtl/>
        </w:rPr>
        <w:t xml:space="preserve"> </w:t>
      </w:r>
      <w:r w:rsidR="0089721D" w:rsidRPr="00F12E98">
        <w:rPr>
          <w:rFonts w:asciiTheme="minorHAnsi" w:hAnsiTheme="minorHAnsi" w:cs="Calibri"/>
          <w:sz w:val="24"/>
        </w:rPr>
        <w:t>(</w:t>
      </w:r>
      <w:r w:rsidR="00C20A84" w:rsidRPr="005152E6">
        <w:rPr>
          <w:rFonts w:asciiTheme="minorHAnsi" w:hAnsiTheme="minorHAnsi" w:cs="Calibri" w:hint="cs"/>
          <w:sz w:val="24"/>
        </w:rPr>
        <w:t>W</w:t>
      </w:r>
      <w:r w:rsidR="00C20A84" w:rsidRPr="005152E6">
        <w:rPr>
          <w:rFonts w:asciiTheme="minorHAnsi" w:hAnsiTheme="minorHAnsi" w:cs="Calibri"/>
          <w:sz w:val="24"/>
        </w:rPr>
        <w:t>orm</w:t>
      </w:r>
      <w:r w:rsidR="0089721D">
        <w:rPr>
          <w:rFonts w:asciiTheme="minorHAnsi" w:hAnsiTheme="minorHAnsi" w:cs="Calibri"/>
          <w:sz w:val="24"/>
        </w:rPr>
        <w:t>)</w:t>
      </w:r>
      <w:r w:rsidR="000003BE">
        <w:rPr>
          <w:rFonts w:asciiTheme="minorHAnsi" w:hAnsiTheme="minorHAnsi" w:cs="Calibri" w:hint="cs"/>
          <w:rtl/>
        </w:rPr>
        <w:t xml:space="preserve"> לכלל המחשבים ברשת </w:t>
      </w:r>
    </w:p>
    <w:p w14:paraId="362A23FC" w14:textId="57D3708D" w:rsidR="005D1708" w:rsidRDefault="005D1708" w:rsidP="00AA075E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צד שרת </w:t>
      </w:r>
      <w:r>
        <w:rPr>
          <w:rFonts w:asciiTheme="minorHAnsi" w:hAnsiTheme="minorHAnsi" w:cstheme="minorHAnsi"/>
          <w:rtl/>
        </w:rPr>
        <w:t>–</w:t>
      </w:r>
      <w:r w:rsidR="00ED0363">
        <w:rPr>
          <w:rFonts w:asciiTheme="minorHAnsi" w:hAnsiTheme="minorHAnsi" w:cstheme="minorHAnsi" w:hint="cs"/>
          <w:rtl/>
        </w:rPr>
        <w:t xml:space="preserve"> שרת לינוקס מרובה משתמשים</w:t>
      </w:r>
    </w:p>
    <w:p w14:paraId="2046F088" w14:textId="0814302E" w:rsidR="005D1708" w:rsidRPr="006324EE" w:rsidRDefault="005D1708" w:rsidP="005D1708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צד מפעיל </w:t>
      </w:r>
      <w:r>
        <w:rPr>
          <w:rFonts w:asciiTheme="minorHAnsi" w:hAnsiTheme="minorHAnsi" w:cstheme="minorHAnsi"/>
          <w:rtl/>
        </w:rPr>
        <w:t>–</w:t>
      </w:r>
      <w:r>
        <w:rPr>
          <w:rFonts w:asciiTheme="minorHAnsi" w:hAnsiTheme="minorHAnsi" w:cstheme="minorHAnsi" w:hint="cs"/>
          <w:rtl/>
        </w:rPr>
        <w:t xml:space="preserve">  </w:t>
      </w:r>
      <w:r w:rsidR="00F72D27">
        <w:rPr>
          <w:rFonts w:asciiTheme="minorHAnsi" w:hAnsiTheme="minorHAnsi" w:cstheme="minorHAnsi" w:hint="cs"/>
          <w:rtl/>
        </w:rPr>
        <w:t>מערכת עם ממשק משתמש המאפשרת צפייה וסינון מידע המתקבל מהשרת</w:t>
      </w:r>
    </w:p>
    <w:p w14:paraId="76748ED5" w14:textId="5CF4DD9B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10" w:name="_Toc470824111"/>
      <w:r w:rsidRPr="006324EE">
        <w:rPr>
          <w:rFonts w:asciiTheme="minorHAnsi" w:hAnsiTheme="minorHAnsi" w:cstheme="minorHAnsi"/>
          <w:rtl/>
        </w:rPr>
        <w:t>סוג הפעילויות הצפויה במערכת</w:t>
      </w:r>
      <w:bookmarkEnd w:id="10"/>
    </w:p>
    <w:p w14:paraId="47BE16A9" w14:textId="7ADE3784" w:rsidR="009F126D" w:rsidRDefault="009478E6" w:rsidP="006974B4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צד נבדק </w:t>
      </w:r>
      <w:r>
        <w:rPr>
          <w:rFonts w:asciiTheme="minorHAnsi" w:hAnsiTheme="minorHAnsi" w:cstheme="minorHAnsi"/>
          <w:rtl/>
        </w:rPr>
        <w:t>–</w:t>
      </w:r>
      <w:r>
        <w:rPr>
          <w:rFonts w:asciiTheme="minorHAnsi" w:hAnsiTheme="minorHAnsi" w:cstheme="minorHAnsi" w:hint="cs"/>
          <w:rtl/>
        </w:rPr>
        <w:t xml:space="preserve"> אין פעילות משתמש, המשתמש אינו מודע לקיום המערכת</w:t>
      </w:r>
      <w:r w:rsidR="009051DB">
        <w:rPr>
          <w:rFonts w:asciiTheme="minorHAnsi" w:hAnsiTheme="minorHAnsi" w:cstheme="minorHAnsi" w:hint="cs"/>
          <w:rtl/>
        </w:rPr>
        <w:t>.</w:t>
      </w:r>
    </w:p>
    <w:p w14:paraId="143B91CD" w14:textId="7487CABF" w:rsidR="009478E6" w:rsidRDefault="009478E6" w:rsidP="009478E6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צד שרת </w:t>
      </w:r>
      <w:r>
        <w:rPr>
          <w:rFonts w:asciiTheme="minorHAnsi" w:hAnsiTheme="minorHAnsi" w:cstheme="minorHAnsi"/>
          <w:rtl/>
        </w:rPr>
        <w:t>–</w:t>
      </w:r>
      <w:r w:rsidR="002D5820">
        <w:rPr>
          <w:rFonts w:asciiTheme="minorHAnsi" w:hAnsiTheme="minorHAnsi" w:cstheme="minorHAnsi" w:hint="cs"/>
          <w:rtl/>
        </w:rPr>
        <w:t xml:space="preserve"> </w:t>
      </w:r>
      <w:r w:rsidR="007601A4">
        <w:rPr>
          <w:rFonts w:asciiTheme="minorHAnsi" w:hAnsiTheme="minorHAnsi" w:cstheme="minorHAnsi" w:hint="cs"/>
          <w:rtl/>
        </w:rPr>
        <w:t xml:space="preserve">מקבל נתונים מצד הנבדק, </w:t>
      </w:r>
      <w:r w:rsidR="002D5820">
        <w:rPr>
          <w:rFonts w:asciiTheme="minorHAnsi" w:hAnsiTheme="minorHAnsi" w:cstheme="minorHAnsi" w:hint="cs"/>
          <w:rtl/>
        </w:rPr>
        <w:t>אוגר</w:t>
      </w:r>
      <w:r w:rsidR="00D17373">
        <w:rPr>
          <w:rFonts w:asciiTheme="minorHAnsi" w:hAnsiTheme="minorHAnsi" w:cstheme="minorHAnsi" w:hint="cs"/>
          <w:rtl/>
        </w:rPr>
        <w:t xml:space="preserve"> ומתחזק</w:t>
      </w:r>
      <w:r w:rsidR="002D5820">
        <w:rPr>
          <w:rFonts w:asciiTheme="minorHAnsi" w:hAnsiTheme="minorHAnsi" w:cstheme="minorHAnsi" w:hint="cs"/>
          <w:rtl/>
        </w:rPr>
        <w:t xml:space="preserve"> </w:t>
      </w:r>
      <w:r w:rsidR="007601A4">
        <w:rPr>
          <w:rFonts w:asciiTheme="minorHAnsi" w:hAnsiTheme="minorHAnsi" w:cstheme="minorHAnsi" w:hint="cs"/>
          <w:rtl/>
        </w:rPr>
        <w:t xml:space="preserve">את </w:t>
      </w:r>
      <w:r w:rsidR="002D5820">
        <w:rPr>
          <w:rFonts w:asciiTheme="minorHAnsi" w:hAnsiTheme="minorHAnsi" w:cstheme="minorHAnsi" w:hint="cs"/>
          <w:rtl/>
        </w:rPr>
        <w:t xml:space="preserve">נתונים המתקבלים וליצירת </w:t>
      </w:r>
      <w:r w:rsidR="00311E45">
        <w:rPr>
          <w:rFonts w:asciiTheme="minorHAnsi" w:hAnsiTheme="minorHAnsi" w:cstheme="minorHAnsi" w:hint="cs"/>
          <w:rtl/>
        </w:rPr>
        <w:t>פרופיל עבור כל נבדק</w:t>
      </w:r>
      <w:r w:rsidR="001064D1">
        <w:rPr>
          <w:rFonts w:asciiTheme="minorHAnsi" w:hAnsiTheme="minorHAnsi" w:cstheme="minorHAnsi" w:hint="cs"/>
          <w:rtl/>
        </w:rPr>
        <w:t>.</w:t>
      </w:r>
    </w:p>
    <w:p w14:paraId="76748ED6" w14:textId="78ACF0B6" w:rsidR="00AA075E" w:rsidRDefault="00776BC0" w:rsidP="009478E6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cs"/>
          <w:rtl/>
        </w:rPr>
        <w:t xml:space="preserve">בצד המפעיל </w:t>
      </w:r>
      <w:r w:rsidR="009478E6">
        <w:rPr>
          <w:rFonts w:asciiTheme="minorHAnsi" w:hAnsiTheme="minorHAnsi" w:cstheme="minorHAnsi"/>
          <w:rtl/>
        </w:rPr>
        <w:t>–</w:t>
      </w:r>
      <w:r w:rsidR="009478E6">
        <w:rPr>
          <w:rFonts w:asciiTheme="minorHAnsi" w:hAnsiTheme="minorHAnsi" w:cstheme="minorHAnsi" w:hint="cs"/>
          <w:rtl/>
        </w:rPr>
        <w:t xml:space="preserve"> </w:t>
      </w:r>
      <w:r w:rsidR="00AA075E" w:rsidRPr="006324EE">
        <w:rPr>
          <w:rFonts w:asciiTheme="minorHAnsi" w:hAnsiTheme="minorHAnsi" w:cstheme="minorHAnsi"/>
        </w:rPr>
        <w:t>Data Entry</w:t>
      </w:r>
      <w:r w:rsidR="00304EB9" w:rsidRPr="006324EE">
        <w:rPr>
          <w:rFonts w:asciiTheme="minorHAnsi" w:hAnsiTheme="minorHAnsi" w:cstheme="minorHAnsi"/>
          <w:rtl/>
        </w:rPr>
        <w:t xml:space="preserve"> (הזנת נתונים) </w:t>
      </w:r>
      <w:r w:rsidR="00AD7646" w:rsidRPr="006324EE">
        <w:rPr>
          <w:rFonts w:asciiTheme="minorHAnsi" w:hAnsiTheme="minorHAnsi" w:cstheme="minorHAnsi"/>
          <w:rtl/>
        </w:rPr>
        <w:t>ופליטת מידע לאחר חישובים</w:t>
      </w:r>
      <w:r w:rsidR="00AA075E" w:rsidRPr="006324EE">
        <w:rPr>
          <w:rFonts w:asciiTheme="minorHAnsi" w:hAnsiTheme="minorHAnsi" w:cstheme="minorHAnsi"/>
          <w:rtl/>
        </w:rPr>
        <w:t xml:space="preserve">. </w:t>
      </w:r>
    </w:p>
    <w:p w14:paraId="6F566220" w14:textId="752895E8" w:rsidR="00837136" w:rsidRDefault="00837136" w:rsidP="00837136">
      <w:pPr>
        <w:pStyle w:val="3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מפרט פרופיל </w:t>
      </w:r>
      <w:r w:rsidR="001F78E3">
        <w:rPr>
          <w:rFonts w:asciiTheme="minorHAnsi" w:hAnsiTheme="minorHAnsi" w:cstheme="minorHAnsi" w:hint="cs"/>
          <w:rtl/>
        </w:rPr>
        <w:t>נבדק</w:t>
      </w:r>
    </w:p>
    <w:p w14:paraId="66F6F69F" w14:textId="47EE7E4C" w:rsidR="001F78E3" w:rsidRDefault="001F78E3" w:rsidP="001F78E3">
      <w:pPr>
        <w:rPr>
          <w:rFonts w:asciiTheme="minorHAnsi" w:hAnsiTheme="minorHAnsi" w:cstheme="minorHAnsi"/>
          <w:sz w:val="24"/>
          <w:rtl/>
        </w:rPr>
      </w:pPr>
      <w:r>
        <w:rPr>
          <w:rFonts w:asciiTheme="minorHAnsi" w:hAnsiTheme="minorHAnsi" w:cstheme="minorHAnsi" w:hint="cs"/>
          <w:rtl/>
        </w:rPr>
        <w:t xml:space="preserve">כאמור,  </w:t>
      </w:r>
      <w:r w:rsidRPr="00855801">
        <w:rPr>
          <w:rFonts w:asciiTheme="minorHAnsi" w:hAnsiTheme="minorHAnsi" w:cstheme="minorHAnsi"/>
          <w:sz w:val="24"/>
        </w:rPr>
        <w:t>Dait</w:t>
      </w:r>
      <w:r w:rsidRPr="00980FBF">
        <w:rPr>
          <w:rFonts w:asciiTheme="minorHAnsi" w:hAnsiTheme="minorHAnsi" w:cstheme="minorHAnsi" w:hint="cs"/>
          <w:color w:val="C00000"/>
          <w:sz w:val="24"/>
        </w:rPr>
        <w:t>O</w:t>
      </w:r>
      <w:r>
        <w:rPr>
          <w:rFonts w:asciiTheme="minorHAnsi" w:hAnsiTheme="minorHAnsi" w:cstheme="minorHAnsi" w:hint="cs"/>
          <w:color w:val="C00000"/>
          <w:sz w:val="24"/>
          <w:rtl/>
        </w:rPr>
        <w:t xml:space="preserve"> </w:t>
      </w:r>
      <w:r>
        <w:rPr>
          <w:rFonts w:asciiTheme="minorHAnsi" w:hAnsiTheme="minorHAnsi" w:cstheme="minorHAnsi" w:hint="cs"/>
          <w:sz w:val="24"/>
          <w:rtl/>
        </w:rPr>
        <w:t>בצד הנבדק</w:t>
      </w:r>
      <w:r w:rsidR="0028389F">
        <w:rPr>
          <w:rFonts w:asciiTheme="minorHAnsi" w:hAnsiTheme="minorHAnsi" w:cstheme="minorHAnsi" w:hint="cs"/>
          <w:sz w:val="24"/>
          <w:rtl/>
        </w:rPr>
        <w:t xml:space="preserve"> מנטרת מידע שיעזור לאיתור וזיהוי המבוקש. כל המידע שנאסף </w:t>
      </w:r>
      <w:r w:rsidR="00B11A0B">
        <w:rPr>
          <w:rFonts w:asciiTheme="minorHAnsi" w:hAnsiTheme="minorHAnsi" w:cstheme="minorHAnsi" w:hint="cs"/>
          <w:sz w:val="24"/>
          <w:rtl/>
        </w:rPr>
        <w:t xml:space="preserve">על כל נבדק </w:t>
      </w:r>
      <w:r w:rsidR="00E61FCF">
        <w:rPr>
          <w:rFonts w:asciiTheme="minorHAnsi" w:hAnsiTheme="minorHAnsi" w:cstheme="minorHAnsi" w:hint="cs"/>
          <w:sz w:val="24"/>
          <w:rtl/>
        </w:rPr>
        <w:t>מהווה</w:t>
      </w:r>
      <w:r w:rsidR="0028389F">
        <w:rPr>
          <w:rFonts w:asciiTheme="minorHAnsi" w:hAnsiTheme="minorHAnsi" w:cstheme="minorHAnsi" w:hint="cs"/>
          <w:sz w:val="24"/>
          <w:rtl/>
        </w:rPr>
        <w:t xml:space="preserve"> פרופיל המורכב ממספר רב של קטגוריות. פירוט מפרט פרופיל מלא עבור נבדק יחיד :</w:t>
      </w:r>
    </w:p>
    <w:p w14:paraId="6E859DC1" w14:textId="77777777" w:rsidR="00E61FCF" w:rsidRDefault="00E61FCF" w:rsidP="00E61FCF">
      <w:pPr>
        <w:pStyle w:val="aff3"/>
        <w:rPr>
          <w:rFonts w:asciiTheme="minorHAnsi" w:hAnsiTheme="minorHAnsi" w:cstheme="minorHAnsi"/>
          <w:sz w:val="24"/>
        </w:rPr>
      </w:pPr>
    </w:p>
    <w:p w14:paraId="01F5DCA0" w14:textId="70EE6DBD" w:rsidR="00E61FCF" w:rsidRPr="009B463F" w:rsidRDefault="00E61FCF" w:rsidP="00E61FCF">
      <w:pPr>
        <w:pStyle w:val="aff3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רשת</w:t>
      </w:r>
      <w:r w:rsidRPr="009B463F">
        <w:rPr>
          <w:rFonts w:asciiTheme="minorHAnsi" w:hAnsiTheme="minorHAnsi" w:cstheme="minorHAnsi"/>
          <w:sz w:val="24"/>
          <w:szCs w:val="24"/>
          <w:rtl/>
        </w:rPr>
        <w:t xml:space="preserve"> :</w:t>
      </w:r>
    </w:p>
    <w:p w14:paraId="05F4E054" w14:textId="1E4EA2F3" w:rsidR="00834819" w:rsidRPr="00397807" w:rsidRDefault="00834819" w:rsidP="00834819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</w:rPr>
        <w:t xml:space="preserve">Ip </w:t>
      </w: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</w:t>
      </w:r>
    </w:p>
    <w:p w14:paraId="47ED6AE8" w14:textId="7764B35E" w:rsidR="00E61FCF" w:rsidRPr="009B463F" w:rsidRDefault="00E61FCF" w:rsidP="0083481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proofErr w:type="gramStart"/>
      <w:r w:rsidRPr="009B463F">
        <w:rPr>
          <w:rFonts w:asciiTheme="minorHAnsi" w:hAnsiTheme="minorHAnsi" w:cstheme="minorHAnsi"/>
          <w:sz w:val="24"/>
          <w:szCs w:val="24"/>
        </w:rPr>
        <w:t xml:space="preserve">Ip </w:t>
      </w:r>
      <w:r w:rsidRPr="009B463F">
        <w:rPr>
          <w:rFonts w:asciiTheme="minorHAnsi" w:hAnsiTheme="minorHAnsi" w:cstheme="minorHAnsi"/>
          <w:sz w:val="24"/>
          <w:szCs w:val="24"/>
          <w:rtl/>
        </w:rPr>
        <w:t xml:space="preserve"> </w:t>
      </w:r>
      <w:r w:rsidR="00E57CEF" w:rsidRPr="009B463F">
        <w:rPr>
          <w:rFonts w:asciiTheme="minorHAnsi" w:hAnsiTheme="minorHAnsi" w:cstheme="minorHAnsi"/>
          <w:sz w:val="24"/>
          <w:szCs w:val="24"/>
          <w:rtl/>
        </w:rPr>
        <w:t>פנימי</w:t>
      </w:r>
      <w:proofErr w:type="gramEnd"/>
      <w:r w:rsidRPr="009B463F">
        <w:rPr>
          <w:rFonts w:asciiTheme="minorHAnsi" w:hAnsiTheme="minorHAnsi" w:cstheme="minorHAnsi"/>
          <w:sz w:val="24"/>
          <w:szCs w:val="24"/>
        </w:rPr>
        <w:t xml:space="preserve"> </w:t>
      </w:r>
      <w:r w:rsidRPr="009B463F">
        <w:rPr>
          <w:rFonts w:asciiTheme="minorHAnsi" w:hAnsiTheme="minorHAnsi" w:cstheme="minorHAnsi"/>
          <w:sz w:val="24"/>
          <w:szCs w:val="24"/>
          <w:rtl/>
        </w:rPr>
        <w:t xml:space="preserve">או חלק ממנו </w:t>
      </w: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"192.168.x.2"</w:t>
      </w:r>
    </w:p>
    <w:p w14:paraId="1FF44980" w14:textId="05FF26AA" w:rsidR="00E61FCF" w:rsidRPr="009B463F" w:rsidRDefault="00E57CEF" w:rsidP="0083481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proofErr w:type="gramStart"/>
      <w:r w:rsidRPr="009B463F">
        <w:rPr>
          <w:rFonts w:asciiTheme="minorHAnsi" w:hAnsiTheme="minorHAnsi" w:cstheme="minorHAnsi"/>
          <w:sz w:val="24"/>
          <w:szCs w:val="24"/>
        </w:rPr>
        <w:t xml:space="preserve">Ip </w:t>
      </w:r>
      <w:r w:rsidRPr="009B463F">
        <w:rPr>
          <w:rFonts w:asciiTheme="minorHAnsi" w:hAnsiTheme="minorHAnsi" w:cstheme="minorHAnsi"/>
          <w:sz w:val="24"/>
          <w:szCs w:val="24"/>
          <w:rtl/>
        </w:rPr>
        <w:t xml:space="preserve"> חיצוני</w:t>
      </w:r>
      <w:proofErr w:type="gramEnd"/>
      <w:r w:rsidRPr="009B463F">
        <w:rPr>
          <w:rFonts w:asciiTheme="minorHAnsi" w:hAnsiTheme="minorHAnsi" w:cstheme="minorHAnsi"/>
          <w:sz w:val="24"/>
          <w:szCs w:val="24"/>
        </w:rPr>
        <w:t xml:space="preserve"> </w:t>
      </w:r>
      <w:r w:rsidRPr="009B463F">
        <w:rPr>
          <w:rFonts w:asciiTheme="minorHAnsi" w:hAnsiTheme="minorHAnsi" w:cstheme="minorHAnsi"/>
          <w:sz w:val="24"/>
          <w:szCs w:val="24"/>
          <w:rtl/>
        </w:rPr>
        <w:t xml:space="preserve">או חלק ממנו </w:t>
      </w: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"</w:t>
      </w:r>
      <w:r w:rsidR="00252306"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212. x.x.</w:t>
      </w: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142"</w:t>
      </w:r>
    </w:p>
    <w:p w14:paraId="5CE14995" w14:textId="77777777" w:rsidR="00834819" w:rsidRPr="009B463F" w:rsidRDefault="00834819" w:rsidP="00834819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75893307" w14:textId="5BD8E029" w:rsidR="00834819" w:rsidRPr="00397807" w:rsidRDefault="00834819" w:rsidP="00834819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אתר בהם הנבדק ביקר</w:t>
      </w:r>
    </w:p>
    <w:p w14:paraId="4CDDA6E7" w14:textId="73BC29E8" w:rsidR="00834819" w:rsidRPr="009B463F" w:rsidRDefault="00BC7EBB" w:rsidP="0083481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www.evilsite.com</w:t>
      </w:r>
    </w:p>
    <w:p w14:paraId="19322987" w14:textId="674B9B67" w:rsidR="00BC7EBB" w:rsidRPr="009B463F" w:rsidRDefault="00BC7EBB" w:rsidP="0083481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facebook.com/</w:t>
      </w:r>
      <w:proofErr w:type="spellStart"/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personname</w:t>
      </w:r>
      <w:proofErr w:type="spellEnd"/>
    </w:p>
    <w:p w14:paraId="5A959974" w14:textId="6AB3A3FB" w:rsidR="00BC7EBB" w:rsidRPr="009B463F" w:rsidRDefault="00BC7EBB" w:rsidP="0083481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ww.bankname.co.lk</w:t>
      </w:r>
    </w:p>
    <w:p w14:paraId="17A64944" w14:textId="77777777" w:rsidR="00DD0ADD" w:rsidRPr="009B463F" w:rsidRDefault="00DD0ADD" w:rsidP="00DD0ADD">
      <w:pPr>
        <w:pStyle w:val="aff3"/>
        <w:rPr>
          <w:rFonts w:asciiTheme="minorHAnsi" w:hAnsiTheme="minorHAnsi" w:cstheme="minorHAnsi"/>
          <w:sz w:val="24"/>
          <w:szCs w:val="24"/>
        </w:rPr>
      </w:pPr>
    </w:p>
    <w:p w14:paraId="08A6CAF3" w14:textId="3CE8B371" w:rsidR="00DD0ADD" w:rsidRPr="00397807" w:rsidRDefault="00DD0ADD" w:rsidP="00DD0ADD">
      <w:pPr>
        <w:pStyle w:val="aff3"/>
        <w:numPr>
          <w:ilvl w:val="0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התנהגות במחשב</w:t>
      </w:r>
    </w:p>
    <w:p w14:paraId="4638D848" w14:textId="703BFA5E" w:rsidR="00DD0ADD" w:rsidRPr="00397807" w:rsidRDefault="00DD0ADD" w:rsidP="00DD0ADD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זמנים בהם הנבדק היה פעיל במחשב</w:t>
      </w:r>
    </w:p>
    <w:p w14:paraId="4800CD9A" w14:textId="4819FA7D" w:rsidR="00DD0ADD" w:rsidRPr="009B463F" w:rsidRDefault="00DD0ADD" w:rsidP="00DD0ADD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 xml:space="preserve">24.05.2019@12:52 — </w:t>
      </w:r>
      <w:r w:rsidR="000E2A87"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24.05.2019@04:45</w:t>
      </w:r>
    </w:p>
    <w:p w14:paraId="229145DF" w14:textId="77777777" w:rsidR="000E2A87" w:rsidRPr="009B463F" w:rsidRDefault="000E2A87" w:rsidP="000E2A87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2BAC01FC" w14:textId="5594B153" w:rsidR="000E2A87" w:rsidRPr="00397807" w:rsidRDefault="000E2A87" w:rsidP="000E2A87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אפליקציות </w:t>
      </w:r>
      <w:r w:rsidR="00231858"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בהן</w:t>
      </w: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הנבדק השתמש</w:t>
      </w:r>
    </w:p>
    <w:p w14:paraId="5F17EA6B" w14:textId="65B30FCC" w:rsidR="000E2A87" w:rsidRPr="009B463F" w:rsidRDefault="000E2A87" w:rsidP="000E2A87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Safari</w:t>
      </w:r>
    </w:p>
    <w:p w14:paraId="1AFEDF25" w14:textId="2733C019" w:rsidR="000E2A87" w:rsidRPr="009B463F" w:rsidRDefault="000E2A87" w:rsidP="000E2A87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Vim</w:t>
      </w:r>
    </w:p>
    <w:p w14:paraId="6C9F827B" w14:textId="1845850B" w:rsidR="000E2A87" w:rsidRPr="009B463F" w:rsidRDefault="000E2A87" w:rsidP="000E2A87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Curl</w:t>
      </w:r>
    </w:p>
    <w:p w14:paraId="3E0DBE7A" w14:textId="0DE1A726" w:rsidR="000E2A87" w:rsidRPr="009B463F" w:rsidRDefault="000E2A87" w:rsidP="000E2A87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Gitbash</w:t>
      </w:r>
    </w:p>
    <w:p w14:paraId="3BF7BC32" w14:textId="77777777" w:rsidR="00231858" w:rsidRPr="009B463F" w:rsidRDefault="00231858" w:rsidP="00231858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24D61813" w14:textId="179678F8" w:rsidR="00231858" w:rsidRPr="00397807" w:rsidRDefault="00231858" w:rsidP="00231858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מילים בהם </w:t>
      </w:r>
      <w:r w:rsidR="003E2979"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המבוקש השתמש</w:t>
      </w:r>
    </w:p>
    <w:p w14:paraId="02AB804A" w14:textId="7B3400B8" w:rsidR="003E2979" w:rsidRPr="009B463F" w:rsidRDefault="003E2979" w:rsidP="003E297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Attack</w:t>
      </w:r>
    </w:p>
    <w:p w14:paraId="050FB066" w14:textId="5F1E7809" w:rsidR="003E2979" w:rsidRPr="009B463F" w:rsidRDefault="003E2979" w:rsidP="003E297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lastRenderedPageBreak/>
        <w:t>Cyber</w:t>
      </w:r>
    </w:p>
    <w:p w14:paraId="7E2AFE4C" w14:textId="4915752B" w:rsidR="003E2979" w:rsidRPr="009B463F" w:rsidRDefault="003E2979" w:rsidP="003E297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317318</w:t>
      </w:r>
    </w:p>
    <w:p w14:paraId="573CC497" w14:textId="42FA4147" w:rsidR="003E2979" w:rsidRPr="009B463F" w:rsidRDefault="00742EF3" w:rsidP="003E297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myemail@gmail.com</w:t>
      </w:r>
    </w:p>
    <w:p w14:paraId="31DCF2F6" w14:textId="77777777" w:rsidR="00404915" w:rsidRPr="009B463F" w:rsidRDefault="00404915" w:rsidP="00404915">
      <w:pPr>
        <w:pStyle w:val="aff3"/>
        <w:rPr>
          <w:rFonts w:asciiTheme="minorHAnsi" w:hAnsiTheme="minorHAnsi" w:cstheme="minorHAnsi"/>
          <w:sz w:val="24"/>
          <w:szCs w:val="24"/>
        </w:rPr>
      </w:pPr>
    </w:p>
    <w:p w14:paraId="5CFA42F9" w14:textId="04618CFB" w:rsidR="00742EF3" w:rsidRPr="00397807" w:rsidRDefault="00404915" w:rsidP="00404915">
      <w:pPr>
        <w:pStyle w:val="aff3"/>
        <w:numPr>
          <w:ilvl w:val="0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חומרה ותוכנות במחשב הנבדק</w:t>
      </w:r>
    </w:p>
    <w:p w14:paraId="2D6A22D8" w14:textId="18C86E0D" w:rsidR="00404915" w:rsidRPr="00397807" w:rsidRDefault="00404915" w:rsidP="00404915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מערכת ההפעלה של מחשב הנבדק</w:t>
      </w:r>
    </w:p>
    <w:p w14:paraId="5C32A8C9" w14:textId="5E80ACCF" w:rsidR="00404915" w:rsidRPr="009B463F" w:rsidRDefault="00404915" w:rsidP="00404915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Windows</w:t>
      </w:r>
    </w:p>
    <w:p w14:paraId="0DC94628" w14:textId="096E13D7" w:rsidR="00404915" w:rsidRPr="009B463F" w:rsidRDefault="00806951" w:rsidP="00404915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L</w:t>
      </w:r>
      <w:r w:rsidR="00404915"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inux</w:t>
      </w:r>
    </w:p>
    <w:p w14:paraId="264C15C0" w14:textId="70D42BED" w:rsidR="00806951" w:rsidRPr="009B463F" w:rsidRDefault="00806951" w:rsidP="0008418F">
      <w:pPr>
        <w:pStyle w:val="aff3"/>
        <w:bidi w:val="0"/>
        <w:ind w:left="1440"/>
        <w:rPr>
          <w:rFonts w:asciiTheme="minorHAnsi" w:hAnsiTheme="minorHAnsi" w:cstheme="minorHAnsi"/>
          <w:sz w:val="24"/>
          <w:szCs w:val="24"/>
        </w:rPr>
      </w:pPr>
    </w:p>
    <w:p w14:paraId="5064F1AF" w14:textId="21361771" w:rsidR="00806951" w:rsidRPr="00397807" w:rsidRDefault="00806951" w:rsidP="00806951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גרסת מערכת ההפעלה של מחשב הנבדק</w:t>
      </w:r>
    </w:p>
    <w:p w14:paraId="529A85C8" w14:textId="4CFD1CC6" w:rsidR="00806951" w:rsidRPr="009B463F" w:rsidRDefault="0084022D" w:rsidP="0084022D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3.1.4</w:t>
      </w:r>
    </w:p>
    <w:p w14:paraId="2545C1A8" w14:textId="5B16425E" w:rsidR="0084022D" w:rsidRPr="009B463F" w:rsidRDefault="0084022D" w:rsidP="0084022D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sz w:val="24"/>
          <w:szCs w:val="24"/>
          <w:rtl/>
        </w:rPr>
        <w:t>9</w:t>
      </w:r>
    </w:p>
    <w:p w14:paraId="683F7143" w14:textId="77777777" w:rsidR="00334390" w:rsidRPr="009B463F" w:rsidRDefault="00334390" w:rsidP="00334390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7FFD076F" w14:textId="2610A966" w:rsidR="0084022D" w:rsidRPr="00397807" w:rsidRDefault="00334390" w:rsidP="0084022D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ארכיטקטורת המעבד של מחשב הנבדק</w:t>
      </w:r>
    </w:p>
    <w:p w14:paraId="1591FD6E" w14:textId="56092142" w:rsidR="00334390" w:rsidRPr="009B463F" w:rsidRDefault="001C229A" w:rsidP="00334390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Arm</w:t>
      </w:r>
    </w:p>
    <w:p w14:paraId="374DB1C0" w14:textId="0FF1B392" w:rsidR="001C229A" w:rsidRPr="009B463F" w:rsidRDefault="001C229A" w:rsidP="00334390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ice lake</w:t>
      </w:r>
    </w:p>
    <w:p w14:paraId="191FDB3A" w14:textId="77777777" w:rsidR="001C229A" w:rsidRPr="009B463F" w:rsidRDefault="001C229A" w:rsidP="001C229A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4682AC00" w14:textId="681E3F1E" w:rsidR="001C229A" w:rsidRPr="00397807" w:rsidRDefault="001C229A" w:rsidP="001C229A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שם המעבד של הנבדק</w:t>
      </w:r>
    </w:p>
    <w:p w14:paraId="6B68561C" w14:textId="7F1E75AE" w:rsidR="001C229A" w:rsidRPr="009B463F" w:rsidRDefault="001C229A" w:rsidP="001C229A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i7</w:t>
      </w:r>
    </w:p>
    <w:p w14:paraId="05F48DA9" w14:textId="77777777" w:rsidR="001C229A" w:rsidRPr="009B463F" w:rsidRDefault="001C229A" w:rsidP="001C229A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69F08EF6" w14:textId="77777777" w:rsidR="001C229A" w:rsidRPr="00397807" w:rsidRDefault="001C229A" w:rsidP="001C229A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יצרן המעבד של מחשב הנבדק</w:t>
      </w:r>
    </w:p>
    <w:p w14:paraId="4E957F6F" w14:textId="7826507C" w:rsidR="001C229A" w:rsidRPr="009B463F" w:rsidRDefault="001C229A" w:rsidP="001C229A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Intel</w:t>
      </w:r>
    </w:p>
    <w:p w14:paraId="7E07CF9A" w14:textId="15FBDBBB" w:rsidR="001C229A" w:rsidRPr="009B463F" w:rsidRDefault="001C229A" w:rsidP="001C229A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Amd</w:t>
      </w:r>
    </w:p>
    <w:p w14:paraId="6CF8744C" w14:textId="3BCABC9E" w:rsidR="001C229A" w:rsidRPr="009B463F" w:rsidRDefault="00252306" w:rsidP="001C229A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N</w:t>
      </w:r>
      <w:r w:rsidR="001C229A"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vidia</w:t>
      </w:r>
    </w:p>
    <w:p w14:paraId="668C01BC" w14:textId="77777777" w:rsidR="00252306" w:rsidRPr="009B463F" w:rsidRDefault="00252306" w:rsidP="00252306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72C8844D" w14:textId="32B1A2EB" w:rsidR="00252306" w:rsidRPr="00397807" w:rsidRDefault="00252306" w:rsidP="00252306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שם כרטיס הגרפי של מחשב הנבדק</w:t>
      </w:r>
    </w:p>
    <w:p w14:paraId="364F21DE" w14:textId="54F91E20" w:rsidR="00252306" w:rsidRPr="009B463F" w:rsidRDefault="00252306" w:rsidP="00252306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Nvidia Titan X</w:t>
      </w:r>
    </w:p>
    <w:p w14:paraId="74059D85" w14:textId="6ACC9F25" w:rsidR="00252306" w:rsidRPr="009B463F" w:rsidRDefault="00252306" w:rsidP="00252306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AMD Radeon HD</w:t>
      </w:r>
    </w:p>
    <w:p w14:paraId="6D4C44FB" w14:textId="77777777" w:rsidR="008736A9" w:rsidRPr="009B463F" w:rsidRDefault="008736A9" w:rsidP="008736A9">
      <w:pPr>
        <w:pStyle w:val="aff3"/>
        <w:rPr>
          <w:rFonts w:asciiTheme="minorHAnsi" w:hAnsiTheme="minorHAnsi" w:cstheme="minorHAnsi"/>
          <w:sz w:val="24"/>
          <w:szCs w:val="24"/>
        </w:rPr>
      </w:pPr>
    </w:p>
    <w:p w14:paraId="470243A1" w14:textId="127FA284" w:rsidR="00262F11" w:rsidRPr="00397807" w:rsidRDefault="008736A9" w:rsidP="00262F11">
      <w:pPr>
        <w:pStyle w:val="aff3"/>
        <w:numPr>
          <w:ilvl w:val="0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ניתוח תוכן קבצי המחשב</w:t>
      </w:r>
      <w:r w:rsidR="00843ACF"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 - </w:t>
      </w:r>
      <w:r w:rsidR="00843ACF" w:rsidRPr="00397807">
        <w:rPr>
          <w:rFonts w:asciiTheme="minorHAnsi" w:hAnsiTheme="minorHAnsi" w:cstheme="minorHAnsi"/>
          <w:b/>
          <w:bCs/>
          <w:color w:val="24292E"/>
          <w:sz w:val="24"/>
          <w:szCs w:val="24"/>
          <w:shd w:val="clear" w:color="auto" w:fill="FFFFFF"/>
        </w:rPr>
        <w:t>File forensics</w:t>
      </w:r>
    </w:p>
    <w:p w14:paraId="57F0F698" w14:textId="06EDD42E" w:rsidR="008736A9" w:rsidRPr="00397807" w:rsidRDefault="008736A9" w:rsidP="008736A9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קובץ המופיע במחשב בנבדק</w:t>
      </w:r>
    </w:p>
    <w:p w14:paraId="6CF18DCC" w14:textId="0F77D3FD" w:rsidR="008736A9" w:rsidRPr="009B463F" w:rsidRDefault="008736A9" w:rsidP="008736A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test.txt</w:t>
      </w:r>
    </w:p>
    <w:p w14:paraId="030C5CF7" w14:textId="26E5BA51" w:rsidR="008736A9" w:rsidRPr="009B463F" w:rsidRDefault="008736A9" w:rsidP="008736A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virus.sh</w:t>
      </w:r>
    </w:p>
    <w:p w14:paraId="709563EA" w14:textId="77777777" w:rsidR="008736A9" w:rsidRPr="009B463F" w:rsidRDefault="008736A9" w:rsidP="008736A9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56296F45" w14:textId="46BC4ECC" w:rsidR="008736A9" w:rsidRPr="00397807" w:rsidRDefault="008736A9" w:rsidP="008736A9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קובץ בעל </w:t>
      </w:r>
      <w:r w:rsidRPr="00397807">
        <w:rPr>
          <w:rFonts w:asciiTheme="minorHAnsi" w:hAnsiTheme="minorHAnsi" w:cstheme="minorHAnsi"/>
          <w:b/>
          <w:bCs/>
          <w:color w:val="24292E"/>
          <w:sz w:val="24"/>
          <w:szCs w:val="24"/>
          <w:shd w:val="clear" w:color="auto" w:fill="FFFFFF"/>
        </w:rPr>
        <w:t>md5 checksum</w:t>
      </w:r>
      <w:r w:rsidRPr="00397807">
        <w:rPr>
          <w:rFonts w:asciiTheme="minorHAnsi" w:hAnsiTheme="minorHAnsi" w:cstheme="minorHAnsi"/>
          <w:b/>
          <w:bCs/>
          <w:color w:val="24292E"/>
          <w:sz w:val="24"/>
          <w:szCs w:val="24"/>
          <w:shd w:val="clear" w:color="auto" w:fill="FFFFFF"/>
          <w:rtl/>
        </w:rPr>
        <w:t xml:space="preserve"> </w:t>
      </w:r>
      <w:r w:rsidR="004D2470" w:rsidRPr="00397807">
        <w:rPr>
          <w:rFonts w:asciiTheme="minorHAnsi" w:hAnsiTheme="minorHAnsi" w:cstheme="minorHAnsi" w:hint="cs"/>
          <w:b/>
          <w:bCs/>
          <w:color w:val="24292E"/>
          <w:sz w:val="24"/>
          <w:szCs w:val="24"/>
          <w:shd w:val="clear" w:color="auto" w:fill="FFFFFF"/>
          <w:rtl/>
        </w:rPr>
        <w:t>מסוים</w:t>
      </w:r>
    </w:p>
    <w:p w14:paraId="330D2BE6" w14:textId="7F53A289" w:rsidR="008736A9" w:rsidRPr="009B463F" w:rsidRDefault="008736A9" w:rsidP="008736A9">
      <w:pPr>
        <w:pStyle w:val="aff3"/>
        <w:numPr>
          <w:ilvl w:val="2"/>
          <w:numId w:val="24"/>
        </w:numPr>
        <w:rPr>
          <w:rFonts w:asciiTheme="minorHAnsi" w:hAnsiTheme="minorHAnsi" w:cstheme="minorHAnsi"/>
          <w:sz w:val="24"/>
          <w:szCs w:val="24"/>
        </w:rPr>
      </w:pPr>
      <w:r w:rsidRPr="009B463F">
        <w:rPr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7ED0097D7E9EE73CF0952A1F0A07C07E</w:t>
      </w:r>
    </w:p>
    <w:p w14:paraId="468F4C2B" w14:textId="7281FFD5" w:rsidR="008736A9" w:rsidRPr="009B463F" w:rsidRDefault="008736A9" w:rsidP="008736A9">
      <w:pPr>
        <w:pStyle w:val="aff3"/>
        <w:ind w:left="1440"/>
        <w:rPr>
          <w:rFonts w:asciiTheme="minorHAnsi" w:hAnsiTheme="minorHAnsi" w:cstheme="minorHAnsi"/>
          <w:sz w:val="24"/>
          <w:szCs w:val="24"/>
        </w:rPr>
      </w:pPr>
    </w:p>
    <w:p w14:paraId="3E5C35A0" w14:textId="3B1D0FDF" w:rsidR="008736A9" w:rsidRDefault="009B463F" w:rsidP="008736A9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>ניתוח</w:t>
      </w:r>
      <w:r w:rsidR="00843ACF"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</w:t>
      </w: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קובצי </w:t>
      </w:r>
      <w:r w:rsidRPr="00397807">
        <w:rPr>
          <w:rFonts w:asciiTheme="minorHAnsi" w:hAnsiTheme="minorHAnsi" w:cstheme="minorHAnsi"/>
          <w:b/>
          <w:bCs/>
          <w:sz w:val="24"/>
          <w:szCs w:val="24"/>
        </w:rPr>
        <w:t>image</w:t>
      </w:r>
      <w:r w:rsidRPr="00397807">
        <w:rPr>
          <w:rFonts w:asciiTheme="minorHAnsi" w:hAnsiTheme="minorHAnsi" w:cstheme="minorHAnsi"/>
          <w:b/>
          <w:bCs/>
          <w:sz w:val="24"/>
          <w:szCs w:val="24"/>
          <w:rtl/>
        </w:rPr>
        <w:t xml:space="preserve"> שבאופן פוטנציאלי יכולים להיות מכונה וירטואליים בהם המבוקש השתמש על מחשב הנדבק</w:t>
      </w:r>
    </w:p>
    <w:p w14:paraId="5FA000FC" w14:textId="77777777" w:rsidR="0070736B" w:rsidRDefault="0070736B" w:rsidP="0070736B">
      <w:pPr>
        <w:pStyle w:val="aff3"/>
        <w:rPr>
          <w:rFonts w:asciiTheme="minorHAnsi" w:hAnsiTheme="minorHAnsi" w:cstheme="minorHAnsi"/>
          <w:b/>
          <w:bCs/>
          <w:sz w:val="24"/>
          <w:szCs w:val="24"/>
        </w:rPr>
      </w:pPr>
    </w:p>
    <w:p w14:paraId="64F6A006" w14:textId="7DD14EAC" w:rsidR="00FE21D5" w:rsidRDefault="0070736B" w:rsidP="00FE21D5">
      <w:pPr>
        <w:pStyle w:val="aff3"/>
        <w:numPr>
          <w:ilvl w:val="0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פרטי המבוקש - במידה וכן ידועים פרטים על מבצע הפעולה והמפעיל מעוניין לדעת מאיזה מחשב התבצע הפעולה</w:t>
      </w:r>
    </w:p>
    <w:p w14:paraId="61C41BF0" w14:textId="2D817C75" w:rsidR="00554A2E" w:rsidRDefault="00554A2E" w:rsidP="00554A2E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שם ושם משפחה המבוקש</w:t>
      </w:r>
    </w:p>
    <w:p w14:paraId="62A19F7B" w14:textId="789F9FE8" w:rsidR="00554A2E" w:rsidRDefault="00554A2E" w:rsidP="00554A2E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עיר</w:t>
      </w:r>
    </w:p>
    <w:p w14:paraId="1EC6816B" w14:textId="0E82822F" w:rsidR="00554A2E" w:rsidRDefault="00554A2E" w:rsidP="00554A2E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רחוב</w:t>
      </w:r>
    </w:p>
    <w:p w14:paraId="3FC8F734" w14:textId="54219AB4" w:rsidR="0008418F" w:rsidRDefault="0008418F" w:rsidP="00554A2E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ארץ</w:t>
      </w:r>
    </w:p>
    <w:p w14:paraId="4DF2BCA8" w14:textId="4507644E" w:rsidR="00554A2E" w:rsidRDefault="00554A2E" w:rsidP="00554A2E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אימייל</w:t>
      </w:r>
    </w:p>
    <w:p w14:paraId="479FCCA4" w14:textId="55A8484C" w:rsidR="0013126B" w:rsidRDefault="0013126B" w:rsidP="00554A2E">
      <w:pPr>
        <w:pStyle w:val="aff3"/>
        <w:numPr>
          <w:ilvl w:val="1"/>
          <w:numId w:val="24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 w:hint="cs"/>
          <w:b/>
          <w:bCs/>
          <w:sz w:val="24"/>
          <w:szCs w:val="24"/>
          <w:rtl/>
        </w:rPr>
        <w:t>גיל</w:t>
      </w:r>
    </w:p>
    <w:p w14:paraId="0BF570D1" w14:textId="77777777" w:rsidR="00554A2E" w:rsidRPr="00E51703" w:rsidRDefault="00554A2E" w:rsidP="00E51703">
      <w:pPr>
        <w:ind w:left="1080"/>
        <w:rPr>
          <w:rFonts w:asciiTheme="minorHAnsi" w:hAnsiTheme="minorHAnsi" w:cstheme="minorHAnsi"/>
          <w:b/>
          <w:bCs/>
          <w:sz w:val="24"/>
          <w:rtl/>
        </w:rPr>
      </w:pPr>
    </w:p>
    <w:p w14:paraId="1BE983A3" w14:textId="77777777" w:rsidR="00E9354E" w:rsidRDefault="004F67DC" w:rsidP="009478E6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כאשר המפעיל במצע חיפוש של מבוקש על פי מודיעין </w:t>
      </w:r>
      <w:r w:rsidR="00704A14">
        <w:rPr>
          <w:rFonts w:asciiTheme="minorHAnsi" w:hAnsiTheme="minorHAnsi" w:cstheme="minorHAnsi" w:hint="cs"/>
          <w:rtl/>
        </w:rPr>
        <w:t>שאסף</w:t>
      </w:r>
      <w:r w:rsidR="00027B37">
        <w:rPr>
          <w:rFonts w:asciiTheme="minorHAnsi" w:hAnsiTheme="minorHAnsi" w:cstheme="minorHAnsi" w:hint="cs"/>
          <w:rtl/>
        </w:rPr>
        <w:t xml:space="preserve"> על המבוקש</w:t>
      </w:r>
      <w:r>
        <w:rPr>
          <w:rFonts w:asciiTheme="minorHAnsi" w:hAnsiTheme="minorHAnsi" w:cstheme="minorHAnsi" w:hint="cs"/>
          <w:rtl/>
        </w:rPr>
        <w:t xml:space="preserve"> ממקורות</w:t>
      </w:r>
      <w:r w:rsidR="00753F4A">
        <w:rPr>
          <w:rFonts w:asciiTheme="minorHAnsi" w:hAnsiTheme="minorHAnsi" w:cstheme="minorHAnsi" w:hint="cs"/>
          <w:rtl/>
        </w:rPr>
        <w:t>.</w:t>
      </w:r>
      <w:r w:rsidR="008C3372">
        <w:rPr>
          <w:rFonts w:asciiTheme="minorHAnsi" w:hAnsiTheme="minorHAnsi" w:cstheme="minorHAnsi" w:hint="cs"/>
          <w:rtl/>
        </w:rPr>
        <w:t xml:space="preserve"> </w:t>
      </w:r>
    </w:p>
    <w:p w14:paraId="09869B0D" w14:textId="77777777" w:rsidR="00E9354E" w:rsidRDefault="00753F4A" w:rsidP="009478E6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המפעיל</w:t>
      </w:r>
      <w:r w:rsidR="004D2470">
        <w:rPr>
          <w:rFonts w:asciiTheme="minorHAnsi" w:hAnsiTheme="minorHAnsi" w:cstheme="minorHAnsi" w:hint="cs"/>
          <w:rtl/>
        </w:rPr>
        <w:t xml:space="preserve"> יכול </w:t>
      </w:r>
      <w:r w:rsidR="00763CA1">
        <w:rPr>
          <w:rFonts w:asciiTheme="minorHAnsi" w:hAnsiTheme="minorHAnsi" w:cstheme="minorHAnsi" w:hint="cs"/>
          <w:rtl/>
        </w:rPr>
        <w:t>להכניס</w:t>
      </w:r>
      <w:r w:rsidR="004D2470">
        <w:rPr>
          <w:rFonts w:asciiTheme="minorHAnsi" w:hAnsiTheme="minorHAnsi" w:cstheme="minorHAnsi" w:hint="cs"/>
          <w:rtl/>
        </w:rPr>
        <w:t xml:space="preserve"> </w:t>
      </w:r>
      <w:r w:rsidR="00763CA1">
        <w:rPr>
          <w:rFonts w:asciiTheme="minorHAnsi" w:hAnsiTheme="minorHAnsi" w:cstheme="minorHAnsi" w:hint="cs"/>
          <w:rtl/>
        </w:rPr>
        <w:t>ל -</w:t>
      </w:r>
      <w:r w:rsidR="00763CA1" w:rsidRPr="00855801">
        <w:rPr>
          <w:rFonts w:asciiTheme="minorHAnsi" w:hAnsiTheme="minorHAnsi" w:cstheme="minorHAnsi"/>
          <w:sz w:val="24"/>
        </w:rPr>
        <w:t>Dait</w:t>
      </w:r>
      <w:r w:rsidR="00763CA1" w:rsidRPr="00980FBF">
        <w:rPr>
          <w:rFonts w:asciiTheme="minorHAnsi" w:hAnsiTheme="minorHAnsi" w:cstheme="minorHAnsi" w:hint="cs"/>
          <w:color w:val="C00000"/>
          <w:sz w:val="24"/>
        </w:rPr>
        <w:t>O</w:t>
      </w:r>
      <w:r w:rsidR="00763CA1">
        <w:rPr>
          <w:rFonts w:asciiTheme="minorHAnsi" w:hAnsiTheme="minorHAnsi" w:cstheme="minorHAnsi" w:hint="cs"/>
          <w:rtl/>
        </w:rPr>
        <w:t xml:space="preserve"> </w:t>
      </w:r>
      <w:r w:rsidR="004D2470">
        <w:rPr>
          <w:rFonts w:asciiTheme="minorHAnsi" w:hAnsiTheme="minorHAnsi" w:cstheme="minorHAnsi" w:hint="cs"/>
          <w:rtl/>
        </w:rPr>
        <w:t xml:space="preserve">את הנתונים שהוא יודע על המבוקש ובכך למלא את הפרופיל בצורה מלאה או חלקית. </w:t>
      </w:r>
    </w:p>
    <w:p w14:paraId="1CD30F92" w14:textId="77777777" w:rsidR="00E9354E" w:rsidRDefault="004D2470" w:rsidP="009478E6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מידה והפרופיל </w:t>
      </w:r>
      <w:r w:rsidR="008A392E">
        <w:rPr>
          <w:rFonts w:asciiTheme="minorHAnsi" w:hAnsiTheme="minorHAnsi" w:cstheme="minorHAnsi" w:hint="cs"/>
          <w:rtl/>
        </w:rPr>
        <w:t>הנתון (מלא או חלקי) עונה על פרופיל הנמצא בממסד הנתונים</w:t>
      </w:r>
    </w:p>
    <w:p w14:paraId="483C865C" w14:textId="77777777" w:rsidR="0015032A" w:rsidRDefault="008A392E" w:rsidP="0015032A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של </w:t>
      </w:r>
      <w:r w:rsidRPr="00855801">
        <w:rPr>
          <w:rFonts w:asciiTheme="minorHAnsi" w:hAnsiTheme="minorHAnsi" w:cstheme="minorHAnsi"/>
          <w:sz w:val="24"/>
        </w:rPr>
        <w:t>Dait</w:t>
      </w:r>
      <w:r w:rsidRPr="00980FBF">
        <w:rPr>
          <w:rFonts w:asciiTheme="minorHAnsi" w:hAnsiTheme="minorHAnsi" w:cstheme="minorHAnsi" w:hint="cs"/>
          <w:color w:val="C00000"/>
          <w:sz w:val="24"/>
        </w:rPr>
        <w:t>O</w:t>
      </w:r>
      <w:r>
        <w:rPr>
          <w:rFonts w:asciiTheme="minorHAnsi" w:hAnsiTheme="minorHAnsi" w:cstheme="minorHAnsi" w:hint="cs"/>
          <w:color w:val="C00000"/>
          <w:sz w:val="24"/>
          <w:rtl/>
        </w:rPr>
        <w:t xml:space="preserve"> </w:t>
      </w:r>
      <w:r>
        <w:rPr>
          <w:rFonts w:asciiTheme="minorHAnsi" w:hAnsiTheme="minorHAnsi" w:cstheme="minorHAnsi" w:hint="cs"/>
          <w:rtl/>
        </w:rPr>
        <w:t>יוצג למפעיל הפרופיל/ים הנמצאים.</w:t>
      </w:r>
    </w:p>
    <w:p w14:paraId="540782E3" w14:textId="0A570A8D" w:rsidR="001D469B" w:rsidRPr="001D469B" w:rsidRDefault="001D469B" w:rsidP="0015032A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tab/>
      </w:r>
    </w:p>
    <w:p w14:paraId="76748ED7" w14:textId="5E9C3831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11" w:name="_Toc470824112"/>
      <w:r w:rsidRPr="006324EE">
        <w:rPr>
          <w:rFonts w:asciiTheme="minorHAnsi" w:hAnsiTheme="minorHAnsi" w:cstheme="minorHAnsi"/>
          <w:rtl/>
        </w:rPr>
        <w:t>אילוצים כלליים</w:t>
      </w:r>
      <w:bookmarkEnd w:id="11"/>
    </w:p>
    <w:p w14:paraId="76748ED9" w14:textId="5DA794CB" w:rsidR="00AA075E" w:rsidRPr="006324EE" w:rsidRDefault="00AA075E" w:rsidP="00AD7646">
      <w:pPr>
        <w:numPr>
          <w:ilvl w:val="0"/>
          <w:numId w:val="3"/>
        </w:numPr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 xml:space="preserve">מערכות קיימות בארגון ומחוצה לו: </w:t>
      </w:r>
      <w:r w:rsidR="003C0804">
        <w:rPr>
          <w:rFonts w:asciiTheme="minorHAnsi" w:hAnsiTheme="minorHAnsi" w:cstheme="minorHAnsi" w:hint="cs"/>
          <w:rtl/>
        </w:rPr>
        <w:t xml:space="preserve">ככל הנראה מערכות דומות או </w:t>
      </w:r>
      <w:r w:rsidRPr="006324EE">
        <w:rPr>
          <w:rFonts w:asciiTheme="minorHAnsi" w:hAnsiTheme="minorHAnsi" w:cstheme="minorHAnsi"/>
          <w:rtl/>
        </w:rPr>
        <w:t>חופפות מפותחות כרגע</w:t>
      </w:r>
      <w:r w:rsidR="003C0804">
        <w:rPr>
          <w:rFonts w:asciiTheme="minorHAnsi" w:hAnsiTheme="minorHAnsi" w:cstheme="minorHAnsi" w:hint="cs"/>
          <w:rtl/>
        </w:rPr>
        <w:t xml:space="preserve"> או </w:t>
      </w:r>
      <w:r w:rsidR="00FA52C4">
        <w:rPr>
          <w:rFonts w:asciiTheme="minorHAnsi" w:hAnsiTheme="minorHAnsi" w:cstheme="minorHAnsi" w:hint="cs"/>
          <w:rtl/>
        </w:rPr>
        <w:t xml:space="preserve">כבר </w:t>
      </w:r>
      <w:r w:rsidR="003C0804">
        <w:rPr>
          <w:rFonts w:asciiTheme="minorHAnsi" w:hAnsiTheme="minorHAnsi" w:cstheme="minorHAnsi" w:hint="cs"/>
          <w:rtl/>
        </w:rPr>
        <w:t>נמצאות בשימוש</w:t>
      </w:r>
      <w:r w:rsidRPr="006324EE">
        <w:rPr>
          <w:rFonts w:asciiTheme="minorHAnsi" w:hAnsiTheme="minorHAnsi" w:cstheme="minorHAnsi"/>
          <w:rtl/>
        </w:rPr>
        <w:t xml:space="preserve">, אולם אין להן השפעה על </w:t>
      </w:r>
      <w:r w:rsidR="00AD7646" w:rsidRPr="006324EE">
        <w:rPr>
          <w:rFonts w:asciiTheme="minorHAnsi" w:hAnsiTheme="minorHAnsi" w:cstheme="minorHAnsi"/>
          <w:rtl/>
        </w:rPr>
        <w:t>מערכת זו</w:t>
      </w:r>
      <w:r w:rsidRPr="006324EE">
        <w:rPr>
          <w:rFonts w:asciiTheme="minorHAnsi" w:hAnsiTheme="minorHAnsi" w:cstheme="minorHAnsi"/>
          <w:rtl/>
        </w:rPr>
        <w:t>.</w:t>
      </w:r>
    </w:p>
    <w:p w14:paraId="76748EDA" w14:textId="46C21B43" w:rsidR="00AA075E" w:rsidRDefault="00AA075E" w:rsidP="00AA075E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6324EE">
        <w:rPr>
          <w:rFonts w:asciiTheme="minorHAnsi" w:hAnsiTheme="minorHAnsi" w:cstheme="minorHAnsi"/>
          <w:rtl/>
        </w:rPr>
        <w:t xml:space="preserve">סביבה טכנית קיימת או מתוכננת: בזמן פיתוח </w:t>
      </w:r>
      <w:r w:rsidR="00DF7E00">
        <w:rPr>
          <w:rFonts w:asciiTheme="minorHAnsi" w:hAnsiTheme="minorHAnsi" w:cstheme="minorHAnsi" w:hint="cs"/>
          <w:rtl/>
        </w:rPr>
        <w:t>המערכת</w:t>
      </w:r>
      <w:r w:rsidRPr="006324EE">
        <w:rPr>
          <w:rFonts w:asciiTheme="minorHAnsi" w:hAnsiTheme="minorHAnsi" w:cstheme="minorHAnsi"/>
          <w:rtl/>
        </w:rPr>
        <w:t xml:space="preserve">, מחשב </w:t>
      </w:r>
      <w:r w:rsidRPr="006324EE">
        <w:rPr>
          <w:rFonts w:asciiTheme="minorHAnsi" w:hAnsiTheme="minorHAnsi" w:cstheme="minorHAnsi"/>
        </w:rPr>
        <w:t>PC</w:t>
      </w:r>
      <w:r w:rsidRPr="006324EE">
        <w:rPr>
          <w:rFonts w:asciiTheme="minorHAnsi" w:hAnsiTheme="minorHAnsi" w:cstheme="minorHAnsi"/>
          <w:rtl/>
        </w:rPr>
        <w:t xml:space="preserve"> בעל מערכת הפעלה </w:t>
      </w:r>
      <w:r w:rsidR="00DF7E00" w:rsidRPr="00DF7E00">
        <w:rPr>
          <w:rFonts w:asciiTheme="minorHAnsi" w:hAnsiTheme="minorHAnsi" w:cstheme="minorHAnsi"/>
          <w:b/>
          <w:bCs/>
          <w:sz w:val="24"/>
        </w:rPr>
        <w:t>Linux</w:t>
      </w:r>
      <w:r w:rsidRPr="006324EE">
        <w:rPr>
          <w:rFonts w:asciiTheme="minorHAnsi" w:hAnsiTheme="minorHAnsi" w:cstheme="minorHAnsi"/>
          <w:rtl/>
        </w:rPr>
        <w:t xml:space="preserve">. </w:t>
      </w:r>
    </w:p>
    <w:p w14:paraId="11A774F3" w14:textId="05F880D4" w:rsidR="000A5430" w:rsidRPr="0011121C" w:rsidRDefault="002171FD" w:rsidP="0011121C">
      <w:pPr>
        <w:numPr>
          <w:ilvl w:val="0"/>
          <w:numId w:val="3"/>
        </w:num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על המערכת להישמר בסודיות מוחלטת, המערכת תופץ לכל המחשבים בארגון</w:t>
      </w:r>
      <w:r w:rsidR="008B2D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cs"/>
          <w:rtl/>
        </w:rPr>
        <w:t>/</w:t>
      </w:r>
      <w:r w:rsidR="008B2D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cs"/>
          <w:rtl/>
        </w:rPr>
        <w:t>גוף</w:t>
      </w:r>
      <w:r w:rsidR="008B2D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cs"/>
          <w:rtl/>
        </w:rPr>
        <w:t>/</w:t>
      </w:r>
      <w:r w:rsidR="008B2D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cs"/>
          <w:rtl/>
        </w:rPr>
        <w:t xml:space="preserve">מדינה כך שכל מחשב יוכל </w:t>
      </w:r>
      <w:r w:rsidR="00D84C6F">
        <w:rPr>
          <w:rFonts w:asciiTheme="minorHAnsi" w:hAnsiTheme="minorHAnsi" w:cstheme="minorHAnsi" w:hint="cs"/>
          <w:rtl/>
        </w:rPr>
        <w:t>להיבדק</w:t>
      </w:r>
      <w:r w:rsidR="00321697">
        <w:rPr>
          <w:rFonts w:asciiTheme="minorHAnsi" w:hAnsiTheme="minorHAnsi" w:cstheme="minorHAnsi" w:hint="cs"/>
          <w:rtl/>
        </w:rPr>
        <w:t xml:space="preserve"> על ידי המפעיל</w:t>
      </w:r>
      <w:r>
        <w:rPr>
          <w:rFonts w:asciiTheme="minorHAnsi" w:hAnsiTheme="minorHAnsi" w:cstheme="minorHAnsi" w:hint="cs"/>
          <w:rtl/>
        </w:rPr>
        <w:t xml:space="preserve">, בשביל שמשתמשים לא יחבלו בתקינות הניטור </w:t>
      </w:r>
      <w:r w:rsidR="009A411F">
        <w:rPr>
          <w:rFonts w:asciiTheme="minorHAnsi" w:hAnsiTheme="minorHAnsi" w:cstheme="minorHAnsi" w:hint="cs"/>
          <w:rtl/>
        </w:rPr>
        <w:t xml:space="preserve">או </w:t>
      </w:r>
      <w:r>
        <w:rPr>
          <w:rFonts w:asciiTheme="minorHAnsi" w:hAnsiTheme="minorHAnsi" w:cstheme="minorHAnsi" w:hint="cs"/>
          <w:rtl/>
        </w:rPr>
        <w:t>הנתונים</w:t>
      </w:r>
      <w:r w:rsidR="00BC5C4F">
        <w:rPr>
          <w:rFonts w:asciiTheme="minorHAnsi" w:hAnsiTheme="minorHAnsi" w:cstheme="minorHAnsi" w:hint="cs"/>
          <w:rtl/>
        </w:rPr>
        <w:t xml:space="preserve"> חשוב שהמערכת מצד הנבדק ובכלל תשמר בסודיות</w:t>
      </w:r>
      <w:r w:rsidR="005D38DC">
        <w:rPr>
          <w:rFonts w:asciiTheme="minorHAnsi" w:hAnsiTheme="minorHAnsi" w:cstheme="minorHAnsi" w:hint="cs"/>
          <w:rtl/>
        </w:rPr>
        <w:t xml:space="preserve"> </w:t>
      </w:r>
      <w:r w:rsidR="003C4CE7">
        <w:rPr>
          <w:rFonts w:asciiTheme="minorHAnsi" w:hAnsiTheme="minorHAnsi" w:cstheme="minorHAnsi" w:hint="cs"/>
          <w:rtl/>
        </w:rPr>
        <w:t>מוחלטת</w:t>
      </w:r>
      <w:r w:rsidR="00BC5C4F">
        <w:rPr>
          <w:rFonts w:asciiTheme="minorHAnsi" w:hAnsiTheme="minorHAnsi" w:cstheme="minorHAnsi" w:hint="cs"/>
          <w:rtl/>
        </w:rPr>
        <w:t>.</w:t>
      </w:r>
    </w:p>
    <w:p w14:paraId="76748EDC" w14:textId="356F9401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12" w:name="_Toc470824113"/>
      <w:r w:rsidRPr="006324EE">
        <w:rPr>
          <w:rFonts w:asciiTheme="minorHAnsi" w:hAnsiTheme="minorHAnsi" w:cstheme="minorHAnsi"/>
          <w:rtl/>
        </w:rPr>
        <w:t>משתמשים ומערכות משיקות - תיחום חיצוני</w:t>
      </w:r>
      <w:bookmarkEnd w:id="12"/>
    </w:p>
    <w:p w14:paraId="76748EDD" w14:textId="25D2D380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13" w:name="_Toc470824114"/>
      <w:r w:rsidRPr="006324EE">
        <w:rPr>
          <w:rFonts w:asciiTheme="minorHAnsi" w:hAnsiTheme="minorHAnsi" w:cstheme="minorHAnsi"/>
          <w:rtl/>
        </w:rPr>
        <w:t>משתמשי פנים וחוץ</w:t>
      </w:r>
      <w:bookmarkEnd w:id="13"/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50"/>
        <w:gridCol w:w="1488"/>
        <w:gridCol w:w="1710"/>
        <w:gridCol w:w="3420"/>
      </w:tblGrid>
      <w:tr w:rsidR="00AA075E" w:rsidRPr="006324EE" w14:paraId="76748EE2" w14:textId="77777777" w:rsidTr="005160DB">
        <w:trPr>
          <w:cantSplit/>
        </w:trPr>
        <w:tc>
          <w:tcPr>
            <w:tcW w:w="1950" w:type="dxa"/>
            <w:tcBorders>
              <w:top w:val="single" w:sz="12" w:space="0" w:color="000000"/>
              <w:bottom w:val="single" w:sz="12" w:space="0" w:color="000000"/>
            </w:tcBorders>
          </w:tcPr>
          <w:p w14:paraId="76748EDE" w14:textId="77777777" w:rsidR="00AA075E" w:rsidRPr="006324EE" w:rsidRDefault="00AA075E" w:rsidP="008D6282">
            <w:pPr>
              <w:pStyle w:val="a8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משתמש</w:t>
            </w:r>
          </w:p>
        </w:tc>
        <w:tc>
          <w:tcPr>
            <w:tcW w:w="1488" w:type="dxa"/>
            <w:tcBorders>
              <w:top w:val="single" w:sz="12" w:space="0" w:color="000000"/>
              <w:bottom w:val="single" w:sz="12" w:space="0" w:color="000000"/>
            </w:tcBorders>
          </w:tcPr>
          <w:p w14:paraId="76748EDF" w14:textId="77777777" w:rsidR="00AA075E" w:rsidRPr="006324EE" w:rsidRDefault="00AA075E" w:rsidP="008D6282">
            <w:pPr>
              <w:pStyle w:val="a8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ספק/צרכן מידע</w:t>
            </w:r>
          </w:p>
        </w:tc>
        <w:tc>
          <w:tcPr>
            <w:tcW w:w="1710" w:type="dxa"/>
            <w:tcBorders>
              <w:top w:val="single" w:sz="12" w:space="0" w:color="000000"/>
              <w:bottom w:val="single" w:sz="12" w:space="0" w:color="000000"/>
            </w:tcBorders>
          </w:tcPr>
          <w:p w14:paraId="76748EE0" w14:textId="57CA062B" w:rsidR="00AA075E" w:rsidRPr="006324EE" w:rsidRDefault="00AA075E" w:rsidP="008D6282">
            <w:pPr>
              <w:pStyle w:val="a8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חיוניות המערכת</w:t>
            </w:r>
          </w:p>
        </w:tc>
        <w:tc>
          <w:tcPr>
            <w:tcW w:w="3420" w:type="dxa"/>
            <w:tcBorders>
              <w:top w:val="single" w:sz="12" w:space="0" w:color="000000"/>
              <w:bottom w:val="single" w:sz="12" w:space="0" w:color="000000"/>
            </w:tcBorders>
          </w:tcPr>
          <w:p w14:paraId="76748EE1" w14:textId="77777777" w:rsidR="00AA075E" w:rsidRPr="006324EE" w:rsidRDefault="00AA075E" w:rsidP="008D6282">
            <w:pPr>
              <w:pStyle w:val="a8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תיאור הפעילות</w:t>
            </w:r>
          </w:p>
        </w:tc>
      </w:tr>
      <w:tr w:rsidR="00124447" w:rsidRPr="006324EE" w14:paraId="76748EE7" w14:textId="77777777" w:rsidTr="005160DB">
        <w:trPr>
          <w:cantSplit/>
        </w:trPr>
        <w:tc>
          <w:tcPr>
            <w:tcW w:w="1950" w:type="dxa"/>
            <w:tcBorders>
              <w:top w:val="nil"/>
            </w:tcBorders>
          </w:tcPr>
          <w:p w14:paraId="76748EE3" w14:textId="0C300A82" w:rsidR="00124447" w:rsidRPr="006324EE" w:rsidRDefault="00B63FD0" w:rsidP="00772E6A">
            <w:pPr>
              <w:pStyle w:val="af0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מפעיל</w:t>
            </w:r>
          </w:p>
        </w:tc>
        <w:tc>
          <w:tcPr>
            <w:tcW w:w="1488" w:type="dxa"/>
            <w:tcBorders>
              <w:top w:val="nil"/>
            </w:tcBorders>
          </w:tcPr>
          <w:p w14:paraId="7446747E" w14:textId="0CCBB204" w:rsidR="00124447" w:rsidRPr="002D76AF" w:rsidRDefault="002D76AF" w:rsidP="009F5A21">
            <w:pPr>
              <w:jc w:val="left"/>
              <w:rPr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ספק וצרכן מידע</w:t>
            </w:r>
            <w:r w:rsidRPr="002D76AF">
              <w:rPr>
                <w:rtl/>
              </w:rPr>
              <w:t xml:space="preserve"> </w:t>
            </w:r>
          </w:p>
        </w:tc>
        <w:tc>
          <w:tcPr>
            <w:tcW w:w="1710" w:type="dxa"/>
            <w:tcBorders>
              <w:top w:val="nil"/>
            </w:tcBorders>
          </w:tcPr>
          <w:p w14:paraId="76748EE5" w14:textId="73185E7E" w:rsidR="00124447" w:rsidRPr="006324EE" w:rsidRDefault="00A67546" w:rsidP="008D6282">
            <w:pPr>
              <w:pStyle w:val="af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גבוהה</w:t>
            </w:r>
          </w:p>
        </w:tc>
        <w:tc>
          <w:tcPr>
            <w:tcW w:w="3420" w:type="dxa"/>
            <w:tcBorders>
              <w:top w:val="nil"/>
            </w:tcBorders>
          </w:tcPr>
          <w:p w14:paraId="76748EE6" w14:textId="0E7C0479" w:rsidR="00124447" w:rsidRPr="006324EE" w:rsidRDefault="003D45A5" w:rsidP="00AD7646">
            <w:pPr>
              <w:pStyle w:val="af0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מכין פרופיל חלקי או מלא של המשתמש המבוקש בפורמט נתון.</w:t>
            </w:r>
            <w:r>
              <w:rPr>
                <w:rFonts w:asciiTheme="minorHAnsi" w:hAnsiTheme="minorHAnsi" w:cstheme="minorHAnsi"/>
                <w:rtl/>
              </w:rPr>
              <w:br/>
            </w:r>
            <w:r>
              <w:rPr>
                <w:rFonts w:asciiTheme="minorHAnsi" w:hAnsiTheme="minorHAnsi" w:cstheme="minorHAnsi" w:hint="cs"/>
                <w:rtl/>
              </w:rPr>
              <w:t>מקבל רשימה של כל המשתמשים העונים על הפרופיל הנתון.</w:t>
            </w:r>
          </w:p>
        </w:tc>
      </w:tr>
      <w:tr w:rsidR="00AA075E" w:rsidRPr="006324EE" w14:paraId="76748EEC" w14:textId="77777777" w:rsidTr="005160DB">
        <w:trPr>
          <w:cantSplit/>
        </w:trPr>
        <w:tc>
          <w:tcPr>
            <w:tcW w:w="1950" w:type="dxa"/>
            <w:tcBorders>
              <w:top w:val="nil"/>
            </w:tcBorders>
          </w:tcPr>
          <w:p w14:paraId="76748EE8" w14:textId="04E97D28" w:rsidR="00AA075E" w:rsidRPr="006324EE" w:rsidRDefault="00972F64" w:rsidP="00772E6A">
            <w:pPr>
              <w:pStyle w:val="af0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נבדק</w:t>
            </w:r>
          </w:p>
        </w:tc>
        <w:tc>
          <w:tcPr>
            <w:tcW w:w="1488" w:type="dxa"/>
            <w:tcBorders>
              <w:top w:val="nil"/>
            </w:tcBorders>
          </w:tcPr>
          <w:p w14:paraId="76748EE9" w14:textId="67BB4EFD" w:rsidR="00AA075E" w:rsidRPr="006324EE" w:rsidRDefault="00AA075E" w:rsidP="008D6282">
            <w:pPr>
              <w:pStyle w:val="af0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 xml:space="preserve">ספק </w:t>
            </w:r>
            <w:r w:rsidR="002D76AF">
              <w:rPr>
                <w:rFonts w:asciiTheme="minorHAnsi" w:hAnsiTheme="minorHAnsi" w:cstheme="minorHAnsi" w:hint="cs"/>
                <w:rtl/>
              </w:rPr>
              <w:t>מידע</w:t>
            </w:r>
          </w:p>
        </w:tc>
        <w:tc>
          <w:tcPr>
            <w:tcW w:w="1710" w:type="dxa"/>
            <w:tcBorders>
              <w:top w:val="nil"/>
            </w:tcBorders>
          </w:tcPr>
          <w:p w14:paraId="76748EEA" w14:textId="77777777" w:rsidR="00AA075E" w:rsidRPr="006324EE" w:rsidRDefault="00AA075E" w:rsidP="008D6282">
            <w:pPr>
              <w:pStyle w:val="af0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גבוהה</w:t>
            </w:r>
          </w:p>
        </w:tc>
        <w:tc>
          <w:tcPr>
            <w:tcW w:w="3420" w:type="dxa"/>
            <w:tcBorders>
              <w:top w:val="nil"/>
            </w:tcBorders>
          </w:tcPr>
          <w:p w14:paraId="76748EEB" w14:textId="04E99422" w:rsidR="00AA075E" w:rsidRPr="006324EE" w:rsidRDefault="004C236F" w:rsidP="00582237">
            <w:pPr>
              <w:pStyle w:val="af0"/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תוכנת צד הנבדק מאזינה ומנטרת נתונים רלוונט</w:t>
            </w:r>
            <w:r w:rsidR="002E7F9C">
              <w:rPr>
                <w:rFonts w:asciiTheme="minorHAnsi" w:hAnsiTheme="minorHAnsi" w:cstheme="minorHAnsi" w:hint="cs"/>
                <w:rtl/>
              </w:rPr>
              <w:t>י</w:t>
            </w:r>
            <w:r>
              <w:rPr>
                <w:rFonts w:asciiTheme="minorHAnsi" w:hAnsiTheme="minorHAnsi" w:cstheme="minorHAnsi" w:hint="cs"/>
                <w:rtl/>
              </w:rPr>
              <w:t>ים לאפיון פרופיל המשתמש, את נתונים אלה שולחת לשרת להמשך ה</w:t>
            </w:r>
            <w:r w:rsidR="009D178C">
              <w:rPr>
                <w:rFonts w:asciiTheme="minorHAnsi" w:hAnsiTheme="minorHAnsi" w:cstheme="minorHAnsi" w:hint="cs"/>
                <w:rtl/>
              </w:rPr>
              <w:t>ע</w:t>
            </w:r>
            <w:r>
              <w:rPr>
                <w:rFonts w:asciiTheme="minorHAnsi" w:hAnsiTheme="minorHAnsi" w:cstheme="minorHAnsi" w:hint="cs"/>
                <w:rtl/>
              </w:rPr>
              <w:t>יבוד ואחסון</w:t>
            </w:r>
            <w:r w:rsidR="00982CE0">
              <w:rPr>
                <w:rFonts w:asciiTheme="minorHAnsi" w:hAnsiTheme="minorHAnsi" w:cstheme="minorHAnsi" w:hint="cs"/>
                <w:rtl/>
              </w:rPr>
              <w:t>.</w:t>
            </w:r>
          </w:p>
        </w:tc>
      </w:tr>
    </w:tbl>
    <w:p w14:paraId="76748EF2" w14:textId="06D422A8" w:rsidR="00294E42" w:rsidRDefault="00F26A52" w:rsidP="00AA075E">
      <w:pPr>
        <w:pStyle w:val="2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lastRenderedPageBreak/>
        <w:t>ארכיטקטורת תוכנה</w:t>
      </w:r>
    </w:p>
    <w:p w14:paraId="134247FF" w14:textId="1B1EBA92" w:rsidR="00F26A52" w:rsidRDefault="007C3256" w:rsidP="00F26A52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05F4AC" wp14:editId="1621BEFB">
            <wp:simplePos x="0" y="0"/>
            <wp:positionH relativeFrom="page">
              <wp:posOffset>2053323</wp:posOffset>
            </wp:positionH>
            <wp:positionV relativeFrom="paragraph">
              <wp:posOffset>25667</wp:posOffset>
            </wp:positionV>
            <wp:extent cx="3647968" cy="2677822"/>
            <wp:effectExtent l="0" t="0" r="0" b="8255"/>
            <wp:wrapThrough wrapText="bothSides">
              <wp:wrapPolygon edited="0">
                <wp:start x="0" y="0"/>
                <wp:lineTo x="0" y="21513"/>
                <wp:lineTo x="21435" y="21513"/>
                <wp:lineTo x="21435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0" t="27936" r="16799" b="19855"/>
                    <a:stretch/>
                  </pic:blipFill>
                  <pic:spPr bwMode="auto">
                    <a:xfrm>
                      <a:off x="0" y="0"/>
                      <a:ext cx="3647968" cy="267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26A52">
        <w:rPr>
          <w:rFonts w:hint="cs"/>
          <w:rtl/>
        </w:rPr>
        <w:t>שכבות</w:t>
      </w:r>
    </w:p>
    <w:p w14:paraId="3F1385BF" w14:textId="19AF0689" w:rsidR="00F26A52" w:rsidRDefault="00F26A52" w:rsidP="00F26A52">
      <w:r>
        <w:t>Data</w:t>
      </w:r>
    </w:p>
    <w:p w14:paraId="336B11FC" w14:textId="772BE199" w:rsidR="00F26A52" w:rsidRDefault="00F26A52" w:rsidP="00F26A52">
      <w:r>
        <w:t>Data access layer</w:t>
      </w:r>
    </w:p>
    <w:p w14:paraId="697AB0C7" w14:textId="144B5E51" w:rsidR="00F26A52" w:rsidRDefault="00F26A52" w:rsidP="00F26A52">
      <w:r>
        <w:t>Business logic layer</w:t>
      </w:r>
    </w:p>
    <w:p w14:paraId="058D1894" w14:textId="7FF5A9E8" w:rsidR="00F26A52" w:rsidRDefault="00F26A52" w:rsidP="00F26A52">
      <w:proofErr w:type="spellStart"/>
      <w:r>
        <w:t>Gui</w:t>
      </w:r>
      <w:proofErr w:type="spellEnd"/>
      <w:r w:rsidR="00FE7C79">
        <w:t xml:space="preserve"> </w:t>
      </w:r>
    </w:p>
    <w:p w14:paraId="50859F22" w14:textId="1C76763C" w:rsidR="00CB4238" w:rsidRDefault="00CB4238" w:rsidP="00F26A52"/>
    <w:p w14:paraId="053CB2E6" w14:textId="652367DC" w:rsidR="002256DA" w:rsidRDefault="002256DA" w:rsidP="00F26A52">
      <w:pPr>
        <w:rPr>
          <w:noProof/>
        </w:rPr>
      </w:pPr>
    </w:p>
    <w:p w14:paraId="1E21E453" w14:textId="3392A05C" w:rsidR="00CB4238" w:rsidRDefault="00CB4238" w:rsidP="00F26A52"/>
    <w:p w14:paraId="1E1CBB01" w14:textId="6B3D9B80" w:rsidR="00AA075E" w:rsidRPr="006324EE" w:rsidRDefault="00C92CCC" w:rsidP="00E03C93">
      <w:pPr>
        <w:pStyle w:val="2"/>
        <w:numPr>
          <w:ilvl w:val="0"/>
          <w:numId w:val="0"/>
        </w:numPr>
        <w:rPr>
          <w:rFonts w:asciiTheme="minorHAnsi" w:hAnsiTheme="minorHAnsi" w:cstheme="minorHAnsi"/>
          <w:rtl/>
        </w:rPr>
      </w:pPr>
      <w:hyperlink r:id="rId25" w:history="1">
        <w:r w:rsidR="00E03C93">
          <w:rPr>
            <w:rStyle w:val="Hyperlink"/>
          </w:rPr>
          <w:t>https://www.youtube.com/watch?v=89k3llI51fU</w:t>
        </w:r>
      </w:hyperlink>
      <w:r w:rsidR="00E03C93" w:rsidRPr="00294E42">
        <w:rPr>
          <w:rtl/>
        </w:rPr>
        <w:t xml:space="preserve"> </w:t>
      </w:r>
      <w:r w:rsidR="00E03C93">
        <w:t xml:space="preserve"> </w:t>
      </w:r>
      <w:proofErr w:type="spellStart"/>
      <w:r w:rsidR="00E03C93">
        <w:rPr>
          <w:rFonts w:hint="cs"/>
          <w:rtl/>
        </w:rPr>
        <w:t>קילוגר</w:t>
      </w:r>
      <w:proofErr w:type="spellEnd"/>
      <w:r w:rsidR="00AA075E" w:rsidRPr="00294E42">
        <w:rPr>
          <w:rtl/>
        </w:rPr>
        <w:br w:type="page"/>
      </w:r>
      <w:bookmarkStart w:id="14" w:name="_Toc470824115"/>
      <w:r w:rsidR="00D637F8" w:rsidRPr="006324EE">
        <w:rPr>
          <w:rFonts w:asciiTheme="minorHAnsi" w:hAnsiTheme="minorHAnsi" w:cstheme="minorHAnsi"/>
          <w:rtl/>
        </w:rPr>
        <w:lastRenderedPageBreak/>
        <w:t>מודולים - ת</w:t>
      </w:r>
      <w:r w:rsidR="00AA075E" w:rsidRPr="006324EE">
        <w:rPr>
          <w:rFonts w:asciiTheme="minorHAnsi" w:hAnsiTheme="minorHAnsi" w:cstheme="minorHAnsi"/>
          <w:rtl/>
        </w:rPr>
        <w:t>כניות</w:t>
      </w:r>
      <w:bookmarkEnd w:id="14"/>
    </w:p>
    <w:p w14:paraId="76748EF3" w14:textId="2D64A075" w:rsidR="00AA075E" w:rsidRDefault="003A427C" w:rsidP="00C84E01">
      <w:pPr>
        <w:pStyle w:val="3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צד הנבדק</w:t>
      </w:r>
    </w:p>
    <w:p w14:paraId="26329511" w14:textId="48B2D82D" w:rsidR="00C55E79" w:rsidRDefault="00731700" w:rsidP="005476FA">
      <w:pPr>
        <w:pStyle w:val="af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מאפיינים דרושים</w:t>
      </w:r>
    </w:p>
    <w:p w14:paraId="3DE41B6D" w14:textId="66AEAF16" w:rsidR="00731700" w:rsidRDefault="00731700" w:rsidP="00731700">
      <w:pPr>
        <w:pStyle w:val="aff3"/>
        <w:numPr>
          <w:ilvl w:val="0"/>
          <w:numId w:val="22"/>
        </w:numPr>
      </w:pPr>
      <w:r>
        <w:rPr>
          <w:rFonts w:hint="cs"/>
          <w:rtl/>
        </w:rPr>
        <w:t>מערכת צריכה להיות עמידה בפני הפעלה מחדש</w:t>
      </w:r>
      <w:r w:rsidR="000954A8">
        <w:rPr>
          <w:rFonts w:hint="cs"/>
          <w:rtl/>
        </w:rPr>
        <w:t xml:space="preserve"> של המחשב</w:t>
      </w:r>
    </w:p>
    <w:p w14:paraId="7D443EFA" w14:textId="77777777" w:rsidR="00D825D0" w:rsidRDefault="000954A8" w:rsidP="00D825D0">
      <w:pPr>
        <w:pStyle w:val="aff3"/>
        <w:numPr>
          <w:ilvl w:val="0"/>
          <w:numId w:val="22"/>
        </w:numPr>
      </w:pPr>
      <w:r>
        <w:rPr>
          <w:rFonts w:hint="cs"/>
          <w:rtl/>
        </w:rPr>
        <w:t>המערכת תוכל לשנות התנהגות של מערכת הפעלה</w:t>
      </w:r>
    </w:p>
    <w:p w14:paraId="7B179790" w14:textId="54EA75C6" w:rsidR="00D825D0" w:rsidRDefault="000954A8" w:rsidP="00D825D0">
      <w:pPr>
        <w:pStyle w:val="aff3"/>
        <w:numPr>
          <w:ilvl w:val="0"/>
          <w:numId w:val="22"/>
        </w:numPr>
      </w:pPr>
      <w:r>
        <w:rPr>
          <w:rFonts w:hint="cs"/>
          <w:rtl/>
        </w:rPr>
        <w:t>המערכת תוכל להחביא קבצים, תיקיות, תהליכים, תעבורת רשת, משתמשים ותכונות מערכת נוספות</w:t>
      </w:r>
      <w:r w:rsidR="00D825D0">
        <w:rPr>
          <w:rFonts w:hint="cs"/>
          <w:rtl/>
        </w:rPr>
        <w:t>.</w:t>
      </w:r>
    </w:p>
    <w:p w14:paraId="22F4453E" w14:textId="35094078" w:rsidR="00731700" w:rsidRDefault="00D825D0" w:rsidP="00731700">
      <w:pPr>
        <w:pStyle w:val="aff3"/>
        <w:numPr>
          <w:ilvl w:val="0"/>
          <w:numId w:val="22"/>
        </w:numPr>
      </w:pPr>
      <w:r>
        <w:rPr>
          <w:rFonts w:hint="cs"/>
          <w:rtl/>
        </w:rPr>
        <w:t>המערכת צריכה להיות עמידה בפני איתור, יצירת לוגיים ושינוי ד</w:t>
      </w:r>
      <w:r w:rsidR="009164AD">
        <w:rPr>
          <w:rFonts w:hint="cs"/>
          <w:rtl/>
        </w:rPr>
        <w:t>גלים</w:t>
      </w:r>
      <w:r w:rsidR="00454EDE">
        <w:t xml:space="preserve"> </w:t>
      </w:r>
    </w:p>
    <w:p w14:paraId="6B35C66B" w14:textId="213209B4" w:rsidR="009164AD" w:rsidRPr="00731700" w:rsidRDefault="009164AD" w:rsidP="00731700">
      <w:pPr>
        <w:pStyle w:val="aff3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>המערכת צריכה לאפשר הרצת קוד מוגדר מראש</w:t>
      </w:r>
    </w:p>
    <w:p w14:paraId="4659C57F" w14:textId="0A9F8EB6" w:rsidR="005476FA" w:rsidRPr="006324EE" w:rsidRDefault="005476FA" w:rsidP="005476FA">
      <w:pPr>
        <w:pStyle w:val="af"/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>כללי</w:t>
      </w:r>
    </w:p>
    <w:p w14:paraId="4D96E74E" w14:textId="0CF9882F" w:rsidR="00AB2572" w:rsidRDefault="00AB2572" w:rsidP="00AB2572">
      <w:pPr>
        <w:rPr>
          <w:rFonts w:asciiTheme="minorHAnsi" w:hAnsiTheme="minorHAnsi" w:cstheme="minorHAnsi"/>
        </w:rPr>
      </w:pPr>
    </w:p>
    <w:p w14:paraId="5BEA29BB" w14:textId="77777777" w:rsidR="003B4E6D" w:rsidRDefault="003B4E6D" w:rsidP="00AB2572">
      <w:pPr>
        <w:rPr>
          <w:rtl/>
        </w:rPr>
      </w:pPr>
    </w:p>
    <w:p w14:paraId="1B971387" w14:textId="3DF3B75F" w:rsidR="00AB2572" w:rsidRDefault="00AB2572" w:rsidP="00AB2572">
      <w:pPr>
        <w:pStyle w:val="3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צד המפעיל</w:t>
      </w:r>
    </w:p>
    <w:p w14:paraId="6F36924A" w14:textId="0DD4D23A" w:rsidR="00AB2572" w:rsidRDefault="00AB2572" w:rsidP="00AB2572">
      <w:pPr>
        <w:rPr>
          <w:rtl/>
        </w:rPr>
      </w:pPr>
    </w:p>
    <w:p w14:paraId="46B4301C" w14:textId="2EB1A117" w:rsidR="00AB2572" w:rsidRDefault="00AB2572" w:rsidP="00AB2572">
      <w:pPr>
        <w:pStyle w:val="3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צד השרת</w:t>
      </w:r>
    </w:p>
    <w:p w14:paraId="3891A6AE" w14:textId="77777777" w:rsidR="00AB2572" w:rsidRDefault="00AB2572" w:rsidP="00AB2572">
      <w:pPr>
        <w:rPr>
          <w:rtl/>
        </w:rPr>
      </w:pPr>
    </w:p>
    <w:p w14:paraId="478DEDD8" w14:textId="77777777" w:rsidR="00AB2572" w:rsidRPr="00AB2572" w:rsidRDefault="00AB2572" w:rsidP="00AB2572">
      <w:pPr>
        <w:rPr>
          <w:rtl/>
        </w:rPr>
      </w:pPr>
    </w:p>
    <w:p w14:paraId="76748F11" w14:textId="1E79454F" w:rsidR="00A1276B" w:rsidRPr="006324EE" w:rsidRDefault="00252341" w:rsidP="005476FA">
      <w:pPr>
        <w:rPr>
          <w:rFonts w:asciiTheme="minorHAnsi" w:hAnsiTheme="minorHAnsi" w:cstheme="minorHAnsi"/>
        </w:rPr>
      </w:pPr>
      <w:r w:rsidRPr="006324EE">
        <w:rPr>
          <w:rFonts w:asciiTheme="minorHAnsi" w:hAnsiTheme="minorHAnsi" w:cstheme="minorHAnsi"/>
          <w:rtl/>
        </w:rPr>
        <w:br/>
      </w:r>
      <w:r w:rsidRPr="006324EE">
        <w:rPr>
          <w:rFonts w:asciiTheme="minorHAnsi" w:hAnsiTheme="minorHAnsi" w:cstheme="minorHAnsi"/>
          <w:rtl/>
        </w:rPr>
        <w:br/>
      </w:r>
    </w:p>
    <w:p w14:paraId="76748F1D" w14:textId="77777777" w:rsidR="00DC203E" w:rsidRPr="006324EE" w:rsidRDefault="00DC203E" w:rsidP="00EB543B">
      <w:pPr>
        <w:rPr>
          <w:rFonts w:asciiTheme="minorHAnsi" w:hAnsiTheme="minorHAnsi" w:cstheme="minorHAnsi"/>
          <w:sz w:val="24"/>
        </w:rPr>
      </w:pPr>
    </w:p>
    <w:p w14:paraId="76748F1E" w14:textId="77777777" w:rsidR="00252341" w:rsidRPr="006324EE" w:rsidRDefault="00252341">
      <w:pPr>
        <w:keepLines w:val="0"/>
        <w:widowControl/>
        <w:bidi w:val="0"/>
        <w:spacing w:before="0" w:after="0"/>
        <w:jc w:val="left"/>
        <w:rPr>
          <w:rFonts w:asciiTheme="minorHAnsi" w:eastAsiaTheme="minorHAnsi" w:hAnsiTheme="minorHAnsi" w:cstheme="minorHAnsi"/>
          <w:sz w:val="24"/>
          <w:rtl/>
        </w:rPr>
      </w:pPr>
      <w:r w:rsidRPr="006324EE">
        <w:rPr>
          <w:rFonts w:asciiTheme="minorHAnsi" w:hAnsiTheme="minorHAnsi" w:cstheme="minorHAnsi"/>
          <w:sz w:val="24"/>
          <w:rtl/>
        </w:rPr>
        <w:br w:type="page"/>
      </w:r>
    </w:p>
    <w:p w14:paraId="76748F1F" w14:textId="77777777" w:rsidR="00B845CF" w:rsidRPr="006324EE" w:rsidRDefault="00B845CF" w:rsidP="00B845CF">
      <w:pPr>
        <w:pStyle w:val="aff3"/>
        <w:rPr>
          <w:rFonts w:asciiTheme="minorHAnsi" w:hAnsiTheme="minorHAnsi" w:cstheme="minorHAnsi"/>
          <w:sz w:val="24"/>
          <w:szCs w:val="24"/>
        </w:rPr>
      </w:pPr>
    </w:p>
    <w:p w14:paraId="76748F24" w14:textId="77777777" w:rsidR="009F1408" w:rsidRPr="006324EE" w:rsidRDefault="009F1408" w:rsidP="009F1408">
      <w:pPr>
        <w:pStyle w:val="aff3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76748F25" w14:textId="77777777" w:rsidR="009F1408" w:rsidRPr="006324EE" w:rsidRDefault="009F1408" w:rsidP="009F1408">
      <w:pPr>
        <w:pStyle w:val="aff3"/>
        <w:numPr>
          <w:ilvl w:val="0"/>
          <w:numId w:val="17"/>
        </w:num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6324EE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  <w:rtl/>
        </w:rPr>
        <w:t>מובטח</w:t>
      </w:r>
      <w:r w:rsidRPr="006324EE">
        <w:rPr>
          <w:rFonts w:asciiTheme="minorHAnsi" w:hAnsiTheme="minorHAnsi" w:cstheme="minorHAnsi"/>
          <w:b/>
          <w:bCs/>
          <w:sz w:val="24"/>
          <w:szCs w:val="24"/>
          <w:u w:val="single"/>
          <w:rtl/>
        </w:rPr>
        <w:t>:</w:t>
      </w:r>
    </w:p>
    <w:p w14:paraId="76748F26" w14:textId="77777777" w:rsidR="009F1408" w:rsidRPr="006324EE" w:rsidRDefault="009F1408" w:rsidP="009F1408">
      <w:pPr>
        <w:pStyle w:val="aff3"/>
        <w:numPr>
          <w:ilvl w:val="1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6324EE">
        <w:rPr>
          <w:rFonts w:asciiTheme="minorHAnsi" w:hAnsiTheme="minorHAnsi" w:cstheme="minorHAnsi"/>
          <w:sz w:val="24"/>
          <w:szCs w:val="24"/>
          <w:rtl/>
        </w:rPr>
        <w:t>הספרה השמאלית ביותר</w:t>
      </w:r>
      <w:r w:rsidR="00BF443D" w:rsidRPr="006324EE">
        <w:rPr>
          <w:rFonts w:asciiTheme="minorHAnsi" w:hAnsiTheme="minorHAnsi" w:cstheme="minorHAnsi"/>
          <w:sz w:val="24"/>
          <w:szCs w:val="24"/>
          <w:rtl/>
        </w:rPr>
        <w:t xml:space="preserve"> בקוד</w:t>
      </w:r>
      <w:r w:rsidRPr="006324EE">
        <w:rPr>
          <w:rFonts w:asciiTheme="minorHAnsi" w:hAnsiTheme="minorHAnsi" w:cstheme="minorHAnsi"/>
          <w:sz w:val="24"/>
          <w:szCs w:val="24"/>
          <w:rtl/>
        </w:rPr>
        <w:t xml:space="preserve"> אינה 0</w:t>
      </w:r>
      <w:r w:rsidR="00637578" w:rsidRPr="006324EE">
        <w:rPr>
          <w:rFonts w:asciiTheme="minorHAnsi" w:hAnsiTheme="minorHAnsi" w:cstheme="minorHAnsi"/>
          <w:sz w:val="24"/>
          <w:szCs w:val="24"/>
          <w:rtl/>
        </w:rPr>
        <w:t>.</w:t>
      </w:r>
    </w:p>
    <w:p w14:paraId="76748F27" w14:textId="77777777" w:rsidR="009F1408" w:rsidRPr="006324EE" w:rsidRDefault="00A26CD4" w:rsidP="00BF443D">
      <w:pPr>
        <w:pStyle w:val="aff3"/>
        <w:numPr>
          <w:ilvl w:val="1"/>
          <w:numId w:val="17"/>
        </w:numPr>
        <w:rPr>
          <w:rFonts w:asciiTheme="minorHAnsi" w:eastAsia="Times New Roman" w:hAnsiTheme="minorHAnsi" w:cstheme="minorHAnsi"/>
          <w:sz w:val="24"/>
          <w:szCs w:val="24"/>
        </w:rPr>
      </w:pPr>
      <w:r w:rsidRPr="006324EE">
        <w:rPr>
          <w:rFonts w:asciiTheme="minorHAnsi" w:hAnsiTheme="minorHAnsi" w:cstheme="minorHAnsi"/>
          <w:sz w:val="24"/>
          <w:szCs w:val="24"/>
          <w:rtl/>
        </w:rPr>
        <w:t>אורך הקוד לא יעלה על 9 ספרות</w:t>
      </w:r>
      <w:r w:rsidR="00637578" w:rsidRPr="006324EE">
        <w:rPr>
          <w:rFonts w:asciiTheme="minorHAnsi" w:eastAsia="Times New Roman" w:hAnsiTheme="minorHAnsi" w:cstheme="minorHAnsi"/>
          <w:sz w:val="24"/>
          <w:szCs w:val="24"/>
          <w:rtl/>
        </w:rPr>
        <w:t>.</w:t>
      </w:r>
    </w:p>
    <w:p w14:paraId="76748F28" w14:textId="77777777" w:rsidR="00FC2B2C" w:rsidRPr="006324EE" w:rsidRDefault="00FC2B2C" w:rsidP="00FC2B2C">
      <w:pPr>
        <w:pStyle w:val="aff3"/>
        <w:ind w:left="1440"/>
        <w:rPr>
          <w:rFonts w:asciiTheme="minorHAnsi" w:eastAsia="Times New Roman" w:hAnsiTheme="minorHAnsi" w:cstheme="minorHAnsi"/>
          <w:sz w:val="24"/>
          <w:szCs w:val="24"/>
          <w:rtl/>
        </w:rPr>
      </w:pPr>
    </w:p>
    <w:p w14:paraId="76748F29" w14:textId="77777777" w:rsidR="00226336" w:rsidRPr="006324EE" w:rsidRDefault="00226336" w:rsidP="00226336">
      <w:pPr>
        <w:rPr>
          <w:rFonts w:asciiTheme="minorHAnsi" w:hAnsiTheme="minorHAnsi" w:cstheme="minorHAnsi"/>
          <w:b/>
          <w:bCs/>
          <w:sz w:val="24"/>
          <w:u w:val="single"/>
          <w:rtl/>
        </w:rPr>
      </w:pPr>
      <w:r w:rsidRPr="006324EE">
        <w:rPr>
          <w:rFonts w:asciiTheme="minorHAnsi" w:hAnsiTheme="minorHAnsi" w:cstheme="minorHAnsi"/>
          <w:b/>
          <w:bCs/>
          <w:sz w:val="24"/>
          <w:u w:val="single"/>
          <w:rtl/>
        </w:rPr>
        <w:t>דגשים חשובים:</w:t>
      </w:r>
    </w:p>
    <w:p w14:paraId="76748F48" w14:textId="77777777" w:rsidR="009844C2" w:rsidRPr="006324EE" w:rsidRDefault="009844C2" w:rsidP="009844C2">
      <w:pPr>
        <w:rPr>
          <w:rFonts w:asciiTheme="minorHAnsi" w:hAnsiTheme="minorHAnsi" w:cstheme="minorHAnsi"/>
          <w:rtl/>
        </w:rPr>
      </w:pPr>
    </w:p>
    <w:p w14:paraId="76748F4B" w14:textId="77777777" w:rsidR="009844C2" w:rsidRPr="006324EE" w:rsidRDefault="009844C2" w:rsidP="009844C2">
      <w:pPr>
        <w:rPr>
          <w:rFonts w:asciiTheme="minorHAnsi" w:hAnsiTheme="minorHAnsi" w:cstheme="minorHAnsi"/>
        </w:rPr>
      </w:pPr>
    </w:p>
    <w:p w14:paraId="76748F4C" w14:textId="77777777" w:rsidR="00AA075E" w:rsidRPr="006324EE" w:rsidRDefault="00AA075E" w:rsidP="00BC2A44">
      <w:pPr>
        <w:pStyle w:val="af"/>
        <w:keepNext/>
        <w:rPr>
          <w:rFonts w:asciiTheme="minorHAnsi" w:hAnsiTheme="minorHAnsi" w:cstheme="minorHAnsi"/>
          <w:rtl/>
        </w:rPr>
      </w:pPr>
      <w:proofErr w:type="spellStart"/>
      <w:r w:rsidRPr="006324EE">
        <w:rPr>
          <w:rFonts w:asciiTheme="minorHAnsi" w:hAnsiTheme="minorHAnsi" w:cstheme="minorHAnsi"/>
          <w:rtl/>
        </w:rPr>
        <w:t>קלטים</w:t>
      </w:r>
      <w:proofErr w:type="spellEnd"/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3780"/>
      </w:tblGrid>
      <w:tr w:rsidR="0062023F" w:rsidRPr="006324EE" w14:paraId="76748F4F" w14:textId="77777777" w:rsidTr="008D6282">
        <w:trPr>
          <w:cantSplit/>
        </w:trPr>
        <w:tc>
          <w:tcPr>
            <w:tcW w:w="2898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4D" w14:textId="77777777" w:rsidR="0062023F" w:rsidRPr="006324EE" w:rsidRDefault="0062023F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שם המקור</w:t>
            </w:r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4E" w14:textId="77777777" w:rsidR="0062023F" w:rsidRPr="006324EE" w:rsidRDefault="00C84E01" w:rsidP="000741EA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תיאור</w:t>
            </w:r>
            <w:r w:rsidR="0062023F" w:rsidRPr="006324EE">
              <w:rPr>
                <w:rFonts w:asciiTheme="minorHAnsi" w:hAnsiTheme="minorHAnsi" w:cstheme="minorHAnsi"/>
                <w:rtl/>
              </w:rPr>
              <w:t xml:space="preserve"> הקלט</w:t>
            </w:r>
          </w:p>
        </w:tc>
      </w:tr>
      <w:tr w:rsidR="008419B5" w:rsidRPr="006324EE" w14:paraId="76748F52" w14:textId="77777777" w:rsidTr="008D6282">
        <w:trPr>
          <w:cantSplit/>
        </w:trPr>
        <w:tc>
          <w:tcPr>
            <w:tcW w:w="2898" w:type="dxa"/>
            <w:tcBorders>
              <w:top w:val="nil"/>
            </w:tcBorders>
          </w:tcPr>
          <w:p w14:paraId="76748F50" w14:textId="77777777" w:rsidR="008419B5" w:rsidRPr="006324EE" w:rsidRDefault="008419B5" w:rsidP="008D6282">
            <w:pPr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מספר מחלקות</w:t>
            </w:r>
          </w:p>
        </w:tc>
        <w:tc>
          <w:tcPr>
            <w:tcW w:w="3780" w:type="dxa"/>
            <w:tcBorders>
              <w:top w:val="nil"/>
            </w:tcBorders>
          </w:tcPr>
          <w:p w14:paraId="76748F51" w14:textId="77777777" w:rsidR="008419B5" w:rsidRPr="006324EE" w:rsidRDefault="008419B5" w:rsidP="008D6282">
            <w:pPr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מספר המחלקות שיש בטייסת של מפקד הטייסת</w:t>
            </w:r>
          </w:p>
        </w:tc>
      </w:tr>
      <w:tr w:rsidR="008419B5" w:rsidRPr="006324EE" w14:paraId="76748F55" w14:textId="77777777" w:rsidTr="008D6282">
        <w:trPr>
          <w:cantSplit/>
        </w:trPr>
        <w:tc>
          <w:tcPr>
            <w:tcW w:w="2898" w:type="dxa"/>
            <w:tcBorders>
              <w:top w:val="nil"/>
            </w:tcBorders>
          </w:tcPr>
          <w:p w14:paraId="76748F53" w14:textId="77777777" w:rsidR="008419B5" w:rsidRPr="006324EE" w:rsidRDefault="008419B5" w:rsidP="008D6282">
            <w:pPr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כמות הדלק המלאי</w:t>
            </w:r>
          </w:p>
        </w:tc>
        <w:tc>
          <w:tcPr>
            <w:tcW w:w="3780" w:type="dxa"/>
            <w:tcBorders>
              <w:top w:val="nil"/>
            </w:tcBorders>
          </w:tcPr>
          <w:p w14:paraId="76748F54" w14:textId="77777777" w:rsidR="008419B5" w:rsidRPr="006324EE" w:rsidRDefault="00EF0C72" w:rsidP="008D6282">
            <w:pPr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כמות הדלק שיש לטייסת באותו יום במלאי</w:t>
            </w:r>
          </w:p>
        </w:tc>
      </w:tr>
      <w:tr w:rsidR="008419B5" w:rsidRPr="006324EE" w14:paraId="76748F58" w14:textId="77777777" w:rsidTr="008D6282">
        <w:trPr>
          <w:cantSplit/>
        </w:trPr>
        <w:tc>
          <w:tcPr>
            <w:tcW w:w="2898" w:type="dxa"/>
            <w:tcBorders>
              <w:top w:val="nil"/>
            </w:tcBorders>
          </w:tcPr>
          <w:p w14:paraId="76748F56" w14:textId="77777777" w:rsidR="008419B5" w:rsidRPr="006324EE" w:rsidRDefault="00EF0C72" w:rsidP="008D6282">
            <w:pPr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קוד מטוס</w:t>
            </w:r>
          </w:p>
        </w:tc>
        <w:tc>
          <w:tcPr>
            <w:tcW w:w="3780" w:type="dxa"/>
            <w:tcBorders>
              <w:top w:val="nil"/>
            </w:tcBorders>
          </w:tcPr>
          <w:p w14:paraId="76748F57" w14:textId="77777777" w:rsidR="008419B5" w:rsidRPr="006324EE" w:rsidRDefault="00EF0C72" w:rsidP="008D6282">
            <w:pPr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מספר המייצג את מהירותו הממוצעת של המטוס וזמן הטיסה שלו.</w:t>
            </w:r>
          </w:p>
        </w:tc>
      </w:tr>
    </w:tbl>
    <w:p w14:paraId="76748F59" w14:textId="77777777" w:rsidR="00AA075E" w:rsidRPr="006324EE" w:rsidRDefault="00AA075E" w:rsidP="00AA075E">
      <w:pPr>
        <w:pStyle w:val="af"/>
        <w:keepNext/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>פלטים</w:t>
      </w:r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3780"/>
      </w:tblGrid>
      <w:tr w:rsidR="0062023F" w:rsidRPr="006324EE" w14:paraId="76748F5C" w14:textId="77777777" w:rsidTr="008D6282">
        <w:trPr>
          <w:cantSplit/>
        </w:trPr>
        <w:tc>
          <w:tcPr>
            <w:tcW w:w="2898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5A" w14:textId="77777777" w:rsidR="0062023F" w:rsidRPr="006324EE" w:rsidRDefault="0062023F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שם היעד</w:t>
            </w:r>
          </w:p>
        </w:tc>
        <w:tc>
          <w:tcPr>
            <w:tcW w:w="3780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5B" w14:textId="77777777" w:rsidR="0062023F" w:rsidRPr="006324EE" w:rsidRDefault="009F5C11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תיאור</w:t>
            </w:r>
            <w:r w:rsidR="0062023F" w:rsidRPr="006324EE">
              <w:rPr>
                <w:rFonts w:asciiTheme="minorHAnsi" w:hAnsiTheme="minorHAnsi" w:cstheme="minorHAnsi"/>
                <w:rtl/>
              </w:rPr>
              <w:t xml:space="preserve"> הפלט</w:t>
            </w:r>
          </w:p>
        </w:tc>
      </w:tr>
      <w:tr w:rsidR="0062023F" w:rsidRPr="006324EE" w14:paraId="76748F60" w14:textId="77777777" w:rsidTr="008D6282">
        <w:trPr>
          <w:cantSplit/>
        </w:trPr>
        <w:tc>
          <w:tcPr>
            <w:tcW w:w="2898" w:type="dxa"/>
            <w:tcBorders>
              <w:top w:val="nil"/>
            </w:tcBorders>
          </w:tcPr>
          <w:p w14:paraId="76748F5D" w14:textId="77777777" w:rsidR="0062023F" w:rsidRPr="006324EE" w:rsidRDefault="00EF0C72" w:rsidP="008D6282">
            <w:pPr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כמות הדלק שיש להזמין</w:t>
            </w:r>
          </w:p>
        </w:tc>
        <w:tc>
          <w:tcPr>
            <w:tcW w:w="3780" w:type="dxa"/>
            <w:tcBorders>
              <w:top w:val="nil"/>
            </w:tcBorders>
          </w:tcPr>
          <w:p w14:paraId="76748F5E" w14:textId="77777777" w:rsidR="00E14D08" w:rsidRPr="006324EE" w:rsidRDefault="00E14D08" w:rsidP="009B08D9">
            <w:pPr>
              <w:pStyle w:val="aff3"/>
              <w:keepNext/>
              <w:numPr>
                <w:ilvl w:val="0"/>
                <w:numId w:val="17"/>
              </w:numPr>
              <w:rPr>
                <w:rFonts w:asciiTheme="minorHAnsi" w:eastAsia="Times New Roman" w:hAnsiTheme="minorHAnsi" w:cstheme="minorHAnsi"/>
                <w:sz w:val="18"/>
                <w:szCs w:val="24"/>
              </w:rPr>
            </w:pPr>
            <w:r w:rsidRPr="006324EE">
              <w:rPr>
                <w:rFonts w:asciiTheme="minorHAnsi" w:eastAsia="Times New Roman" w:hAnsiTheme="minorHAnsi" w:cstheme="minorHAnsi"/>
                <w:sz w:val="18"/>
                <w:szCs w:val="24"/>
                <w:rtl/>
              </w:rPr>
              <w:t>במידה ולא צריך להזמין דלק התוכנית תדפיס שיש מספיק דל</w:t>
            </w:r>
            <w:r w:rsidR="000C2204" w:rsidRPr="006324EE">
              <w:rPr>
                <w:rFonts w:asciiTheme="minorHAnsi" w:eastAsia="Times New Roman" w:hAnsiTheme="minorHAnsi" w:cstheme="minorHAnsi"/>
                <w:sz w:val="18"/>
                <w:szCs w:val="24"/>
                <w:rtl/>
              </w:rPr>
              <w:t>ק</w:t>
            </w:r>
            <w:r w:rsidR="00D637F8" w:rsidRPr="006324EE">
              <w:rPr>
                <w:rFonts w:asciiTheme="minorHAnsi" w:eastAsia="Times New Roman" w:hAnsiTheme="minorHAnsi" w:cstheme="minorHAnsi"/>
                <w:sz w:val="18"/>
                <w:szCs w:val="24"/>
                <w:rtl/>
              </w:rPr>
              <w:t xml:space="preserve"> לטייסת, בכמה ליטרים ת</w:t>
            </w:r>
            <w:r w:rsidRPr="006324EE">
              <w:rPr>
                <w:rFonts w:asciiTheme="minorHAnsi" w:eastAsia="Times New Roman" w:hAnsiTheme="minorHAnsi" w:cstheme="minorHAnsi"/>
                <w:sz w:val="18"/>
                <w:szCs w:val="24"/>
                <w:rtl/>
              </w:rPr>
              <w:t xml:space="preserve">כנית הטיסה השתמשה וכמה </w:t>
            </w:r>
            <w:r w:rsidR="001407AB" w:rsidRPr="006324EE">
              <w:rPr>
                <w:rFonts w:asciiTheme="minorHAnsi" w:eastAsia="Times New Roman" w:hAnsiTheme="minorHAnsi" w:cstheme="minorHAnsi"/>
                <w:sz w:val="18"/>
                <w:szCs w:val="24"/>
                <w:rtl/>
              </w:rPr>
              <w:t>י</w:t>
            </w:r>
            <w:r w:rsidRPr="006324EE">
              <w:rPr>
                <w:rFonts w:asciiTheme="minorHAnsi" w:eastAsia="Times New Roman" w:hAnsiTheme="minorHAnsi" w:cstheme="minorHAnsi"/>
                <w:sz w:val="18"/>
                <w:szCs w:val="24"/>
                <w:rtl/>
              </w:rPr>
              <w:t>ישאר לה בסוף היום</w:t>
            </w:r>
            <w:r w:rsidR="009B08D9" w:rsidRPr="006324EE">
              <w:rPr>
                <w:rFonts w:asciiTheme="minorHAnsi" w:eastAsia="Times New Roman" w:hAnsiTheme="minorHAnsi" w:cstheme="minorHAnsi"/>
                <w:sz w:val="18"/>
                <w:szCs w:val="24"/>
                <w:rtl/>
              </w:rPr>
              <w:t>.</w:t>
            </w:r>
          </w:p>
          <w:p w14:paraId="76748F5F" w14:textId="77777777" w:rsidR="0062023F" w:rsidRPr="006324EE" w:rsidRDefault="00E14D08" w:rsidP="00E14D08">
            <w:pPr>
              <w:pStyle w:val="aff3"/>
              <w:keepNext/>
              <w:numPr>
                <w:ilvl w:val="0"/>
                <w:numId w:val="17"/>
              </w:numPr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eastAsia="Times New Roman" w:hAnsiTheme="minorHAnsi" w:cstheme="minorHAnsi"/>
                <w:sz w:val="18"/>
                <w:szCs w:val="24"/>
                <w:rtl/>
              </w:rPr>
              <w:t>במידה וצריך להזמין דלק, יש להדפיס כי יש להזמין דלק וכמה דלק צריך להזמין</w:t>
            </w:r>
            <w:r w:rsidR="009B08D9" w:rsidRPr="006324EE">
              <w:rPr>
                <w:rFonts w:asciiTheme="minorHAnsi" w:hAnsiTheme="minorHAnsi" w:cstheme="minorHAnsi"/>
                <w:rtl/>
              </w:rPr>
              <w:t>.</w:t>
            </w:r>
          </w:p>
        </w:tc>
      </w:tr>
    </w:tbl>
    <w:p w14:paraId="76748F61" w14:textId="77777777" w:rsidR="006D7B55" w:rsidRPr="006324EE" w:rsidRDefault="006D7B55" w:rsidP="00AA075E">
      <w:pPr>
        <w:rPr>
          <w:rFonts w:asciiTheme="minorHAnsi" w:hAnsiTheme="minorHAnsi" w:cstheme="minorHAnsi"/>
          <w:b/>
          <w:bCs/>
          <w:szCs w:val="28"/>
          <w:rtl/>
        </w:rPr>
      </w:pPr>
    </w:p>
    <w:p w14:paraId="76748F62" w14:textId="77777777" w:rsidR="00AA075E" w:rsidRPr="006324EE" w:rsidRDefault="000132D5" w:rsidP="00AA075E">
      <w:pPr>
        <w:rPr>
          <w:rFonts w:asciiTheme="minorHAnsi" w:hAnsiTheme="minorHAnsi" w:cstheme="minorHAnsi"/>
          <w:b/>
          <w:bCs/>
          <w:szCs w:val="28"/>
          <w:rtl/>
        </w:rPr>
      </w:pPr>
      <w:r w:rsidRPr="006324EE">
        <w:rPr>
          <w:rFonts w:asciiTheme="minorHAnsi" w:hAnsiTheme="minorHAnsi" w:cstheme="minorHAnsi"/>
          <w:b/>
          <w:bCs/>
          <w:szCs w:val="28"/>
          <w:rtl/>
        </w:rPr>
        <w:br/>
      </w:r>
      <w:r w:rsidR="00AA075E" w:rsidRPr="006324EE">
        <w:rPr>
          <w:rFonts w:asciiTheme="minorHAnsi" w:hAnsiTheme="minorHAnsi" w:cstheme="minorHAnsi"/>
          <w:b/>
          <w:bCs/>
          <w:szCs w:val="28"/>
          <w:rtl/>
        </w:rPr>
        <w:t>הקלט והפלט יכתבו בצורה ברורה וקריאה (הודעת קלט למשתמש, ירידת שורה, עימוד מסודר וכו')</w:t>
      </w:r>
    </w:p>
    <w:p w14:paraId="76748F63" w14:textId="77777777" w:rsidR="00EE7E43" w:rsidRPr="006324EE" w:rsidRDefault="00EE7E43" w:rsidP="00AA075E">
      <w:pPr>
        <w:rPr>
          <w:rFonts w:asciiTheme="minorHAnsi" w:hAnsiTheme="minorHAnsi" w:cstheme="minorHAnsi"/>
          <w:rtl/>
        </w:rPr>
      </w:pPr>
    </w:p>
    <w:p w14:paraId="76748F64" w14:textId="41F89A4B" w:rsidR="00AA075E" w:rsidRPr="006324EE" w:rsidRDefault="004628ED" w:rsidP="00A13859">
      <w:pPr>
        <w:pStyle w:val="af"/>
        <w:keepNext/>
        <w:rPr>
          <w:rFonts w:asciiTheme="minorHAnsi" w:hAnsiTheme="minorHAnsi" w:cstheme="minorHAnsi"/>
        </w:rPr>
      </w:pPr>
      <w:r w:rsidRPr="006324EE">
        <w:rPr>
          <w:rFonts w:asciiTheme="minorHAnsi" w:hAnsiTheme="minorHAnsi" w:cstheme="minorHAnsi"/>
          <w:rtl/>
        </w:rPr>
        <w:lastRenderedPageBreak/>
        <w:t>מפרט בדיקות</w:t>
      </w:r>
    </w:p>
    <w:p w14:paraId="76748F65" w14:textId="77777777" w:rsidR="00AA075E" w:rsidRPr="006324EE" w:rsidRDefault="00AA075E" w:rsidP="00AA075E">
      <w:pPr>
        <w:keepNext/>
        <w:tabs>
          <w:tab w:val="right" w:pos="27"/>
        </w:tabs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>בדיקת קומפילציה</w:t>
      </w:r>
      <w:r w:rsidRPr="006324EE">
        <w:rPr>
          <w:rFonts w:asciiTheme="minorHAnsi" w:hAnsiTheme="minorHAnsi" w:cstheme="minorHAnsi"/>
          <w:rtl/>
        </w:rPr>
        <w:t xml:space="preserve"> - התוכנית תעבור קומפילציה ללא שגיאות ברמת חומרה כלשהי.</w:t>
      </w:r>
    </w:p>
    <w:p w14:paraId="76748F66" w14:textId="77777777" w:rsidR="00AA075E" w:rsidRPr="006324EE" w:rsidRDefault="00AA075E" w:rsidP="00FB6411">
      <w:pPr>
        <w:keepNext/>
        <w:tabs>
          <w:tab w:val="right" w:pos="27"/>
        </w:tabs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>בדיקות קבלה</w:t>
      </w:r>
      <w:r w:rsidRPr="006324EE">
        <w:rPr>
          <w:rFonts w:asciiTheme="minorHAnsi" w:hAnsiTheme="minorHAnsi" w:cstheme="minorHAnsi"/>
          <w:rtl/>
        </w:rPr>
        <w:t xml:space="preserve"> - יש לבדוק את התוכנית ע"פ המפרט הבא</w:t>
      </w:r>
      <w:r w:rsidR="009D4649" w:rsidRPr="006324EE">
        <w:rPr>
          <w:rFonts w:asciiTheme="minorHAnsi" w:hAnsiTheme="minorHAnsi" w:cstheme="minorHAnsi"/>
          <w:rtl/>
        </w:rPr>
        <w:t xml:space="preserve"> </w:t>
      </w:r>
      <w:r w:rsidRPr="006324EE">
        <w:rPr>
          <w:rFonts w:asciiTheme="minorHAnsi" w:hAnsiTheme="minorHAnsi" w:cstheme="minorHAnsi"/>
          <w:rtl/>
        </w:rPr>
        <w:t>(כמובן שבד</w:t>
      </w:r>
      <w:r w:rsidR="00FB6411" w:rsidRPr="006324EE">
        <w:rPr>
          <w:rFonts w:asciiTheme="minorHAnsi" w:hAnsiTheme="minorHAnsi" w:cstheme="minorHAnsi"/>
          <w:rtl/>
        </w:rPr>
        <w:t>יקות נוספות שלכם תתקבלנה בברכה):</w:t>
      </w:r>
    </w:p>
    <w:p w14:paraId="76748F67" w14:textId="77777777" w:rsidR="0079694C" w:rsidRPr="006324EE" w:rsidRDefault="0079694C" w:rsidP="005235C9">
      <w:pPr>
        <w:keepNext/>
        <w:numPr>
          <w:ilvl w:val="0"/>
          <w:numId w:val="14"/>
        </w:numPr>
        <w:tabs>
          <w:tab w:val="right" w:pos="27"/>
        </w:tabs>
        <w:rPr>
          <w:rFonts w:asciiTheme="minorHAnsi" w:hAnsiTheme="minorHAnsi" w:cstheme="minorHAnsi"/>
        </w:rPr>
      </w:pPr>
      <w:r w:rsidRPr="006324EE">
        <w:rPr>
          <w:rFonts w:asciiTheme="minorHAnsi" w:hAnsiTheme="minorHAnsi" w:cstheme="minorHAnsi"/>
          <w:b/>
          <w:bCs/>
          <w:rtl/>
        </w:rPr>
        <w:t>הקלט נעשה משמאל לימין</w:t>
      </w:r>
    </w:p>
    <w:p w14:paraId="76748F68" w14:textId="77777777" w:rsidR="005235C9" w:rsidRPr="006324EE" w:rsidRDefault="005235C9" w:rsidP="005235C9">
      <w:pPr>
        <w:keepNext/>
        <w:numPr>
          <w:ilvl w:val="0"/>
          <w:numId w:val="14"/>
        </w:numPr>
        <w:tabs>
          <w:tab w:val="right" w:pos="27"/>
        </w:tabs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 xml:space="preserve">כל </w:t>
      </w:r>
      <w:r w:rsidR="0079694C" w:rsidRPr="006324EE">
        <w:rPr>
          <w:rFonts w:asciiTheme="minorHAnsi" w:hAnsiTheme="minorHAnsi" w:cstheme="minorHAnsi"/>
          <w:rtl/>
        </w:rPr>
        <w:t>פסיק (</w:t>
      </w:r>
      <w:r w:rsidR="007225A1" w:rsidRPr="006324EE">
        <w:rPr>
          <w:rFonts w:asciiTheme="minorHAnsi" w:hAnsiTheme="minorHAnsi" w:cstheme="minorHAnsi"/>
          <w:rtl/>
        </w:rPr>
        <w:t xml:space="preserve"> , </w:t>
      </w:r>
      <w:r w:rsidR="0079694C" w:rsidRPr="006324EE">
        <w:rPr>
          <w:rFonts w:asciiTheme="minorHAnsi" w:hAnsiTheme="minorHAnsi" w:cstheme="minorHAnsi"/>
          <w:rtl/>
        </w:rPr>
        <w:t>)</w:t>
      </w:r>
      <w:r w:rsidRPr="006324EE">
        <w:rPr>
          <w:rFonts w:asciiTheme="minorHAnsi" w:hAnsiTheme="minorHAnsi" w:cstheme="minorHAnsi"/>
          <w:rtl/>
        </w:rPr>
        <w:t xml:space="preserve"> מסמן קלט חדש</w:t>
      </w:r>
    </w:p>
    <w:tbl>
      <w:tblPr>
        <w:bidiVisual/>
        <w:tblW w:w="10349" w:type="dxa"/>
        <w:tblInd w:w="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544"/>
        <w:gridCol w:w="3544"/>
        <w:gridCol w:w="3261"/>
      </w:tblGrid>
      <w:tr w:rsidR="00AA075E" w:rsidRPr="006324EE" w14:paraId="76748F6C" w14:textId="77777777" w:rsidTr="005C6E0D"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6748F69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מהות בדיקה (מה רוצים לבדוק)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14:paraId="76748F6A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קלט / מצב שנגרם בעקבות קובץ הקלט</w:t>
            </w:r>
          </w:p>
        </w:tc>
        <w:tc>
          <w:tcPr>
            <w:tcW w:w="32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48F6B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פלט רצוי/  תגובה רצויה</w:t>
            </w:r>
          </w:p>
        </w:tc>
      </w:tr>
      <w:tr w:rsidR="00AA075E" w:rsidRPr="006324EE" w14:paraId="76748F70" w14:textId="77777777" w:rsidTr="005C6E0D">
        <w:tc>
          <w:tcPr>
            <w:tcW w:w="3544" w:type="dxa"/>
            <w:tcBorders>
              <w:top w:val="nil"/>
              <w:left w:val="single" w:sz="12" w:space="0" w:color="auto"/>
            </w:tcBorders>
          </w:tcPr>
          <w:p w14:paraId="76748F6D" w14:textId="77777777" w:rsidR="00AA075E" w:rsidRPr="006324EE" w:rsidRDefault="00563AC6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צריך להזמין עוד דלק לאותו יום</w:t>
            </w:r>
          </w:p>
        </w:tc>
        <w:tc>
          <w:tcPr>
            <w:tcW w:w="3544" w:type="dxa"/>
            <w:tcBorders>
              <w:top w:val="nil"/>
            </w:tcBorders>
          </w:tcPr>
          <w:p w14:paraId="76748F6E" w14:textId="77777777" w:rsidR="00AA075E" w:rsidRPr="006324EE" w:rsidRDefault="00563AC6" w:rsidP="008D6282">
            <w:pPr>
              <w:pStyle w:val="af0"/>
              <w:keepNext/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324EE">
              <w:rPr>
                <w:rFonts w:asciiTheme="minorHAnsi" w:hAnsiTheme="minorHAnsi" w:cstheme="minorHAnsi"/>
                <w:sz w:val="22"/>
                <w:szCs w:val="22"/>
              </w:rPr>
              <w:t>1, 1000, 666555, 2233, 134526, -999</w:t>
            </w:r>
          </w:p>
        </w:tc>
        <w:tc>
          <w:tcPr>
            <w:tcW w:w="3261" w:type="dxa"/>
            <w:tcBorders>
              <w:top w:val="nil"/>
              <w:right w:val="single" w:sz="12" w:space="0" w:color="auto"/>
            </w:tcBorders>
          </w:tcPr>
          <w:p w14:paraId="76748F6F" w14:textId="77777777" w:rsidR="00AA075E" w:rsidRPr="006324EE" w:rsidRDefault="00DC7A88" w:rsidP="00425B34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 xml:space="preserve">אין מספיק דלק בטייסת, </w:t>
            </w:r>
            <w:r w:rsidR="00563AC6" w:rsidRPr="006324EE">
              <w:rPr>
                <w:rFonts w:asciiTheme="minorHAnsi" w:hAnsiTheme="minorHAnsi" w:cstheme="minorHAnsi"/>
                <w:rtl/>
              </w:rPr>
              <w:t>צריך להזמין 1846</w:t>
            </w:r>
            <w:r w:rsidR="00425B34" w:rsidRPr="006324EE">
              <w:rPr>
                <w:rFonts w:asciiTheme="minorHAnsi" w:hAnsiTheme="minorHAnsi" w:cstheme="minorHAnsi"/>
                <w:rtl/>
              </w:rPr>
              <w:t>8</w:t>
            </w:r>
            <w:r w:rsidR="00563AC6" w:rsidRPr="006324EE">
              <w:rPr>
                <w:rFonts w:asciiTheme="minorHAnsi" w:hAnsiTheme="minorHAnsi" w:cstheme="minorHAnsi"/>
                <w:rtl/>
              </w:rPr>
              <w:t xml:space="preserve"> ליטר דלק</w:t>
            </w:r>
          </w:p>
        </w:tc>
      </w:tr>
      <w:tr w:rsidR="00AA075E" w:rsidRPr="006324EE" w14:paraId="76748F74" w14:textId="77777777" w:rsidTr="005C6E0D">
        <w:tc>
          <w:tcPr>
            <w:tcW w:w="3544" w:type="dxa"/>
            <w:tcBorders>
              <w:left w:val="single" w:sz="12" w:space="0" w:color="auto"/>
            </w:tcBorders>
          </w:tcPr>
          <w:p w14:paraId="76748F71" w14:textId="77777777" w:rsidR="00AA075E" w:rsidRPr="006324EE" w:rsidRDefault="005C6E0D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יש מספיק דלק לאותו היום.</w:t>
            </w:r>
          </w:p>
        </w:tc>
        <w:tc>
          <w:tcPr>
            <w:tcW w:w="3544" w:type="dxa"/>
          </w:tcPr>
          <w:p w14:paraId="76748F72" w14:textId="77777777" w:rsidR="00AA075E" w:rsidRPr="006324EE" w:rsidRDefault="00563AC6" w:rsidP="008D6282">
            <w:pPr>
              <w:pStyle w:val="af0"/>
              <w:keepNext/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324EE">
              <w:rPr>
                <w:rFonts w:asciiTheme="minorHAnsi" w:hAnsiTheme="minorHAnsi" w:cstheme="minorHAnsi"/>
                <w:sz w:val="22"/>
                <w:szCs w:val="22"/>
              </w:rPr>
              <w:t>1, 14356, 13245, 5263, 63547, -999</w:t>
            </w:r>
          </w:p>
        </w:tc>
        <w:tc>
          <w:tcPr>
            <w:tcW w:w="3261" w:type="dxa"/>
            <w:tcBorders>
              <w:right w:val="single" w:sz="12" w:space="0" w:color="auto"/>
            </w:tcBorders>
          </w:tcPr>
          <w:p w14:paraId="76748F73" w14:textId="77777777" w:rsidR="00AA075E" w:rsidRPr="006324EE" w:rsidRDefault="005C6E0D" w:rsidP="006344F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יש מספיק דלק לטייסת, היא תשתמש ב111</w:t>
            </w:r>
            <w:r w:rsidR="006344F2" w:rsidRPr="006324EE">
              <w:rPr>
                <w:rFonts w:asciiTheme="minorHAnsi" w:hAnsiTheme="minorHAnsi" w:cstheme="minorHAnsi"/>
                <w:rtl/>
              </w:rPr>
              <w:t>6</w:t>
            </w:r>
            <w:r w:rsidRPr="006324EE">
              <w:rPr>
                <w:rFonts w:asciiTheme="minorHAnsi" w:hAnsiTheme="minorHAnsi" w:cstheme="minorHAnsi"/>
                <w:rtl/>
              </w:rPr>
              <w:t xml:space="preserve"> ליטר ויישאר לה 132</w:t>
            </w:r>
            <w:r w:rsidR="00060194" w:rsidRPr="006324EE">
              <w:rPr>
                <w:rFonts w:asciiTheme="minorHAnsi" w:hAnsiTheme="minorHAnsi" w:cstheme="minorHAnsi"/>
                <w:rtl/>
              </w:rPr>
              <w:t>40</w:t>
            </w:r>
            <w:r w:rsidRPr="006324EE">
              <w:rPr>
                <w:rFonts w:asciiTheme="minorHAnsi" w:hAnsiTheme="minorHAnsi" w:cstheme="minorHAnsi"/>
                <w:rtl/>
              </w:rPr>
              <w:t xml:space="preserve"> ליטר בסוף היום</w:t>
            </w:r>
          </w:p>
        </w:tc>
      </w:tr>
      <w:tr w:rsidR="00AA075E" w:rsidRPr="006324EE" w14:paraId="76748F78" w14:textId="77777777" w:rsidTr="005C6E0D">
        <w:tc>
          <w:tcPr>
            <w:tcW w:w="3544" w:type="dxa"/>
            <w:tcBorders>
              <w:top w:val="nil"/>
              <w:left w:val="single" w:sz="12" w:space="0" w:color="auto"/>
            </w:tcBorders>
          </w:tcPr>
          <w:p w14:paraId="76748F75" w14:textId="77777777" w:rsidR="00AA075E" w:rsidRPr="006324EE" w:rsidRDefault="005C6E0D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יש כמות דלק מדויקת לאותו היום</w:t>
            </w:r>
          </w:p>
        </w:tc>
        <w:tc>
          <w:tcPr>
            <w:tcW w:w="3544" w:type="dxa"/>
            <w:tcBorders>
              <w:top w:val="nil"/>
            </w:tcBorders>
          </w:tcPr>
          <w:p w14:paraId="76748F76" w14:textId="77777777" w:rsidR="00AA075E" w:rsidRPr="006324EE" w:rsidRDefault="005C6E0D" w:rsidP="008D6282">
            <w:pPr>
              <w:pStyle w:val="af0"/>
              <w:keepNext/>
              <w:bidi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324EE">
              <w:rPr>
                <w:rFonts w:asciiTheme="minorHAnsi" w:hAnsiTheme="minorHAnsi" w:cstheme="minorHAnsi"/>
                <w:sz w:val="22"/>
                <w:szCs w:val="22"/>
              </w:rPr>
              <w:t>1, 503, 13425, 9843, 333, -999</w:t>
            </w:r>
          </w:p>
        </w:tc>
        <w:tc>
          <w:tcPr>
            <w:tcW w:w="3261" w:type="dxa"/>
            <w:tcBorders>
              <w:top w:val="nil"/>
              <w:right w:val="single" w:sz="12" w:space="0" w:color="auto"/>
            </w:tcBorders>
          </w:tcPr>
          <w:p w14:paraId="76748F77" w14:textId="77777777" w:rsidR="00AA075E" w:rsidRPr="006324EE" w:rsidRDefault="005C6E0D" w:rsidP="005C6E0D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יש מספיק דלק לטייסת, היא תשתמש ב503 ליטר ויישאר לה 0 ליטר בסוף היום</w:t>
            </w:r>
          </w:p>
        </w:tc>
      </w:tr>
    </w:tbl>
    <w:p w14:paraId="76748F79" w14:textId="725322AA" w:rsidR="00AA075E" w:rsidRPr="006324EE" w:rsidRDefault="00AA075E" w:rsidP="00AA075E">
      <w:pPr>
        <w:ind w:hanging="1"/>
        <w:rPr>
          <w:rFonts w:asciiTheme="minorHAnsi" w:hAnsiTheme="minorHAnsi" w:cstheme="minorHAnsi"/>
          <w:b/>
          <w:bCs/>
          <w:szCs w:val="28"/>
          <w:rtl/>
        </w:rPr>
      </w:pPr>
    </w:p>
    <w:p w14:paraId="76748F7A" w14:textId="77777777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15" w:name="_Toc470824116"/>
      <w:r w:rsidRPr="006324EE">
        <w:rPr>
          <w:rFonts w:asciiTheme="minorHAnsi" w:hAnsiTheme="minorHAnsi" w:cstheme="minorHAnsi"/>
          <w:rtl/>
        </w:rPr>
        <w:t>מילון פריטי מידע</w:t>
      </w:r>
      <w:bookmarkEnd w:id="15"/>
    </w:p>
    <w:p w14:paraId="76748F7B" w14:textId="77777777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16" w:name="_Toc470824117"/>
      <w:r w:rsidRPr="006324EE">
        <w:rPr>
          <w:rFonts w:asciiTheme="minorHAnsi" w:hAnsiTheme="minorHAnsi" w:cstheme="minorHAnsi"/>
          <w:rtl/>
        </w:rPr>
        <w:t>רשימת כל פריטי המידע</w:t>
      </w:r>
      <w:bookmarkEnd w:id="16"/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88"/>
        <w:gridCol w:w="5580"/>
      </w:tblGrid>
      <w:tr w:rsidR="00AA075E" w:rsidRPr="006324EE" w14:paraId="76748F7E" w14:textId="77777777" w:rsidTr="008D6282">
        <w:tc>
          <w:tcPr>
            <w:tcW w:w="2988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7C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שם פריט המידע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7D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ת</w:t>
            </w:r>
            <w:r w:rsidR="00D637F8" w:rsidRPr="006324EE">
              <w:rPr>
                <w:rFonts w:asciiTheme="minorHAnsi" w:hAnsiTheme="minorHAnsi" w:cstheme="minorHAnsi"/>
                <w:rtl/>
              </w:rPr>
              <w:t>י</w:t>
            </w:r>
            <w:r w:rsidRPr="006324EE">
              <w:rPr>
                <w:rFonts w:asciiTheme="minorHAnsi" w:hAnsiTheme="minorHAnsi" w:cstheme="minorHAnsi"/>
                <w:rtl/>
              </w:rPr>
              <w:t>אור</w:t>
            </w:r>
          </w:p>
        </w:tc>
      </w:tr>
      <w:tr w:rsidR="005C6E0D" w:rsidRPr="006324EE" w14:paraId="76748F81" w14:textId="77777777" w:rsidTr="008D6282">
        <w:tc>
          <w:tcPr>
            <w:tcW w:w="2988" w:type="dxa"/>
            <w:tcBorders>
              <w:top w:val="nil"/>
            </w:tcBorders>
          </w:tcPr>
          <w:p w14:paraId="76748F7F" w14:textId="160ABCE0" w:rsidR="005C6E0D" w:rsidRPr="006324EE" w:rsidRDefault="00094781" w:rsidP="003C10EC">
            <w:pPr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מפעיל</w:t>
            </w:r>
            <w:r w:rsidR="005C6E0D" w:rsidRPr="006324EE">
              <w:rPr>
                <w:rFonts w:asciiTheme="minorHAnsi" w:hAnsiTheme="minorHAnsi" w:cstheme="minorHAnsi"/>
                <w:rtl/>
              </w:rPr>
              <w:t xml:space="preserve"> </w:t>
            </w:r>
          </w:p>
        </w:tc>
        <w:tc>
          <w:tcPr>
            <w:tcW w:w="5580" w:type="dxa"/>
            <w:tcBorders>
              <w:top w:val="nil"/>
            </w:tcBorders>
          </w:tcPr>
          <w:p w14:paraId="76748F80" w14:textId="7784E3EF" w:rsidR="005C6E0D" w:rsidRPr="006324EE" w:rsidRDefault="005C6E0D" w:rsidP="003C10EC">
            <w:pPr>
              <w:rPr>
                <w:rFonts w:asciiTheme="minorHAnsi" w:hAnsiTheme="minorHAnsi" w:cstheme="minorHAnsi"/>
                <w:rtl/>
              </w:rPr>
            </w:pPr>
          </w:p>
        </w:tc>
      </w:tr>
      <w:tr w:rsidR="00155AF2" w:rsidRPr="006324EE" w14:paraId="76748F84" w14:textId="77777777" w:rsidTr="008D6282">
        <w:tc>
          <w:tcPr>
            <w:tcW w:w="2988" w:type="dxa"/>
            <w:tcBorders>
              <w:top w:val="nil"/>
            </w:tcBorders>
          </w:tcPr>
          <w:p w14:paraId="76748F82" w14:textId="2D9C4EFF" w:rsidR="00155AF2" w:rsidRPr="006324EE" w:rsidRDefault="00094781" w:rsidP="003C10EC">
            <w:pPr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פרופיל חלקי</w:t>
            </w:r>
          </w:p>
        </w:tc>
        <w:tc>
          <w:tcPr>
            <w:tcW w:w="5580" w:type="dxa"/>
            <w:tcBorders>
              <w:top w:val="nil"/>
            </w:tcBorders>
          </w:tcPr>
          <w:p w14:paraId="76748F83" w14:textId="1A7AE3E1" w:rsidR="00155AF2" w:rsidRPr="006324EE" w:rsidRDefault="00155AF2" w:rsidP="003C10EC">
            <w:pPr>
              <w:rPr>
                <w:rFonts w:asciiTheme="minorHAnsi" w:hAnsiTheme="minorHAnsi" w:cstheme="minorHAnsi"/>
                <w:rtl/>
              </w:rPr>
            </w:pPr>
          </w:p>
        </w:tc>
      </w:tr>
      <w:tr w:rsidR="005C6E0D" w:rsidRPr="006324EE" w14:paraId="76748F87" w14:textId="77777777" w:rsidTr="008D6282">
        <w:tc>
          <w:tcPr>
            <w:tcW w:w="2988" w:type="dxa"/>
            <w:tcBorders>
              <w:top w:val="nil"/>
            </w:tcBorders>
          </w:tcPr>
          <w:p w14:paraId="76748F85" w14:textId="387F3CCD" w:rsidR="005C6E0D" w:rsidRPr="006324EE" w:rsidRDefault="00094781" w:rsidP="003C10EC">
            <w:pPr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פרופיל מלא</w:t>
            </w:r>
          </w:p>
        </w:tc>
        <w:tc>
          <w:tcPr>
            <w:tcW w:w="5580" w:type="dxa"/>
            <w:tcBorders>
              <w:top w:val="nil"/>
            </w:tcBorders>
          </w:tcPr>
          <w:p w14:paraId="76748F86" w14:textId="160B7B37" w:rsidR="005C6E0D" w:rsidRPr="006324EE" w:rsidRDefault="005C6E0D" w:rsidP="003C10EC">
            <w:pPr>
              <w:rPr>
                <w:rFonts w:asciiTheme="minorHAnsi" w:hAnsiTheme="minorHAnsi" w:cstheme="minorHAnsi"/>
                <w:rtl/>
              </w:rPr>
            </w:pPr>
          </w:p>
        </w:tc>
      </w:tr>
      <w:tr w:rsidR="005C6E0D" w:rsidRPr="006324EE" w14:paraId="76748F8A" w14:textId="77777777" w:rsidTr="008D6282">
        <w:tc>
          <w:tcPr>
            <w:tcW w:w="2988" w:type="dxa"/>
            <w:tcBorders>
              <w:top w:val="nil"/>
            </w:tcBorders>
          </w:tcPr>
          <w:p w14:paraId="76748F88" w14:textId="274B48BD" w:rsidR="005C6E0D" w:rsidRPr="006324EE" w:rsidRDefault="00094781" w:rsidP="008D6282">
            <w:pPr>
              <w:rPr>
                <w:rFonts w:asciiTheme="minorHAnsi" w:hAnsiTheme="minorHAnsi" w:cstheme="minorHAnsi"/>
                <w:rtl/>
              </w:rPr>
            </w:pPr>
            <w:r>
              <w:rPr>
                <w:rFonts w:asciiTheme="minorHAnsi" w:hAnsiTheme="minorHAnsi" w:cstheme="minorHAnsi" w:hint="cs"/>
                <w:rtl/>
              </w:rPr>
              <w:t>נבדק</w:t>
            </w:r>
          </w:p>
        </w:tc>
        <w:tc>
          <w:tcPr>
            <w:tcW w:w="5580" w:type="dxa"/>
            <w:tcBorders>
              <w:top w:val="nil"/>
            </w:tcBorders>
          </w:tcPr>
          <w:p w14:paraId="76748F89" w14:textId="402946AE" w:rsidR="005C6E0D" w:rsidRPr="006324EE" w:rsidRDefault="005C6E0D" w:rsidP="008D6282">
            <w:pPr>
              <w:rPr>
                <w:rFonts w:asciiTheme="minorHAnsi" w:hAnsiTheme="minorHAnsi" w:cstheme="minorHAnsi"/>
              </w:rPr>
            </w:pPr>
          </w:p>
        </w:tc>
      </w:tr>
    </w:tbl>
    <w:p w14:paraId="76748F8B" w14:textId="77777777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17" w:name="_Toc470824118"/>
      <w:r w:rsidRPr="006324EE">
        <w:rPr>
          <w:rFonts w:asciiTheme="minorHAnsi" w:hAnsiTheme="minorHAnsi" w:cstheme="minorHAnsi"/>
          <w:rtl/>
        </w:rPr>
        <w:t>תיאור מפורט לכל פריט מידע</w:t>
      </w:r>
      <w:bookmarkEnd w:id="17"/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7"/>
        <w:gridCol w:w="2733"/>
        <w:gridCol w:w="3318"/>
      </w:tblGrid>
      <w:tr w:rsidR="00AA075E" w:rsidRPr="006324EE" w14:paraId="76748F8F" w14:textId="77777777" w:rsidTr="008D6282">
        <w:trPr>
          <w:cantSplit/>
        </w:trPr>
        <w:tc>
          <w:tcPr>
            <w:tcW w:w="2517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8C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שם פריט המידע</w:t>
            </w:r>
          </w:p>
        </w:tc>
        <w:tc>
          <w:tcPr>
            <w:tcW w:w="2733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8D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מבנה פנימי</w:t>
            </w:r>
          </w:p>
        </w:tc>
        <w:tc>
          <w:tcPr>
            <w:tcW w:w="3318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8E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מרחב ערכים ובדיקות סבירות</w:t>
            </w:r>
          </w:p>
        </w:tc>
      </w:tr>
      <w:tr w:rsidR="00155AF2" w:rsidRPr="006324EE" w14:paraId="76748F93" w14:textId="77777777" w:rsidTr="008D6282">
        <w:trPr>
          <w:cantSplit/>
        </w:trPr>
        <w:tc>
          <w:tcPr>
            <w:tcW w:w="2517" w:type="dxa"/>
            <w:tcBorders>
              <w:top w:val="nil"/>
            </w:tcBorders>
          </w:tcPr>
          <w:p w14:paraId="76748F90" w14:textId="77777777" w:rsidR="00155AF2" w:rsidRPr="006324EE" w:rsidRDefault="00155AF2" w:rsidP="00B34B0E">
            <w:pPr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מספר מחלק</w:t>
            </w:r>
            <w:r w:rsidR="00B34B0E" w:rsidRPr="006324EE">
              <w:rPr>
                <w:rFonts w:asciiTheme="minorHAnsi" w:hAnsiTheme="minorHAnsi" w:cstheme="minorHAnsi"/>
                <w:rtl/>
              </w:rPr>
              <w:t>ו</w:t>
            </w:r>
            <w:r w:rsidRPr="006324EE">
              <w:rPr>
                <w:rFonts w:asciiTheme="minorHAnsi" w:hAnsiTheme="minorHAnsi" w:cstheme="minorHAnsi"/>
                <w:rtl/>
              </w:rPr>
              <w:t>ת</w:t>
            </w:r>
          </w:p>
        </w:tc>
        <w:tc>
          <w:tcPr>
            <w:tcW w:w="2733" w:type="dxa"/>
            <w:tcBorders>
              <w:top w:val="nil"/>
            </w:tcBorders>
          </w:tcPr>
          <w:p w14:paraId="76748F91" w14:textId="77777777" w:rsidR="00155AF2" w:rsidRPr="006324EE" w:rsidRDefault="00155AF2" w:rsidP="003C10EC">
            <w:pPr>
              <w:pStyle w:val="af0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מספרי</w:t>
            </w:r>
          </w:p>
        </w:tc>
        <w:tc>
          <w:tcPr>
            <w:tcW w:w="3318" w:type="dxa"/>
            <w:tcBorders>
              <w:top w:val="nil"/>
            </w:tcBorders>
          </w:tcPr>
          <w:p w14:paraId="76748F92" w14:textId="77777777" w:rsidR="00155AF2" w:rsidRPr="006324EE" w:rsidRDefault="00155AF2" w:rsidP="003C10EC">
            <w:pPr>
              <w:pStyle w:val="af0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מובטח שתקין.</w:t>
            </w:r>
          </w:p>
        </w:tc>
      </w:tr>
      <w:tr w:rsidR="00155AF2" w:rsidRPr="006324EE" w14:paraId="76748F97" w14:textId="77777777" w:rsidTr="008D6282">
        <w:trPr>
          <w:cantSplit/>
        </w:trPr>
        <w:tc>
          <w:tcPr>
            <w:tcW w:w="2517" w:type="dxa"/>
          </w:tcPr>
          <w:p w14:paraId="76748F94" w14:textId="77777777" w:rsidR="00155AF2" w:rsidRPr="006324EE" w:rsidRDefault="00155AF2" w:rsidP="003C10EC">
            <w:pPr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כמות דלק</w:t>
            </w:r>
          </w:p>
        </w:tc>
        <w:tc>
          <w:tcPr>
            <w:tcW w:w="2733" w:type="dxa"/>
          </w:tcPr>
          <w:p w14:paraId="76748F95" w14:textId="77777777" w:rsidR="00155AF2" w:rsidRPr="006324EE" w:rsidRDefault="00155AF2" w:rsidP="003C10EC">
            <w:pPr>
              <w:pStyle w:val="af0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מספרי</w:t>
            </w:r>
          </w:p>
        </w:tc>
        <w:tc>
          <w:tcPr>
            <w:tcW w:w="3318" w:type="dxa"/>
          </w:tcPr>
          <w:p w14:paraId="76748F96" w14:textId="77777777" w:rsidR="00155AF2" w:rsidRPr="006324EE" w:rsidRDefault="00155AF2" w:rsidP="003C10EC">
            <w:pPr>
              <w:pStyle w:val="af0"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מובטח שתקין.</w:t>
            </w:r>
          </w:p>
        </w:tc>
      </w:tr>
      <w:tr w:rsidR="00155AF2" w:rsidRPr="006324EE" w14:paraId="76748F9F" w14:textId="77777777" w:rsidTr="008D6282">
        <w:trPr>
          <w:cantSplit/>
        </w:trPr>
        <w:tc>
          <w:tcPr>
            <w:tcW w:w="2517" w:type="dxa"/>
          </w:tcPr>
          <w:p w14:paraId="76748F98" w14:textId="77777777" w:rsidR="00155AF2" w:rsidRPr="006324EE" w:rsidRDefault="00155AF2" w:rsidP="003C10EC">
            <w:pPr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lastRenderedPageBreak/>
              <w:t>קוד מטוס</w:t>
            </w:r>
          </w:p>
        </w:tc>
        <w:tc>
          <w:tcPr>
            <w:tcW w:w="2733" w:type="dxa"/>
          </w:tcPr>
          <w:p w14:paraId="76748F99" w14:textId="77777777" w:rsidR="00155AF2" w:rsidRPr="006324EE" w:rsidRDefault="006949EE" w:rsidP="003C10EC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מורכב</w:t>
            </w:r>
            <w:r w:rsidR="00155AF2" w:rsidRPr="006324EE">
              <w:rPr>
                <w:rFonts w:asciiTheme="minorHAnsi" w:hAnsiTheme="minorHAnsi" w:cstheme="minorHAnsi"/>
                <w:rtl/>
              </w:rPr>
              <w:t xml:space="preserve"> משני</w:t>
            </w:r>
            <w:r w:rsidRPr="006324EE">
              <w:rPr>
                <w:rFonts w:asciiTheme="minorHAnsi" w:hAnsiTheme="minorHAnsi" w:cstheme="minorHAnsi"/>
                <w:rtl/>
              </w:rPr>
              <w:t xml:space="preserve"> מספרים</w:t>
            </w:r>
            <w:r w:rsidR="00155AF2" w:rsidRPr="006324EE">
              <w:rPr>
                <w:rFonts w:asciiTheme="minorHAnsi" w:hAnsiTheme="minorHAnsi" w:cstheme="minorHAnsi"/>
                <w:rtl/>
              </w:rPr>
              <w:t>: מהירותו הממוצעת וזמן טיסתו של מטוס</w:t>
            </w:r>
            <w:r w:rsidRPr="006324EE">
              <w:rPr>
                <w:rFonts w:asciiTheme="minorHAnsi" w:hAnsiTheme="minorHAnsi" w:cstheme="minorHAnsi"/>
                <w:rtl/>
              </w:rPr>
              <w:t xml:space="preserve"> (על פי ההסבר בסעיף 2.3.1.)</w:t>
            </w:r>
          </w:p>
        </w:tc>
        <w:tc>
          <w:tcPr>
            <w:tcW w:w="3318" w:type="dxa"/>
          </w:tcPr>
          <w:p w14:paraId="76748F9A" w14:textId="77777777" w:rsidR="006949EE" w:rsidRPr="006324EE" w:rsidRDefault="006949EE" w:rsidP="003C10EC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מובטח שהספרה השמאלית ביותר בקוד לא תהיה 0.</w:t>
            </w:r>
          </w:p>
          <w:p w14:paraId="76748F9B" w14:textId="77777777" w:rsidR="006949EE" w:rsidRPr="006324EE" w:rsidRDefault="006949EE" w:rsidP="003C10EC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מובטח שאורך הקוד לא יעלה על 9 ספרות.</w:t>
            </w:r>
          </w:p>
          <w:p w14:paraId="76748F9C" w14:textId="77777777" w:rsidR="00E66D4E" w:rsidRPr="006324EE" w:rsidRDefault="00E66D4E" w:rsidP="003C10EC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b/>
                <w:bCs/>
                <w:u w:val="single"/>
                <w:rtl/>
              </w:rPr>
              <w:t>קוד תקין:</w:t>
            </w:r>
          </w:p>
          <w:p w14:paraId="76748F9D" w14:textId="77777777" w:rsidR="00155AF2" w:rsidRPr="006324EE" w:rsidRDefault="00155AF2" w:rsidP="003C10EC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חייב להיות חיובי.</w:t>
            </w:r>
          </w:p>
          <w:p w14:paraId="76748F9E" w14:textId="77777777" w:rsidR="00155AF2" w:rsidRPr="006324EE" w:rsidRDefault="00155AF2" w:rsidP="006949EE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לא יכול להיות</w:t>
            </w:r>
            <w:r w:rsidR="006949EE" w:rsidRPr="006324EE">
              <w:rPr>
                <w:rFonts w:asciiTheme="minorHAnsi" w:hAnsiTheme="minorHAnsi" w:cstheme="minorHAnsi"/>
                <w:rtl/>
              </w:rPr>
              <w:t xml:space="preserve"> שהמהירות תהיה 0, </w:t>
            </w:r>
            <w:r w:rsidRPr="006324EE">
              <w:rPr>
                <w:rFonts w:asciiTheme="minorHAnsi" w:hAnsiTheme="minorHAnsi" w:cstheme="minorHAnsi"/>
                <w:rtl/>
              </w:rPr>
              <w:t>או שזמן הטיסה יהיה 0.</w:t>
            </w:r>
          </w:p>
        </w:tc>
      </w:tr>
    </w:tbl>
    <w:p w14:paraId="76748FA0" w14:textId="3FF77307" w:rsidR="00AA075E" w:rsidRPr="006324EE" w:rsidRDefault="00AA075E" w:rsidP="00AA075E">
      <w:pPr>
        <w:pStyle w:val="1"/>
        <w:rPr>
          <w:rFonts w:asciiTheme="minorHAnsi" w:hAnsiTheme="minorHAnsi" w:cstheme="minorHAnsi"/>
          <w:rtl/>
        </w:rPr>
      </w:pPr>
      <w:bookmarkStart w:id="18" w:name="_Toc470824124"/>
      <w:r w:rsidRPr="006324EE">
        <w:rPr>
          <w:rFonts w:asciiTheme="minorHAnsi" w:hAnsiTheme="minorHAnsi" w:cstheme="minorHAnsi"/>
          <w:rtl/>
        </w:rPr>
        <w:lastRenderedPageBreak/>
        <w:t>טכנולוגיה</w:t>
      </w:r>
      <w:bookmarkEnd w:id="18"/>
    </w:p>
    <w:p w14:paraId="76748FA1" w14:textId="77777777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19" w:name="_Toc470824125"/>
      <w:r w:rsidRPr="006324EE">
        <w:rPr>
          <w:rFonts w:asciiTheme="minorHAnsi" w:hAnsiTheme="minorHAnsi" w:cstheme="minorHAnsi"/>
          <w:rtl/>
        </w:rPr>
        <w:t>חומרה מרכזית</w:t>
      </w:r>
      <w:bookmarkEnd w:id="19"/>
    </w:p>
    <w:p w14:paraId="76748FA2" w14:textId="77777777" w:rsidR="00AA075E" w:rsidRPr="006324EE" w:rsidRDefault="00AA075E" w:rsidP="00115FFE">
      <w:pPr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 xml:space="preserve">המערכת מצריכה מחשב </w:t>
      </w:r>
      <w:r w:rsidRPr="006324EE">
        <w:rPr>
          <w:rFonts w:asciiTheme="minorHAnsi" w:hAnsiTheme="minorHAnsi" w:cstheme="minorHAnsi"/>
        </w:rPr>
        <w:t>PC</w:t>
      </w:r>
      <w:r w:rsidRPr="006324EE">
        <w:rPr>
          <w:rFonts w:asciiTheme="minorHAnsi" w:hAnsiTheme="minorHAnsi" w:cstheme="minorHAnsi"/>
          <w:rtl/>
        </w:rPr>
        <w:t xml:space="preserve"> 586 ומעלה, </w:t>
      </w:r>
      <w:r w:rsidRPr="006324EE">
        <w:rPr>
          <w:rFonts w:asciiTheme="minorHAnsi" w:hAnsiTheme="minorHAnsi" w:cstheme="minorHAnsi"/>
        </w:rPr>
        <w:t>MB</w:t>
      </w:r>
      <w:r w:rsidRPr="006324EE">
        <w:rPr>
          <w:rFonts w:asciiTheme="minorHAnsi" w:hAnsiTheme="minorHAnsi" w:cstheme="minorHAnsi"/>
          <w:rtl/>
        </w:rPr>
        <w:t xml:space="preserve"> 8 זיכרון לפחות, המסוגל להריץ </w:t>
      </w:r>
      <w:r w:rsidR="00115FFE" w:rsidRPr="006324EE">
        <w:rPr>
          <w:rFonts w:asciiTheme="minorHAnsi" w:hAnsiTheme="minorHAnsi" w:cstheme="minorHAnsi"/>
        </w:rPr>
        <w:t>Windows7</w:t>
      </w:r>
      <w:r w:rsidRPr="006324EE">
        <w:rPr>
          <w:rFonts w:asciiTheme="minorHAnsi" w:hAnsiTheme="minorHAnsi" w:cstheme="minorHAnsi"/>
          <w:rtl/>
        </w:rPr>
        <w:t>.</w:t>
      </w:r>
    </w:p>
    <w:p w14:paraId="76748FA3" w14:textId="77777777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20" w:name="_Toc470824126"/>
      <w:r w:rsidRPr="006324EE">
        <w:rPr>
          <w:rFonts w:asciiTheme="minorHAnsi" w:hAnsiTheme="minorHAnsi" w:cstheme="minorHAnsi"/>
          <w:rtl/>
        </w:rPr>
        <w:t>מערכת הפעלה</w:t>
      </w:r>
      <w:bookmarkEnd w:id="20"/>
      <w:r w:rsidRPr="006324EE">
        <w:rPr>
          <w:rFonts w:asciiTheme="minorHAnsi" w:hAnsiTheme="minorHAnsi" w:cstheme="minorHAnsi"/>
          <w:rtl/>
        </w:rPr>
        <w:t xml:space="preserve"> </w:t>
      </w:r>
    </w:p>
    <w:p w14:paraId="76748FA4" w14:textId="77777777" w:rsidR="00AA075E" w:rsidRPr="006324EE" w:rsidRDefault="00AA075E" w:rsidP="006B6737">
      <w:pPr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 xml:space="preserve">התוכנית תרוץ על מערכת ההפעלה </w:t>
      </w:r>
      <w:r w:rsidR="006B6737" w:rsidRPr="006324EE">
        <w:rPr>
          <w:rFonts w:asciiTheme="minorHAnsi" w:hAnsiTheme="minorHAnsi" w:cstheme="minorHAnsi"/>
        </w:rPr>
        <w:t>Windows 7</w:t>
      </w:r>
      <w:r w:rsidRPr="006324EE">
        <w:rPr>
          <w:rFonts w:asciiTheme="minorHAnsi" w:hAnsiTheme="minorHAnsi" w:cstheme="minorHAnsi"/>
          <w:rtl/>
        </w:rPr>
        <w:t>.</w:t>
      </w:r>
    </w:p>
    <w:p w14:paraId="76748FA5" w14:textId="77777777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21" w:name="_Toc470824127"/>
      <w:r w:rsidRPr="006324EE">
        <w:rPr>
          <w:rFonts w:asciiTheme="minorHAnsi" w:hAnsiTheme="minorHAnsi" w:cstheme="minorHAnsi"/>
          <w:rtl/>
        </w:rPr>
        <w:t>בסיס נתונים</w:t>
      </w:r>
      <w:bookmarkEnd w:id="21"/>
    </w:p>
    <w:p w14:paraId="76748FA6" w14:textId="470A3192" w:rsidR="00AA075E" w:rsidRPr="006324EE" w:rsidRDefault="00AA075E" w:rsidP="00AA075E">
      <w:pPr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 xml:space="preserve">אין בסיס נתונים. </w:t>
      </w:r>
    </w:p>
    <w:p w14:paraId="76748FA7" w14:textId="6662475C" w:rsidR="00AA075E" w:rsidRPr="006324EE" w:rsidRDefault="00AA075E" w:rsidP="00AB05BC">
      <w:pPr>
        <w:rPr>
          <w:rFonts w:asciiTheme="minorHAnsi" w:hAnsiTheme="minorHAnsi" w:cstheme="minorHAnsi"/>
          <w:rtl/>
        </w:rPr>
      </w:pPr>
      <w:r w:rsidRPr="006324EE">
        <w:rPr>
          <w:rFonts w:asciiTheme="minorHAnsi" w:hAnsiTheme="minorHAnsi" w:cstheme="minorHAnsi"/>
          <w:rtl/>
        </w:rPr>
        <w:t>הנתונים מוזנים ידנית למערכת.</w:t>
      </w:r>
    </w:p>
    <w:p w14:paraId="76748FA8" w14:textId="453AB455" w:rsidR="00AA075E" w:rsidRPr="006324EE" w:rsidRDefault="00AA075E" w:rsidP="00AA075E">
      <w:pPr>
        <w:pStyle w:val="1"/>
        <w:rPr>
          <w:rFonts w:asciiTheme="minorHAnsi" w:hAnsiTheme="minorHAnsi" w:cstheme="minorHAnsi"/>
          <w:rtl/>
        </w:rPr>
      </w:pPr>
      <w:bookmarkStart w:id="22" w:name="_Toc470824128"/>
      <w:r w:rsidRPr="006324EE">
        <w:rPr>
          <w:rFonts w:asciiTheme="minorHAnsi" w:hAnsiTheme="minorHAnsi" w:cstheme="minorHAnsi"/>
          <w:rtl/>
        </w:rPr>
        <w:lastRenderedPageBreak/>
        <w:t>מימוש</w:t>
      </w:r>
      <w:bookmarkEnd w:id="22"/>
    </w:p>
    <w:p w14:paraId="76748FA9" w14:textId="5566CC6D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23" w:name="_Toc470824129"/>
      <w:bookmarkStart w:id="24" w:name="_Toc376762075"/>
      <w:r w:rsidRPr="006324EE">
        <w:rPr>
          <w:rFonts w:asciiTheme="minorHAnsi" w:hAnsiTheme="minorHAnsi" w:cstheme="minorHAnsi"/>
          <w:rtl/>
        </w:rPr>
        <w:t>גורם מבצע</w:t>
      </w:r>
      <w:bookmarkEnd w:id="23"/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1843"/>
        <w:gridCol w:w="1842"/>
        <w:gridCol w:w="3402"/>
      </w:tblGrid>
      <w:tr w:rsidR="001758C9" w:rsidRPr="006324EE" w14:paraId="76748FAE" w14:textId="77777777" w:rsidTr="001758C9">
        <w:trPr>
          <w:cantSplit/>
        </w:trPr>
        <w:tc>
          <w:tcPr>
            <w:tcW w:w="1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AA" w14:textId="77777777" w:rsidR="001758C9" w:rsidRPr="006324EE" w:rsidRDefault="001758C9">
            <w:pPr>
              <w:pStyle w:val="a8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8"/>
                <w:rtl/>
              </w:rPr>
              <w:t>שלב</w:t>
            </w:r>
          </w:p>
        </w:tc>
        <w:tc>
          <w:tcPr>
            <w:tcW w:w="1843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AB" w14:textId="77777777" w:rsidR="001758C9" w:rsidRPr="006324EE" w:rsidRDefault="001758C9">
            <w:pPr>
              <w:pStyle w:val="a8"/>
              <w:keepNext/>
              <w:rPr>
                <w:rFonts w:asciiTheme="minorHAnsi" w:hAnsiTheme="minorHAnsi" w:cstheme="minorHAnsi"/>
                <w:sz w:val="28"/>
              </w:rPr>
            </w:pPr>
            <w:r w:rsidRPr="006324EE">
              <w:rPr>
                <w:rFonts w:asciiTheme="minorHAnsi" w:hAnsiTheme="minorHAnsi" w:cstheme="minorHAnsi"/>
                <w:sz w:val="28"/>
                <w:rtl/>
              </w:rPr>
              <w:t>תאריך התחלה</w:t>
            </w:r>
          </w:p>
        </w:tc>
        <w:tc>
          <w:tcPr>
            <w:tcW w:w="184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AC" w14:textId="77777777" w:rsidR="001758C9" w:rsidRPr="006324EE" w:rsidRDefault="001758C9">
            <w:pPr>
              <w:pStyle w:val="a8"/>
              <w:keepNext/>
              <w:rPr>
                <w:rFonts w:asciiTheme="minorHAnsi" w:hAnsiTheme="minorHAnsi" w:cstheme="minorHAnsi"/>
                <w:sz w:val="28"/>
              </w:rPr>
            </w:pPr>
            <w:r w:rsidRPr="006324EE">
              <w:rPr>
                <w:rFonts w:asciiTheme="minorHAnsi" w:hAnsiTheme="minorHAnsi" w:cstheme="minorHAnsi"/>
                <w:sz w:val="28"/>
                <w:rtl/>
              </w:rPr>
              <w:t>תאריך סיום</w:t>
            </w:r>
          </w:p>
        </w:tc>
        <w:tc>
          <w:tcPr>
            <w:tcW w:w="340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AD" w14:textId="77777777" w:rsidR="001758C9" w:rsidRPr="006324EE" w:rsidRDefault="001758C9">
            <w:pPr>
              <w:pStyle w:val="a8"/>
              <w:keepNext/>
              <w:rPr>
                <w:rFonts w:asciiTheme="minorHAnsi" w:hAnsiTheme="minorHAnsi" w:cstheme="minorHAnsi"/>
                <w:sz w:val="28"/>
              </w:rPr>
            </w:pPr>
            <w:r w:rsidRPr="006324EE">
              <w:rPr>
                <w:rFonts w:asciiTheme="minorHAnsi" w:hAnsiTheme="minorHAnsi" w:cstheme="minorHAnsi"/>
                <w:sz w:val="28"/>
                <w:rtl/>
              </w:rPr>
              <w:t>המבצע</w:t>
            </w:r>
          </w:p>
        </w:tc>
      </w:tr>
      <w:tr w:rsidR="001758C9" w:rsidRPr="006324EE" w14:paraId="76748FB3" w14:textId="77777777" w:rsidTr="001758C9">
        <w:trPr>
          <w:cantSplit/>
        </w:trPr>
        <w:tc>
          <w:tcPr>
            <w:tcW w:w="1100" w:type="dxa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AF" w14:textId="77777777" w:rsidR="001758C9" w:rsidRPr="006324EE" w:rsidRDefault="001758C9">
            <w:pPr>
              <w:pStyle w:val="af0"/>
              <w:keepNext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ניתוח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0" w14:textId="77777777" w:rsidR="001758C9" w:rsidRPr="006324EE" w:rsidRDefault="001758C9" w:rsidP="001758C9">
            <w:pPr>
              <w:pStyle w:val="af0"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מאי 2014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1" w14:textId="77777777" w:rsidR="001758C9" w:rsidRPr="006324EE" w:rsidRDefault="001758C9">
            <w:pPr>
              <w:pStyle w:val="af0"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מאי 2014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2" w14:textId="77777777" w:rsidR="001758C9" w:rsidRPr="006324EE" w:rsidRDefault="001407AB">
            <w:pPr>
              <w:pStyle w:val="af0"/>
              <w:rPr>
                <w:rFonts w:asciiTheme="minorHAnsi" w:hAnsiTheme="minorHAnsi" w:cstheme="minorHAnsi"/>
                <w:sz w:val="24"/>
                <w:rtl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י.מ</w:t>
            </w:r>
          </w:p>
        </w:tc>
      </w:tr>
      <w:tr w:rsidR="001758C9" w:rsidRPr="006324EE" w14:paraId="76748FB8" w14:textId="77777777" w:rsidTr="001758C9">
        <w:trPr>
          <w:cantSplit/>
        </w:trPr>
        <w:tc>
          <w:tcPr>
            <w:tcW w:w="1100" w:type="dxa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4" w14:textId="77777777" w:rsidR="001758C9" w:rsidRPr="006324EE" w:rsidRDefault="001758C9">
            <w:pPr>
              <w:pStyle w:val="af0"/>
              <w:keepNext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עיצוב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5" w14:textId="77777777" w:rsidR="001758C9" w:rsidRPr="006324EE" w:rsidRDefault="001758C9">
            <w:pPr>
              <w:pStyle w:val="af0"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מאי 2014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6" w14:textId="1B9DD973" w:rsidR="001758C9" w:rsidRPr="006324EE" w:rsidRDefault="001758C9">
            <w:pPr>
              <w:pStyle w:val="af0"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מאי 2014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7" w14:textId="77777777" w:rsidR="001758C9" w:rsidRPr="006324EE" w:rsidRDefault="001407AB">
            <w:pPr>
              <w:pStyle w:val="af0"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י.מ</w:t>
            </w:r>
          </w:p>
        </w:tc>
      </w:tr>
      <w:tr w:rsidR="001758C9" w:rsidRPr="006324EE" w14:paraId="76748FBD" w14:textId="77777777" w:rsidTr="001758C9">
        <w:trPr>
          <w:cantSplit/>
          <w:trHeight w:val="604"/>
        </w:trPr>
        <w:tc>
          <w:tcPr>
            <w:tcW w:w="1100" w:type="dxa"/>
            <w:tcBorders>
              <w:top w:val="nil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9" w14:textId="77777777" w:rsidR="001758C9" w:rsidRPr="006324EE" w:rsidRDefault="001758C9">
            <w:pPr>
              <w:pStyle w:val="af0"/>
              <w:keepNext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התחלת הקידוד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A" w14:textId="77777777" w:rsidR="001758C9" w:rsidRPr="006324EE" w:rsidRDefault="001758C9" w:rsidP="006D7B55">
            <w:pPr>
              <w:pStyle w:val="af0"/>
              <w:keepNext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 xml:space="preserve">‏ </w:t>
            </w:r>
            <w:r w:rsidR="006D7B55" w:rsidRPr="006324EE">
              <w:rPr>
                <w:rFonts w:asciiTheme="minorHAnsi" w:hAnsiTheme="minorHAnsi" w:cstheme="minorHAnsi"/>
                <w:sz w:val="24"/>
                <w:rtl/>
              </w:rPr>
              <w:t>אוג</w:t>
            </w:r>
            <w:r w:rsidRPr="006324EE">
              <w:rPr>
                <w:rFonts w:asciiTheme="minorHAnsi" w:hAnsiTheme="minorHAnsi" w:cstheme="minorHAnsi"/>
                <w:sz w:val="24"/>
                <w:rtl/>
              </w:rPr>
              <w:t xml:space="preserve"> 201</w:t>
            </w:r>
            <w:r w:rsidR="006D7B55" w:rsidRPr="006324EE">
              <w:rPr>
                <w:rFonts w:asciiTheme="minorHAnsi" w:hAnsiTheme="minorHAnsi" w:cstheme="minorHAnsi"/>
                <w:sz w:val="24"/>
                <w:rtl/>
              </w:rPr>
              <w:t>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B" w14:textId="77777777" w:rsidR="001758C9" w:rsidRPr="006324EE" w:rsidRDefault="006D7B55" w:rsidP="006D7B55">
            <w:pPr>
              <w:pStyle w:val="af0"/>
              <w:keepNext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אוג</w:t>
            </w:r>
            <w:r w:rsidR="001758C9" w:rsidRPr="006324EE">
              <w:rPr>
                <w:rFonts w:asciiTheme="minorHAnsi" w:hAnsiTheme="minorHAnsi" w:cstheme="minorHAnsi"/>
                <w:sz w:val="24"/>
                <w:rtl/>
              </w:rPr>
              <w:t xml:space="preserve"> 201</w:t>
            </w:r>
            <w:r w:rsidRPr="006324EE">
              <w:rPr>
                <w:rFonts w:asciiTheme="minorHAnsi" w:hAnsiTheme="minorHAnsi" w:cstheme="minorHAnsi"/>
                <w:sz w:val="24"/>
                <w:rtl/>
              </w:rPr>
              <w:t>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8FBC" w14:textId="77777777" w:rsidR="001758C9" w:rsidRPr="006324EE" w:rsidRDefault="001758C9">
            <w:pPr>
              <w:pStyle w:val="af0"/>
              <w:keepNext/>
              <w:rPr>
                <w:rFonts w:asciiTheme="minorHAnsi" w:hAnsiTheme="minorHAnsi" w:cstheme="minorHAnsi"/>
                <w:sz w:val="24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חניכי קורס תכנות</w:t>
            </w:r>
          </w:p>
        </w:tc>
      </w:tr>
    </w:tbl>
    <w:p w14:paraId="76748FBE" w14:textId="77777777" w:rsidR="001758C9" w:rsidRPr="006324EE" w:rsidRDefault="001758C9" w:rsidP="001758C9">
      <w:pPr>
        <w:rPr>
          <w:rFonts w:asciiTheme="minorHAnsi" w:hAnsiTheme="minorHAnsi" w:cstheme="minorHAnsi"/>
          <w:rtl/>
        </w:rPr>
      </w:pPr>
    </w:p>
    <w:p w14:paraId="76748FBF" w14:textId="77777777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25" w:name="_Toc470824130"/>
      <w:bookmarkEnd w:id="24"/>
      <w:r w:rsidRPr="006324EE">
        <w:rPr>
          <w:rFonts w:asciiTheme="minorHAnsi" w:hAnsiTheme="minorHAnsi" w:cstheme="minorHAnsi"/>
          <w:rtl/>
        </w:rPr>
        <w:t>פתרון נדרש</w:t>
      </w:r>
      <w:bookmarkEnd w:id="25"/>
    </w:p>
    <w:p w14:paraId="76748FC0" w14:textId="77777777" w:rsidR="00AA075E" w:rsidRPr="006324EE" w:rsidRDefault="00AA075E" w:rsidP="00BC2A44">
      <w:pPr>
        <w:rPr>
          <w:rFonts w:asciiTheme="minorHAnsi" w:hAnsiTheme="minorHAnsi" w:cstheme="minorHAnsi"/>
          <w:b/>
          <w:bCs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 xml:space="preserve">שם הפרויקט: </w:t>
      </w:r>
      <w:proofErr w:type="spellStart"/>
      <w:r w:rsidR="00BC2A44" w:rsidRPr="006324EE">
        <w:rPr>
          <w:rFonts w:asciiTheme="minorHAnsi" w:hAnsiTheme="minorHAnsi" w:cstheme="minorHAnsi"/>
          <w:b/>
          <w:bCs/>
        </w:rPr>
        <w:t>BlackGold</w:t>
      </w:r>
      <w:proofErr w:type="spellEnd"/>
    </w:p>
    <w:p w14:paraId="76748FC1" w14:textId="77777777" w:rsidR="00AA075E" w:rsidRPr="006324EE" w:rsidRDefault="00AA075E" w:rsidP="00BC2A44">
      <w:pPr>
        <w:rPr>
          <w:rFonts w:asciiTheme="minorHAnsi" w:hAnsiTheme="minorHAnsi" w:cstheme="minorHAnsi"/>
          <w:b/>
          <w:bCs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>שם הקובץ:</w:t>
      </w:r>
      <w:r w:rsidR="00BC2A44" w:rsidRPr="006324EE">
        <w:rPr>
          <w:rFonts w:asciiTheme="minorHAnsi" w:hAnsiTheme="minorHAnsi" w:cstheme="minorHAnsi"/>
          <w:b/>
          <w:bCs/>
        </w:rPr>
        <w:t xml:space="preserve"> BlackGold</w:t>
      </w:r>
      <w:r w:rsidRPr="006324EE">
        <w:rPr>
          <w:rFonts w:asciiTheme="minorHAnsi" w:hAnsiTheme="minorHAnsi" w:cstheme="minorHAnsi"/>
          <w:b/>
          <w:bCs/>
        </w:rPr>
        <w:t xml:space="preserve">.cpp </w:t>
      </w:r>
    </w:p>
    <w:p w14:paraId="76748FC2" w14:textId="77777777" w:rsidR="00AA075E" w:rsidRPr="006324EE" w:rsidRDefault="00AA075E" w:rsidP="00AA075E">
      <w:pPr>
        <w:pStyle w:val="3"/>
        <w:rPr>
          <w:rFonts w:asciiTheme="minorHAnsi" w:hAnsiTheme="minorHAnsi" w:cstheme="minorHAnsi"/>
          <w:rtl/>
        </w:rPr>
      </w:pPr>
      <w:bookmarkStart w:id="26" w:name="_Toc470824131"/>
      <w:r w:rsidRPr="006324EE">
        <w:rPr>
          <w:rFonts w:asciiTheme="minorHAnsi" w:hAnsiTheme="minorHAnsi" w:cstheme="minorHAnsi"/>
          <w:rtl/>
        </w:rPr>
        <w:lastRenderedPageBreak/>
        <w:t>ספריות</w:t>
      </w:r>
      <w:bookmarkEnd w:id="26"/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2233"/>
        <w:gridCol w:w="3402"/>
        <w:gridCol w:w="2835"/>
      </w:tblGrid>
      <w:tr w:rsidR="00AA075E" w:rsidRPr="006324EE" w14:paraId="76748FC6" w14:textId="77777777" w:rsidTr="00F038AA">
        <w:trPr>
          <w:cantSplit/>
        </w:trPr>
        <w:tc>
          <w:tcPr>
            <w:tcW w:w="2233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C3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סביבה</w:t>
            </w:r>
          </w:p>
        </w:tc>
        <w:tc>
          <w:tcPr>
            <w:tcW w:w="3402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C4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מיקום</w:t>
            </w:r>
          </w:p>
        </w:tc>
        <w:tc>
          <w:tcPr>
            <w:tcW w:w="2835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C5" w14:textId="77777777" w:rsidR="00AA075E" w:rsidRPr="006324EE" w:rsidRDefault="00AA075E" w:rsidP="008D6282">
            <w:pPr>
              <w:pStyle w:val="a8"/>
              <w:keepNext/>
              <w:rPr>
                <w:rFonts w:asciiTheme="minorHAnsi" w:hAnsiTheme="minorHAnsi" w:cstheme="minorHAnsi"/>
                <w:rtl/>
              </w:rPr>
            </w:pPr>
            <w:proofErr w:type="spellStart"/>
            <w:r w:rsidRPr="006324EE">
              <w:rPr>
                <w:rFonts w:asciiTheme="minorHAnsi" w:hAnsiTheme="minorHAnsi" w:cstheme="minorHAnsi"/>
                <w:rtl/>
              </w:rPr>
              <w:t>תאור</w:t>
            </w:r>
            <w:proofErr w:type="spellEnd"/>
          </w:p>
        </w:tc>
      </w:tr>
      <w:tr w:rsidR="00AA075E" w:rsidRPr="006324EE" w14:paraId="76748FCA" w14:textId="77777777" w:rsidTr="00F038AA">
        <w:trPr>
          <w:cantSplit/>
        </w:trPr>
        <w:tc>
          <w:tcPr>
            <w:tcW w:w="2233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C7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תכנון</w:t>
            </w:r>
          </w:p>
        </w:tc>
        <w:tc>
          <w:tcPr>
            <w:tcW w:w="3402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C8" w14:textId="77777777" w:rsidR="00AA075E" w:rsidRPr="006324EE" w:rsidRDefault="00575167" w:rsidP="00DF2C96">
            <w:pPr>
              <w:pStyle w:val="af0"/>
              <w:keepNext/>
              <w:bidi w:val="0"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</w:rPr>
              <w:t>Subjects\</w:t>
            </w:r>
            <w:proofErr w:type="spellStart"/>
            <w:r w:rsidR="00CA4651" w:rsidRPr="006324EE">
              <w:rPr>
                <w:rFonts w:asciiTheme="minorHAnsi" w:hAnsiTheme="minorHAnsi" w:cstheme="minorHAnsi"/>
              </w:rPr>
              <w:t>Algo</w:t>
            </w:r>
            <w:proofErr w:type="spellEnd"/>
            <w:r w:rsidRPr="006324EE">
              <w:rPr>
                <w:rFonts w:asciiTheme="minorHAnsi" w:hAnsiTheme="minorHAnsi" w:cstheme="minorHAnsi"/>
              </w:rPr>
              <w:t>\Tars\0</w:t>
            </w:r>
            <w:r w:rsidR="00DF2C96" w:rsidRPr="006324EE">
              <w:rPr>
                <w:rFonts w:asciiTheme="minorHAnsi" w:hAnsiTheme="minorHAnsi" w:cstheme="minorHAnsi"/>
              </w:rPr>
              <w:t>1</w:t>
            </w:r>
            <w:r w:rsidRPr="006324EE">
              <w:rPr>
                <w:rFonts w:asciiTheme="minorHAnsi" w:hAnsiTheme="minorHAnsi" w:cstheme="minorHAnsi"/>
              </w:rPr>
              <w:t xml:space="preserve"> - </w:t>
            </w:r>
            <w:proofErr w:type="spellStart"/>
            <w:r w:rsidR="00C0143E" w:rsidRPr="006324EE">
              <w:rPr>
                <w:rFonts w:asciiTheme="minorHAnsi" w:hAnsiTheme="minorHAnsi" w:cstheme="minorHAnsi"/>
              </w:rPr>
              <w:t>BlackGold</w:t>
            </w:r>
            <w:proofErr w:type="spellEnd"/>
            <w:r w:rsidR="00420003" w:rsidRPr="006324EE">
              <w:rPr>
                <w:rFonts w:asciiTheme="minorHAnsi" w:hAnsiTheme="minorHAnsi" w:cstheme="minorHAnsi"/>
              </w:rPr>
              <w:t>\</w:t>
            </w:r>
            <w:proofErr w:type="spellStart"/>
            <w:r w:rsidR="00420003" w:rsidRPr="006324EE">
              <w:rPr>
                <w:rFonts w:asciiTheme="minorHAnsi" w:hAnsiTheme="minorHAnsi" w:cstheme="minorHAnsi"/>
              </w:rPr>
              <w:t>Algo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C9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קובץ תכנון האלגוריתם</w:t>
            </w:r>
          </w:p>
        </w:tc>
      </w:tr>
      <w:tr w:rsidR="00AA075E" w:rsidRPr="006324EE" w14:paraId="76748FCE" w14:textId="77777777" w:rsidTr="00F038AA">
        <w:trPr>
          <w:cantSplit/>
        </w:trPr>
        <w:tc>
          <w:tcPr>
            <w:tcW w:w="2233" w:type="dxa"/>
            <w:tcBorders>
              <w:top w:val="single" w:sz="12" w:space="0" w:color="000000"/>
              <w:bottom w:val="nil"/>
            </w:tcBorders>
          </w:tcPr>
          <w:p w14:paraId="76748FCB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פיתוח</w:t>
            </w:r>
          </w:p>
        </w:tc>
        <w:tc>
          <w:tcPr>
            <w:tcW w:w="3402" w:type="dxa"/>
            <w:tcBorders>
              <w:top w:val="single" w:sz="12" w:space="0" w:color="000000"/>
              <w:bottom w:val="nil"/>
            </w:tcBorders>
          </w:tcPr>
          <w:p w14:paraId="76748FCC" w14:textId="77777777" w:rsidR="00AA075E" w:rsidRPr="006324EE" w:rsidRDefault="00575167" w:rsidP="00DF2C96">
            <w:pPr>
              <w:pStyle w:val="af0"/>
              <w:keepNext/>
              <w:bidi w:val="0"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</w:rPr>
              <w:t>Subjects\</w:t>
            </w:r>
            <w:r w:rsidR="00CA4651" w:rsidRPr="006324E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A4651" w:rsidRPr="006324EE">
              <w:rPr>
                <w:rFonts w:asciiTheme="minorHAnsi" w:hAnsiTheme="minorHAnsi" w:cstheme="minorHAnsi"/>
              </w:rPr>
              <w:t>Algo</w:t>
            </w:r>
            <w:proofErr w:type="spellEnd"/>
            <w:r w:rsidR="00CA4651" w:rsidRPr="006324EE">
              <w:rPr>
                <w:rFonts w:asciiTheme="minorHAnsi" w:hAnsiTheme="minorHAnsi" w:cstheme="minorHAnsi"/>
              </w:rPr>
              <w:t xml:space="preserve"> </w:t>
            </w:r>
            <w:r w:rsidRPr="006324EE">
              <w:rPr>
                <w:rFonts w:asciiTheme="minorHAnsi" w:hAnsiTheme="minorHAnsi" w:cstheme="minorHAnsi"/>
              </w:rPr>
              <w:t>\Tars\</w:t>
            </w:r>
            <w:r w:rsidR="00BC2A44" w:rsidRPr="006324EE">
              <w:rPr>
                <w:rFonts w:asciiTheme="minorHAnsi" w:hAnsiTheme="minorHAnsi" w:cstheme="minorHAnsi"/>
              </w:rPr>
              <w:t>0</w:t>
            </w:r>
            <w:r w:rsidR="00DF2C96" w:rsidRPr="006324EE">
              <w:rPr>
                <w:rFonts w:asciiTheme="minorHAnsi" w:hAnsiTheme="minorHAnsi" w:cstheme="minorHAnsi"/>
              </w:rPr>
              <w:t>1</w:t>
            </w:r>
            <w:r w:rsidR="00BC2A44" w:rsidRPr="006324EE">
              <w:rPr>
                <w:rFonts w:asciiTheme="minorHAnsi" w:hAnsiTheme="minorHAnsi" w:cstheme="minorHAnsi"/>
              </w:rPr>
              <w:t xml:space="preserve"> - </w:t>
            </w:r>
            <w:proofErr w:type="spellStart"/>
            <w:r w:rsidR="00BC2A44" w:rsidRPr="006324EE">
              <w:rPr>
                <w:rFonts w:asciiTheme="minorHAnsi" w:hAnsiTheme="minorHAnsi" w:cstheme="minorHAnsi"/>
              </w:rPr>
              <w:t>BlackGold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/>
              <w:bottom w:val="nil"/>
            </w:tcBorders>
          </w:tcPr>
          <w:p w14:paraId="76748FCD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ספריית הפיתוח של המערכת</w:t>
            </w:r>
          </w:p>
        </w:tc>
      </w:tr>
      <w:tr w:rsidR="00AA075E" w:rsidRPr="006324EE" w14:paraId="76748FD2" w14:textId="77777777" w:rsidTr="00F038AA">
        <w:trPr>
          <w:cantSplit/>
        </w:trPr>
        <w:tc>
          <w:tcPr>
            <w:tcW w:w="2233" w:type="dxa"/>
            <w:tcBorders>
              <w:top w:val="single" w:sz="12" w:space="0" w:color="auto"/>
              <w:bottom w:val="nil"/>
            </w:tcBorders>
          </w:tcPr>
          <w:p w14:paraId="76748FCF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ייצור (סביבה מבצעית)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76748FD0" w14:textId="77777777" w:rsidR="00AA075E" w:rsidRPr="006324EE" w:rsidRDefault="00575167" w:rsidP="00DF2C96">
            <w:pPr>
              <w:pStyle w:val="af0"/>
              <w:keepNext/>
              <w:bidi w:val="0"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</w:rPr>
              <w:t>Subjects\</w:t>
            </w:r>
            <w:r w:rsidR="00CA4651" w:rsidRPr="006324E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A4651" w:rsidRPr="006324EE">
              <w:rPr>
                <w:rFonts w:asciiTheme="minorHAnsi" w:hAnsiTheme="minorHAnsi" w:cstheme="minorHAnsi"/>
              </w:rPr>
              <w:t>Algo</w:t>
            </w:r>
            <w:proofErr w:type="spellEnd"/>
            <w:r w:rsidR="00CA4651" w:rsidRPr="006324EE">
              <w:rPr>
                <w:rFonts w:asciiTheme="minorHAnsi" w:hAnsiTheme="minorHAnsi" w:cstheme="minorHAnsi"/>
              </w:rPr>
              <w:t xml:space="preserve"> </w:t>
            </w:r>
            <w:r w:rsidRPr="006324EE">
              <w:rPr>
                <w:rFonts w:asciiTheme="minorHAnsi" w:hAnsiTheme="minorHAnsi" w:cstheme="minorHAnsi"/>
              </w:rPr>
              <w:t>\Tars\</w:t>
            </w:r>
            <w:r w:rsidR="00BC2A44" w:rsidRPr="006324EE">
              <w:rPr>
                <w:rFonts w:asciiTheme="minorHAnsi" w:hAnsiTheme="minorHAnsi" w:cstheme="minorHAnsi"/>
              </w:rPr>
              <w:t>0</w:t>
            </w:r>
            <w:r w:rsidR="00DF2C96" w:rsidRPr="006324EE">
              <w:rPr>
                <w:rFonts w:asciiTheme="minorHAnsi" w:hAnsiTheme="minorHAnsi" w:cstheme="minorHAnsi"/>
              </w:rPr>
              <w:t>1</w:t>
            </w:r>
            <w:r w:rsidR="00BC2A44" w:rsidRPr="006324EE">
              <w:rPr>
                <w:rFonts w:asciiTheme="minorHAnsi" w:hAnsiTheme="minorHAnsi" w:cstheme="minorHAnsi"/>
              </w:rPr>
              <w:t xml:space="preserve"> - </w:t>
            </w:r>
            <w:proofErr w:type="spellStart"/>
            <w:r w:rsidR="00C0143E" w:rsidRPr="006324EE">
              <w:rPr>
                <w:rFonts w:asciiTheme="minorHAnsi" w:hAnsiTheme="minorHAnsi" w:cstheme="minorHAnsi"/>
              </w:rPr>
              <w:t>BlackGold</w:t>
            </w:r>
            <w:proofErr w:type="spellEnd"/>
            <w:r w:rsidR="00420003" w:rsidRPr="006324EE">
              <w:rPr>
                <w:rFonts w:asciiTheme="minorHAnsi" w:hAnsiTheme="minorHAnsi" w:cstheme="minorHAnsi"/>
              </w:rPr>
              <w:t>\Prod\</w:t>
            </w:r>
            <w:proofErr w:type="spellStart"/>
            <w:r w:rsidR="00420003" w:rsidRPr="006324EE">
              <w:rPr>
                <w:rFonts w:asciiTheme="minorHAnsi" w:hAnsiTheme="minorHAnsi" w:cstheme="minorHAnsi"/>
              </w:rPr>
              <w:t>Src</w:t>
            </w:r>
            <w:proofErr w:type="spellEnd"/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76748FD1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מיקום קבצי ה-</w:t>
            </w:r>
            <w:r w:rsidRPr="006324EE">
              <w:rPr>
                <w:rFonts w:asciiTheme="minorHAnsi" w:hAnsiTheme="minorHAnsi" w:cstheme="minorHAnsi"/>
              </w:rPr>
              <w:t>Source</w:t>
            </w:r>
            <w:r w:rsidRPr="006324EE">
              <w:rPr>
                <w:rFonts w:asciiTheme="minorHAnsi" w:hAnsiTheme="minorHAnsi" w:cstheme="minorHAnsi"/>
                <w:rtl/>
              </w:rPr>
              <w:t xml:space="preserve"> של המערכת בסיום המערכת (קבצי </w:t>
            </w:r>
            <w:proofErr w:type="spellStart"/>
            <w:r w:rsidRPr="006324EE">
              <w:rPr>
                <w:rFonts w:asciiTheme="minorHAnsi" w:hAnsiTheme="minorHAnsi" w:cstheme="minorHAnsi"/>
              </w:rPr>
              <w:t>cpp</w:t>
            </w:r>
            <w:proofErr w:type="spellEnd"/>
            <w:r w:rsidRPr="006324EE">
              <w:rPr>
                <w:rFonts w:asciiTheme="minorHAnsi" w:hAnsiTheme="minorHAnsi" w:cstheme="minorHAnsi"/>
                <w:rtl/>
              </w:rPr>
              <w:t>)</w:t>
            </w:r>
          </w:p>
        </w:tc>
      </w:tr>
      <w:tr w:rsidR="00AA075E" w:rsidRPr="006324EE" w14:paraId="76748FD6" w14:textId="77777777" w:rsidTr="00ED74C3">
        <w:trPr>
          <w:cantSplit/>
        </w:trPr>
        <w:tc>
          <w:tcPr>
            <w:tcW w:w="2233" w:type="dxa"/>
            <w:tcBorders>
              <w:top w:val="nil"/>
              <w:bottom w:val="nil"/>
            </w:tcBorders>
          </w:tcPr>
          <w:p w14:paraId="76748FD3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rtl/>
                <w:lang w:val="en-GB"/>
              </w:rPr>
            </w:pPr>
          </w:p>
        </w:tc>
        <w:tc>
          <w:tcPr>
            <w:tcW w:w="3402" w:type="dxa"/>
          </w:tcPr>
          <w:p w14:paraId="76748FD4" w14:textId="77777777" w:rsidR="00ED74C3" w:rsidRPr="006324EE" w:rsidRDefault="00E86888" w:rsidP="00ED74C3">
            <w:pPr>
              <w:pStyle w:val="af0"/>
              <w:keepNext/>
              <w:bidi w:val="0"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</w:rPr>
              <w:t>Subjects\</w:t>
            </w:r>
            <w:r w:rsidR="00CA4651" w:rsidRPr="006324E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A4651" w:rsidRPr="006324EE">
              <w:rPr>
                <w:rFonts w:asciiTheme="minorHAnsi" w:hAnsiTheme="minorHAnsi" w:cstheme="minorHAnsi"/>
              </w:rPr>
              <w:t>Algo</w:t>
            </w:r>
            <w:proofErr w:type="spellEnd"/>
            <w:r w:rsidR="00CA4651" w:rsidRPr="006324EE">
              <w:rPr>
                <w:rFonts w:asciiTheme="minorHAnsi" w:hAnsiTheme="minorHAnsi" w:cstheme="minorHAnsi"/>
              </w:rPr>
              <w:t xml:space="preserve"> </w:t>
            </w:r>
            <w:r w:rsidRPr="006324EE">
              <w:rPr>
                <w:rFonts w:asciiTheme="minorHAnsi" w:hAnsiTheme="minorHAnsi" w:cstheme="minorHAnsi"/>
              </w:rPr>
              <w:t>\Tars\</w:t>
            </w:r>
            <w:r w:rsidR="00BC2A44" w:rsidRPr="006324EE">
              <w:rPr>
                <w:rFonts w:asciiTheme="minorHAnsi" w:hAnsiTheme="minorHAnsi" w:cstheme="minorHAnsi"/>
              </w:rPr>
              <w:t>0</w:t>
            </w:r>
            <w:r w:rsidR="00DF2C96" w:rsidRPr="006324EE">
              <w:rPr>
                <w:rFonts w:asciiTheme="minorHAnsi" w:hAnsiTheme="minorHAnsi" w:cstheme="minorHAnsi"/>
                <w:rtl/>
              </w:rPr>
              <w:t>1</w:t>
            </w:r>
            <w:r w:rsidR="00BC2A44" w:rsidRPr="006324EE">
              <w:rPr>
                <w:rFonts w:asciiTheme="minorHAnsi" w:hAnsiTheme="minorHAnsi" w:cstheme="minorHAnsi"/>
              </w:rPr>
              <w:t xml:space="preserve"> - </w:t>
            </w:r>
            <w:proofErr w:type="spellStart"/>
            <w:r w:rsidR="00C0143E" w:rsidRPr="006324EE">
              <w:rPr>
                <w:rFonts w:asciiTheme="minorHAnsi" w:hAnsiTheme="minorHAnsi" w:cstheme="minorHAnsi"/>
              </w:rPr>
              <w:t>BlackGold</w:t>
            </w:r>
            <w:proofErr w:type="spellEnd"/>
            <w:r w:rsidRPr="006324EE">
              <w:rPr>
                <w:rFonts w:asciiTheme="minorHAnsi" w:hAnsiTheme="minorHAnsi" w:cstheme="minorHAnsi"/>
              </w:rPr>
              <w:t>\Prod\Bin</w:t>
            </w:r>
          </w:p>
        </w:tc>
        <w:tc>
          <w:tcPr>
            <w:tcW w:w="2835" w:type="dxa"/>
          </w:tcPr>
          <w:p w14:paraId="76748FD5" w14:textId="77777777" w:rsidR="00AA075E" w:rsidRPr="006324EE" w:rsidRDefault="00AA075E" w:rsidP="008D6282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rtl/>
              </w:rPr>
              <w:t>מיקום קובץ ה-</w:t>
            </w:r>
            <w:r w:rsidRPr="006324EE">
              <w:rPr>
                <w:rFonts w:asciiTheme="minorHAnsi" w:hAnsiTheme="minorHAnsi" w:cstheme="minorHAnsi"/>
              </w:rPr>
              <w:t>EXE</w:t>
            </w:r>
            <w:r w:rsidRPr="006324EE">
              <w:rPr>
                <w:rFonts w:asciiTheme="minorHAnsi" w:hAnsiTheme="minorHAnsi" w:cstheme="minorHAnsi"/>
                <w:rtl/>
              </w:rPr>
              <w:t xml:space="preserve"> של המערכת בסיום המערכת</w:t>
            </w:r>
          </w:p>
        </w:tc>
      </w:tr>
      <w:tr w:rsidR="00ED74C3" w:rsidRPr="006324EE" w14:paraId="76748FDA" w14:textId="77777777" w:rsidTr="00F038AA">
        <w:trPr>
          <w:cantSplit/>
        </w:trPr>
        <w:tc>
          <w:tcPr>
            <w:tcW w:w="2233" w:type="dxa"/>
            <w:tcBorders>
              <w:top w:val="nil"/>
              <w:bottom w:val="single" w:sz="12" w:space="0" w:color="000000"/>
            </w:tcBorders>
          </w:tcPr>
          <w:p w14:paraId="76748FD7" w14:textId="77777777" w:rsidR="00ED74C3" w:rsidRPr="006324EE" w:rsidRDefault="00ED74C3" w:rsidP="00ED74C3">
            <w:pPr>
              <w:pStyle w:val="af0"/>
              <w:keepNext/>
              <w:rPr>
                <w:rFonts w:asciiTheme="minorHAnsi" w:hAnsiTheme="minorHAnsi" w:cstheme="minorHAnsi"/>
                <w:rtl/>
                <w:lang w:val="en-GB"/>
              </w:rPr>
            </w:pPr>
            <w:bookmarkStart w:id="27" w:name="_GoBack" w:colFirst="3" w:colLast="3"/>
          </w:p>
        </w:tc>
        <w:tc>
          <w:tcPr>
            <w:tcW w:w="3402" w:type="dxa"/>
          </w:tcPr>
          <w:p w14:paraId="76748FD8" w14:textId="77777777" w:rsidR="00ED74C3" w:rsidRPr="006324EE" w:rsidRDefault="00ED74C3" w:rsidP="00FE7C34">
            <w:pPr>
              <w:pStyle w:val="5"/>
              <w:numPr>
                <w:ilvl w:val="0"/>
                <w:numId w:val="0"/>
              </w:numPr>
              <w:bidi w:val="0"/>
              <w:ind w:right="175"/>
              <w:jc w:val="left"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Cs w:val="18"/>
              </w:rPr>
              <w:t>Subjects\</w:t>
            </w:r>
            <w:proofErr w:type="spellStart"/>
            <w:r w:rsidRPr="006324EE">
              <w:rPr>
                <w:rFonts w:asciiTheme="minorHAnsi" w:hAnsiTheme="minorHAnsi" w:cstheme="minorHAnsi"/>
                <w:szCs w:val="18"/>
              </w:rPr>
              <w:t>Algo</w:t>
            </w:r>
            <w:proofErr w:type="spellEnd"/>
            <w:r w:rsidRPr="006324EE">
              <w:rPr>
                <w:rFonts w:asciiTheme="minorHAnsi" w:hAnsiTheme="minorHAnsi" w:cstheme="minorHAnsi"/>
                <w:szCs w:val="18"/>
              </w:rPr>
              <w:t>\Tars\</w:t>
            </w:r>
            <w:r w:rsidR="00FE7C34" w:rsidRPr="006324EE">
              <w:rPr>
                <w:rFonts w:asciiTheme="minorHAnsi" w:hAnsiTheme="minorHAnsi" w:cstheme="minorHAnsi"/>
              </w:rPr>
              <w:t xml:space="preserve">01 </w:t>
            </w:r>
            <w:proofErr w:type="gramStart"/>
            <w:r w:rsidR="00FE7C34" w:rsidRPr="006324EE">
              <w:rPr>
                <w:rFonts w:asciiTheme="minorHAnsi" w:hAnsiTheme="minorHAnsi" w:cstheme="minorHAnsi"/>
              </w:rPr>
              <w:t xml:space="preserve">-  </w:t>
            </w:r>
            <w:proofErr w:type="spellStart"/>
            <w:r w:rsidR="00FE7C34" w:rsidRPr="006324EE">
              <w:rPr>
                <w:rFonts w:asciiTheme="minorHAnsi" w:hAnsiTheme="minorHAnsi" w:cstheme="minorHAnsi"/>
              </w:rPr>
              <w:t>BlackGold</w:t>
            </w:r>
            <w:proofErr w:type="spellEnd"/>
            <w:proofErr w:type="gramEnd"/>
            <w:r w:rsidRPr="006324EE">
              <w:rPr>
                <w:rFonts w:asciiTheme="minorHAnsi" w:hAnsiTheme="minorHAnsi" w:cstheme="minorHAnsi"/>
                <w:szCs w:val="18"/>
              </w:rPr>
              <w:t>\Prod\Test</w:t>
            </w:r>
          </w:p>
        </w:tc>
        <w:tc>
          <w:tcPr>
            <w:tcW w:w="2835" w:type="dxa"/>
          </w:tcPr>
          <w:p w14:paraId="76748FD9" w14:textId="77777777" w:rsidR="00ED74C3" w:rsidRPr="006324EE" w:rsidRDefault="00ED74C3" w:rsidP="00ED74C3">
            <w:pPr>
              <w:pStyle w:val="Normal5"/>
              <w:ind w:left="0" w:right="318"/>
              <w:rPr>
                <w:rFonts w:asciiTheme="minorHAnsi" w:hAnsiTheme="minorHAnsi" w:cstheme="minorHAnsi"/>
                <w:sz w:val="24"/>
                <w:rtl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 xml:space="preserve">מיקום קובץ ה </w:t>
            </w:r>
            <w:r w:rsidRPr="006324EE">
              <w:rPr>
                <w:rFonts w:asciiTheme="minorHAnsi" w:hAnsiTheme="minorHAnsi" w:cstheme="minorHAnsi"/>
                <w:sz w:val="24"/>
              </w:rPr>
              <w:t>Testing</w:t>
            </w:r>
            <w:r w:rsidRPr="006324EE">
              <w:rPr>
                <w:rFonts w:asciiTheme="minorHAnsi" w:hAnsiTheme="minorHAnsi" w:cstheme="minorHAnsi"/>
                <w:sz w:val="24"/>
                <w:rtl/>
              </w:rPr>
              <w:t xml:space="preserve"> שכתבתם</w:t>
            </w:r>
          </w:p>
        </w:tc>
      </w:tr>
    </w:tbl>
    <w:p w14:paraId="76748FDB" w14:textId="77777777" w:rsidR="00AA075E" w:rsidRPr="006324EE" w:rsidRDefault="00AA075E" w:rsidP="00AA075E">
      <w:pPr>
        <w:pStyle w:val="2"/>
        <w:rPr>
          <w:rFonts w:asciiTheme="minorHAnsi" w:hAnsiTheme="minorHAnsi" w:cstheme="minorHAnsi"/>
          <w:rtl/>
        </w:rPr>
      </w:pPr>
      <w:bookmarkStart w:id="28" w:name="_Toc376762076"/>
      <w:bookmarkStart w:id="29" w:name="_Toc470824132"/>
      <w:bookmarkEnd w:id="27"/>
      <w:r w:rsidRPr="006324EE">
        <w:rPr>
          <w:rFonts w:asciiTheme="minorHAnsi" w:hAnsiTheme="minorHAnsi" w:cstheme="minorHAnsi"/>
          <w:rtl/>
        </w:rPr>
        <w:t>תכנית עבודה מלאה</w:t>
      </w:r>
      <w:bookmarkEnd w:id="28"/>
      <w:bookmarkEnd w:id="29"/>
    </w:p>
    <w:tbl>
      <w:tblPr>
        <w:bidiVisual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71"/>
        <w:gridCol w:w="5573"/>
        <w:gridCol w:w="2553"/>
      </w:tblGrid>
      <w:tr w:rsidR="00F44B39" w:rsidRPr="006324EE" w14:paraId="76748FDF" w14:textId="77777777" w:rsidTr="00F44B39">
        <w:trPr>
          <w:cantSplit/>
        </w:trPr>
        <w:tc>
          <w:tcPr>
            <w:tcW w:w="771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DC" w14:textId="77777777" w:rsidR="00F44B39" w:rsidRPr="006324EE" w:rsidRDefault="00F44B39" w:rsidP="00F44B39">
            <w:pPr>
              <w:pStyle w:val="a8"/>
              <w:keepNext/>
              <w:jc w:val="both"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8"/>
                <w:rtl/>
              </w:rPr>
              <w:t>שלב</w:t>
            </w:r>
          </w:p>
        </w:tc>
        <w:tc>
          <w:tcPr>
            <w:tcW w:w="5573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DD" w14:textId="77777777" w:rsidR="00F44B39" w:rsidRPr="006324EE" w:rsidRDefault="00F44B39" w:rsidP="00F44B39">
            <w:pPr>
              <w:pStyle w:val="a8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8"/>
                <w:rtl/>
              </w:rPr>
              <w:t>תיאור</w:t>
            </w:r>
          </w:p>
        </w:tc>
        <w:tc>
          <w:tcPr>
            <w:tcW w:w="2553" w:type="dxa"/>
            <w:tcBorders>
              <w:top w:val="single" w:sz="12" w:space="0" w:color="000000"/>
              <w:bottom w:val="single" w:sz="12" w:space="0" w:color="000000"/>
            </w:tcBorders>
          </w:tcPr>
          <w:p w14:paraId="76748FDE" w14:textId="77777777" w:rsidR="00F44B39" w:rsidRPr="006324EE" w:rsidRDefault="00F44B39" w:rsidP="00F44B39">
            <w:pPr>
              <w:pStyle w:val="a8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8"/>
                <w:rtl/>
              </w:rPr>
              <w:t>משך</w:t>
            </w:r>
          </w:p>
        </w:tc>
      </w:tr>
      <w:tr w:rsidR="00F44B39" w:rsidRPr="006324EE" w14:paraId="76748FE3" w14:textId="77777777" w:rsidTr="00F44B39">
        <w:trPr>
          <w:cantSplit/>
          <w:trHeight w:val="551"/>
        </w:trPr>
        <w:tc>
          <w:tcPr>
            <w:tcW w:w="771" w:type="dxa"/>
            <w:tcBorders>
              <w:top w:val="nil"/>
            </w:tcBorders>
          </w:tcPr>
          <w:p w14:paraId="76748FE0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א</w:t>
            </w:r>
          </w:p>
        </w:tc>
        <w:tc>
          <w:tcPr>
            <w:tcW w:w="5573" w:type="dxa"/>
            <w:tcBorders>
              <w:top w:val="nil"/>
            </w:tcBorders>
          </w:tcPr>
          <w:p w14:paraId="76748FE1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קריאת הנוסח</w:t>
            </w:r>
          </w:p>
        </w:tc>
        <w:tc>
          <w:tcPr>
            <w:tcW w:w="2553" w:type="dxa"/>
            <w:tcBorders>
              <w:top w:val="nil"/>
            </w:tcBorders>
          </w:tcPr>
          <w:p w14:paraId="76748FE2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  <w:b/>
                <w:bCs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40 דקות</w:t>
            </w:r>
          </w:p>
        </w:tc>
      </w:tr>
      <w:tr w:rsidR="00F44B39" w:rsidRPr="006324EE" w14:paraId="76748FE7" w14:textId="77777777" w:rsidTr="00F44B39">
        <w:trPr>
          <w:cantSplit/>
        </w:trPr>
        <w:tc>
          <w:tcPr>
            <w:tcW w:w="771" w:type="dxa"/>
          </w:tcPr>
          <w:p w14:paraId="76748FE4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ב</w:t>
            </w:r>
          </w:p>
        </w:tc>
        <w:tc>
          <w:tcPr>
            <w:tcW w:w="5573" w:type="dxa"/>
          </w:tcPr>
          <w:p w14:paraId="76748FE5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מימוש התוכנית ע"ג המחשב</w:t>
            </w:r>
          </w:p>
        </w:tc>
        <w:tc>
          <w:tcPr>
            <w:tcW w:w="2553" w:type="dxa"/>
          </w:tcPr>
          <w:p w14:paraId="76748FE6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155 דקות</w:t>
            </w:r>
          </w:p>
        </w:tc>
      </w:tr>
      <w:tr w:rsidR="00F44B39" w:rsidRPr="006324EE" w14:paraId="76748FEB" w14:textId="77777777" w:rsidTr="00F44B39">
        <w:trPr>
          <w:cantSplit/>
        </w:trPr>
        <w:tc>
          <w:tcPr>
            <w:tcW w:w="771" w:type="dxa"/>
          </w:tcPr>
          <w:p w14:paraId="76748FE8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ג</w:t>
            </w:r>
          </w:p>
        </w:tc>
        <w:tc>
          <w:tcPr>
            <w:tcW w:w="5573" w:type="dxa"/>
          </w:tcPr>
          <w:p w14:paraId="76748FE9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  <w:rtl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בדיקות קבלה וביצוע תיקונים</w:t>
            </w:r>
          </w:p>
        </w:tc>
        <w:tc>
          <w:tcPr>
            <w:tcW w:w="2553" w:type="dxa"/>
          </w:tcPr>
          <w:p w14:paraId="76748FEA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60 דקות</w:t>
            </w:r>
          </w:p>
        </w:tc>
      </w:tr>
      <w:tr w:rsidR="00F44B39" w:rsidRPr="006324EE" w14:paraId="76748FEF" w14:textId="77777777" w:rsidTr="00F44B39">
        <w:trPr>
          <w:cantSplit/>
        </w:trPr>
        <w:tc>
          <w:tcPr>
            <w:tcW w:w="771" w:type="dxa"/>
          </w:tcPr>
          <w:p w14:paraId="76748FEC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ד</w:t>
            </w:r>
          </w:p>
        </w:tc>
        <w:tc>
          <w:tcPr>
            <w:tcW w:w="5573" w:type="dxa"/>
          </w:tcPr>
          <w:p w14:paraId="76748FED" w14:textId="77777777" w:rsidR="00F44B39" w:rsidRPr="006324EE" w:rsidRDefault="00F44B39" w:rsidP="00F44B39">
            <w:pPr>
              <w:pStyle w:val="af0"/>
              <w:keepNext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העברה לסביבת ייצור</w:t>
            </w:r>
          </w:p>
        </w:tc>
        <w:tc>
          <w:tcPr>
            <w:tcW w:w="2553" w:type="dxa"/>
          </w:tcPr>
          <w:p w14:paraId="76748FEE" w14:textId="77777777" w:rsidR="00F44B39" w:rsidRPr="006324EE" w:rsidRDefault="00F44B39" w:rsidP="00F44B39">
            <w:pPr>
              <w:pStyle w:val="af0"/>
              <w:keepNext/>
              <w:jc w:val="center"/>
              <w:rPr>
                <w:rFonts w:asciiTheme="minorHAnsi" w:hAnsiTheme="minorHAnsi" w:cstheme="minorHAnsi"/>
              </w:rPr>
            </w:pPr>
            <w:r w:rsidRPr="006324EE">
              <w:rPr>
                <w:rFonts w:asciiTheme="minorHAnsi" w:hAnsiTheme="minorHAnsi" w:cstheme="minorHAnsi"/>
                <w:sz w:val="24"/>
                <w:rtl/>
              </w:rPr>
              <w:t>---</w:t>
            </w:r>
          </w:p>
        </w:tc>
      </w:tr>
    </w:tbl>
    <w:p w14:paraId="76748FF0" w14:textId="77777777" w:rsidR="00AA075E" w:rsidRPr="006324EE" w:rsidRDefault="00AA075E" w:rsidP="00AA075E">
      <w:pPr>
        <w:rPr>
          <w:rFonts w:asciiTheme="minorHAnsi" w:hAnsiTheme="minorHAnsi" w:cstheme="minorHAnsi"/>
          <w:rtl/>
        </w:rPr>
      </w:pPr>
    </w:p>
    <w:p w14:paraId="76748FF1" w14:textId="77777777" w:rsidR="00AA075E" w:rsidRPr="006324EE" w:rsidRDefault="00AA075E" w:rsidP="00AA075E">
      <w:pPr>
        <w:rPr>
          <w:rFonts w:asciiTheme="minorHAnsi" w:hAnsiTheme="minorHAnsi" w:cstheme="minorHAnsi"/>
          <w:szCs w:val="18"/>
          <w:rtl/>
        </w:rPr>
      </w:pPr>
    </w:p>
    <w:p w14:paraId="76748FF4" w14:textId="77777777" w:rsidR="008B7CB5" w:rsidRPr="006324EE" w:rsidRDefault="008B7CB5" w:rsidP="00AA075E">
      <w:pPr>
        <w:rPr>
          <w:rFonts w:asciiTheme="minorHAnsi" w:hAnsiTheme="minorHAnsi" w:cstheme="minorHAnsi"/>
          <w:szCs w:val="18"/>
          <w:rtl/>
        </w:rPr>
      </w:pPr>
    </w:p>
    <w:p w14:paraId="76748FF5" w14:textId="77777777" w:rsidR="00BF59E4" w:rsidRPr="006324EE" w:rsidRDefault="00BF59E4" w:rsidP="004D0DFB">
      <w:pPr>
        <w:pStyle w:val="1"/>
        <w:rPr>
          <w:rFonts w:asciiTheme="minorHAnsi" w:hAnsiTheme="minorHAnsi" w:cstheme="minorHAnsi"/>
          <w:bCs w:val="0"/>
          <w:sz w:val="52"/>
          <w:rtl/>
        </w:rPr>
      </w:pPr>
      <w:r w:rsidRPr="006324EE">
        <w:rPr>
          <w:rFonts w:asciiTheme="minorHAnsi" w:hAnsiTheme="minorHAnsi" w:cstheme="minorHAnsi"/>
          <w:bCs w:val="0"/>
          <w:sz w:val="52"/>
          <w:rtl/>
        </w:rPr>
        <w:lastRenderedPageBreak/>
        <w:t>נספח – פעולת חלוקה ופעולת שארית ב- ++</w:t>
      </w:r>
      <w:r w:rsidRPr="006324EE">
        <w:rPr>
          <w:rFonts w:asciiTheme="minorHAnsi" w:hAnsiTheme="minorHAnsi" w:cstheme="minorHAnsi"/>
          <w:bCs w:val="0"/>
          <w:sz w:val="52"/>
        </w:rPr>
        <w:t>C</w:t>
      </w:r>
    </w:p>
    <w:p w14:paraId="76748FF6" w14:textId="77777777" w:rsidR="004049BA" w:rsidRPr="006324EE" w:rsidRDefault="004049BA" w:rsidP="00BF59E4">
      <w:pPr>
        <w:pStyle w:val="3"/>
        <w:rPr>
          <w:rFonts w:asciiTheme="minorHAnsi" w:hAnsiTheme="minorHAnsi" w:cstheme="minorHAnsi"/>
          <w:sz w:val="32"/>
          <w:szCs w:val="40"/>
          <w:rtl/>
        </w:rPr>
      </w:pPr>
      <w:r w:rsidRPr="006324EE">
        <w:rPr>
          <w:rFonts w:asciiTheme="minorHAnsi" w:hAnsiTheme="minorHAnsi" w:cstheme="minorHAnsi"/>
          <w:sz w:val="32"/>
          <w:szCs w:val="40"/>
          <w:rtl/>
        </w:rPr>
        <w:t>פעולת חלוקה</w:t>
      </w:r>
    </w:p>
    <w:p w14:paraId="76748FF7" w14:textId="77777777" w:rsidR="00444333" w:rsidRPr="006324EE" w:rsidRDefault="004049BA" w:rsidP="00444333">
      <w:pPr>
        <w:pStyle w:val="aff4"/>
        <w:ind w:left="424" w:right="284"/>
        <w:rPr>
          <w:rFonts w:asciiTheme="minorHAnsi" w:hAnsiTheme="minorHAnsi" w:cstheme="minorHAnsi"/>
          <w:b/>
          <w:bCs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 xml:space="preserve">עד עכשיו כאשר חילקנו בין 2 </w:t>
      </w:r>
      <w:r w:rsidR="00444333" w:rsidRPr="006324EE">
        <w:rPr>
          <w:rFonts w:asciiTheme="minorHAnsi" w:hAnsiTheme="minorHAnsi" w:cstheme="minorHAnsi"/>
          <w:b/>
          <w:bCs/>
          <w:rtl/>
        </w:rPr>
        <w:t>מספרים היינו משתמשים באופרטור /</w:t>
      </w:r>
      <w:r w:rsidRPr="006324EE">
        <w:rPr>
          <w:rFonts w:asciiTheme="minorHAnsi" w:hAnsiTheme="minorHAnsi" w:cstheme="minorHAnsi"/>
          <w:b/>
          <w:bCs/>
          <w:rtl/>
        </w:rPr>
        <w:t xml:space="preserve"> </w:t>
      </w:r>
    </w:p>
    <w:p w14:paraId="76748FF8" w14:textId="77777777" w:rsidR="00444333" w:rsidRPr="006324EE" w:rsidRDefault="004049BA" w:rsidP="00444333">
      <w:pPr>
        <w:pStyle w:val="aff4"/>
        <w:ind w:left="424" w:right="284"/>
        <w:rPr>
          <w:rFonts w:asciiTheme="minorHAnsi" w:hAnsiTheme="minorHAnsi" w:cstheme="minorHAnsi"/>
          <w:b/>
          <w:bCs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 xml:space="preserve">האופרטור / מחזיר לנו כמו פעמים נכנס מספר אחד בתוך מספר אחר. </w:t>
      </w:r>
    </w:p>
    <w:p w14:paraId="76748FF9" w14:textId="77777777" w:rsidR="004049BA" w:rsidRPr="006324EE" w:rsidRDefault="004049BA" w:rsidP="00444333">
      <w:pPr>
        <w:pStyle w:val="aff4"/>
        <w:ind w:left="424" w:right="284"/>
        <w:rPr>
          <w:rFonts w:asciiTheme="minorHAnsi" w:hAnsiTheme="minorHAnsi" w:cstheme="minorHAnsi"/>
          <w:b/>
          <w:bCs/>
        </w:rPr>
      </w:pPr>
      <w:r w:rsidRPr="006324EE">
        <w:rPr>
          <w:rFonts w:asciiTheme="minorHAnsi" w:hAnsiTheme="minorHAnsi" w:cstheme="minorHAnsi"/>
          <w:b/>
          <w:bCs/>
          <w:rtl/>
        </w:rPr>
        <w:t>דוגמה :</w:t>
      </w:r>
      <w:r w:rsidR="00444333" w:rsidRPr="006324EE">
        <w:rPr>
          <w:rFonts w:asciiTheme="minorHAnsi" w:hAnsiTheme="minorHAnsi" w:cstheme="minorHAnsi"/>
          <w:b/>
          <w:bCs/>
          <w:rtl/>
        </w:rPr>
        <w:tab/>
      </w:r>
      <w:r w:rsidRPr="006324EE">
        <w:rPr>
          <w:rFonts w:asciiTheme="minorHAnsi" w:hAnsiTheme="minorHAnsi" w:cstheme="minorHAnsi"/>
          <w:b/>
          <w:bCs/>
        </w:rPr>
        <w:t>9 / 2 = 4</w:t>
      </w:r>
      <w:r w:rsidRPr="006324EE">
        <w:rPr>
          <w:rFonts w:asciiTheme="minorHAnsi" w:hAnsiTheme="minorHAnsi" w:cstheme="minorHAnsi"/>
          <w:b/>
          <w:bCs/>
          <w:rtl/>
        </w:rPr>
        <w:t>.</w:t>
      </w:r>
    </w:p>
    <w:p w14:paraId="76748FFA" w14:textId="77777777" w:rsidR="00BF59E4" w:rsidRPr="006324EE" w:rsidRDefault="004049BA" w:rsidP="00BF59E4">
      <w:pPr>
        <w:pStyle w:val="3"/>
        <w:rPr>
          <w:rFonts w:asciiTheme="minorHAnsi" w:hAnsiTheme="minorHAnsi" w:cstheme="minorHAnsi"/>
          <w:sz w:val="32"/>
          <w:szCs w:val="40"/>
          <w:rtl/>
        </w:rPr>
      </w:pPr>
      <w:r w:rsidRPr="006324EE">
        <w:rPr>
          <w:rFonts w:asciiTheme="minorHAnsi" w:hAnsiTheme="minorHAnsi" w:cstheme="minorHAnsi"/>
          <w:sz w:val="32"/>
          <w:szCs w:val="40"/>
          <w:rtl/>
        </w:rPr>
        <w:t>שארית חלוקה (</w:t>
      </w:r>
      <w:proofErr w:type="spellStart"/>
      <w:r w:rsidRPr="006324EE">
        <w:rPr>
          <w:rFonts w:asciiTheme="minorHAnsi" w:hAnsiTheme="minorHAnsi" w:cstheme="minorHAnsi"/>
          <w:sz w:val="32"/>
          <w:szCs w:val="40"/>
          <w:rtl/>
        </w:rPr>
        <w:t>מודולוס</w:t>
      </w:r>
      <w:proofErr w:type="spellEnd"/>
      <w:r w:rsidRPr="006324EE">
        <w:rPr>
          <w:rFonts w:asciiTheme="minorHAnsi" w:hAnsiTheme="minorHAnsi" w:cstheme="minorHAnsi"/>
          <w:sz w:val="32"/>
          <w:szCs w:val="40"/>
          <w:rtl/>
        </w:rPr>
        <w:t>)</w:t>
      </w:r>
    </w:p>
    <w:p w14:paraId="76748FFB" w14:textId="77777777" w:rsidR="004D0DFB" w:rsidRPr="006324EE" w:rsidRDefault="00BF59E4" w:rsidP="00CC615D">
      <w:pPr>
        <w:pStyle w:val="aff4"/>
        <w:ind w:left="424" w:right="284"/>
        <w:rPr>
          <w:rFonts w:asciiTheme="minorHAnsi" w:hAnsiTheme="minorHAnsi" w:cstheme="minorHAnsi"/>
          <w:b/>
          <w:bCs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 xml:space="preserve">האופרטור % מחזיר לנו את שארית החלוקה של מספר ממספר אחר. </w:t>
      </w:r>
    </w:p>
    <w:p w14:paraId="76748FFC" w14:textId="77777777" w:rsidR="004D0DFB" w:rsidRPr="006324EE" w:rsidRDefault="00BF59E4" w:rsidP="004D0DFB">
      <w:pPr>
        <w:pStyle w:val="aff4"/>
        <w:ind w:left="424" w:right="284"/>
        <w:rPr>
          <w:rFonts w:asciiTheme="minorHAnsi" w:hAnsiTheme="minorHAnsi" w:cstheme="minorHAnsi"/>
          <w:b/>
          <w:bCs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>דוגמה:</w:t>
      </w:r>
      <w:r w:rsidR="004D0DFB" w:rsidRPr="006324EE">
        <w:rPr>
          <w:rFonts w:asciiTheme="minorHAnsi" w:hAnsiTheme="minorHAnsi" w:cstheme="minorHAnsi"/>
          <w:b/>
          <w:bCs/>
          <w:rtl/>
        </w:rPr>
        <w:tab/>
      </w:r>
      <w:r w:rsidRPr="006324EE">
        <w:rPr>
          <w:rFonts w:asciiTheme="minorHAnsi" w:hAnsiTheme="minorHAnsi" w:cstheme="minorHAnsi"/>
          <w:b/>
          <w:bCs/>
        </w:rPr>
        <w:t>11 % 3 = 2</w:t>
      </w:r>
      <w:r w:rsidRPr="006324EE">
        <w:rPr>
          <w:rFonts w:asciiTheme="minorHAnsi" w:hAnsiTheme="minorHAnsi" w:cstheme="minorHAnsi"/>
          <w:b/>
          <w:bCs/>
          <w:rtl/>
        </w:rPr>
        <w:t xml:space="preserve"> </w:t>
      </w:r>
    </w:p>
    <w:p w14:paraId="76748FFD" w14:textId="77777777" w:rsidR="00BF59E4" w:rsidRPr="006324EE" w:rsidRDefault="00BF59E4" w:rsidP="00440852">
      <w:pPr>
        <w:pStyle w:val="aff4"/>
        <w:ind w:left="1144" w:right="284" w:firstLine="296"/>
        <w:rPr>
          <w:rFonts w:asciiTheme="minorHAnsi" w:hAnsiTheme="minorHAnsi" w:cstheme="minorHAnsi"/>
          <w:b/>
          <w:bCs/>
          <w:rtl/>
        </w:rPr>
      </w:pPr>
      <w:r w:rsidRPr="006324EE">
        <w:rPr>
          <w:rFonts w:asciiTheme="minorHAnsi" w:hAnsiTheme="minorHAnsi" w:cstheme="minorHAnsi"/>
          <w:b/>
          <w:bCs/>
          <w:rtl/>
        </w:rPr>
        <w:t>כלומר 3 נכנס ב</w:t>
      </w:r>
      <w:r w:rsidR="00CC615D" w:rsidRPr="006324EE">
        <w:rPr>
          <w:rFonts w:asciiTheme="minorHAnsi" w:hAnsiTheme="minorHAnsi" w:cstheme="minorHAnsi"/>
          <w:b/>
          <w:bCs/>
          <w:rtl/>
        </w:rPr>
        <w:t>-</w:t>
      </w:r>
      <w:r w:rsidRPr="006324EE">
        <w:rPr>
          <w:rFonts w:asciiTheme="minorHAnsi" w:hAnsiTheme="minorHAnsi" w:cstheme="minorHAnsi"/>
          <w:b/>
          <w:bCs/>
          <w:rtl/>
        </w:rPr>
        <w:t>11 3 פעמים (</w:t>
      </w:r>
      <w:r w:rsidRPr="006324EE">
        <w:rPr>
          <w:rFonts w:asciiTheme="minorHAnsi" w:hAnsiTheme="minorHAnsi" w:cstheme="minorHAnsi"/>
          <w:b/>
          <w:bCs/>
        </w:rPr>
        <w:t xml:space="preserve">3 * 3 = </w:t>
      </w:r>
      <w:r w:rsidR="00CC615D" w:rsidRPr="006324EE">
        <w:rPr>
          <w:rFonts w:asciiTheme="minorHAnsi" w:hAnsiTheme="minorHAnsi" w:cstheme="minorHAnsi"/>
          <w:b/>
          <w:bCs/>
        </w:rPr>
        <w:t>9</w:t>
      </w:r>
      <w:r w:rsidRPr="006324EE">
        <w:rPr>
          <w:rFonts w:asciiTheme="minorHAnsi" w:hAnsiTheme="minorHAnsi" w:cstheme="minorHAnsi"/>
          <w:b/>
          <w:bCs/>
          <w:rtl/>
        </w:rPr>
        <w:t>)</w:t>
      </w:r>
      <w:r w:rsidR="004D0DFB" w:rsidRPr="006324EE">
        <w:rPr>
          <w:rFonts w:asciiTheme="minorHAnsi" w:hAnsiTheme="minorHAnsi" w:cstheme="minorHAnsi"/>
          <w:b/>
          <w:bCs/>
          <w:rtl/>
        </w:rPr>
        <w:t>,</w:t>
      </w:r>
      <w:r w:rsidR="00440852" w:rsidRPr="006324EE">
        <w:rPr>
          <w:rFonts w:asciiTheme="minorHAnsi" w:hAnsiTheme="minorHAnsi" w:cstheme="minorHAnsi"/>
          <w:b/>
          <w:bCs/>
          <w:rtl/>
        </w:rPr>
        <w:t xml:space="preserve"> וכדי להגיע ל11 נצטרך </w:t>
      </w:r>
      <w:r w:rsidRPr="006324EE">
        <w:rPr>
          <w:rFonts w:asciiTheme="minorHAnsi" w:hAnsiTheme="minorHAnsi" w:cstheme="minorHAnsi"/>
          <w:b/>
          <w:bCs/>
          <w:rtl/>
        </w:rPr>
        <w:t>להוסיף עוד 2.</w:t>
      </w:r>
    </w:p>
    <w:p w14:paraId="76748FFE" w14:textId="77777777" w:rsidR="00BF59E4" w:rsidRPr="006324EE" w:rsidRDefault="00BF59E4" w:rsidP="00BF59E4">
      <w:pPr>
        <w:pStyle w:val="aff4"/>
        <w:ind w:left="424" w:right="284"/>
        <w:rPr>
          <w:rFonts w:asciiTheme="minorHAnsi" w:hAnsiTheme="minorHAnsi" w:cstheme="minorHAnsi"/>
          <w:rtl/>
        </w:rPr>
      </w:pPr>
    </w:p>
    <w:p w14:paraId="76748FFF" w14:textId="77777777" w:rsidR="00BF59E4" w:rsidRPr="006324EE" w:rsidRDefault="00BF59E4" w:rsidP="00BF59E4">
      <w:pPr>
        <w:ind w:left="991" w:right="284"/>
        <w:rPr>
          <w:rFonts w:asciiTheme="minorHAnsi" w:hAnsiTheme="minorHAnsi" w:cstheme="minorHAnsi"/>
        </w:rPr>
      </w:pPr>
    </w:p>
    <w:p w14:paraId="76749000" w14:textId="007A4695" w:rsidR="00BF59E4" w:rsidRPr="006324EE" w:rsidRDefault="00BF59E4" w:rsidP="00AA075E">
      <w:pPr>
        <w:rPr>
          <w:rFonts w:asciiTheme="minorHAnsi" w:hAnsiTheme="minorHAnsi" w:cstheme="minorHAnsi"/>
          <w:szCs w:val="18"/>
        </w:rPr>
      </w:pPr>
    </w:p>
    <w:p w14:paraId="6DF2826A" w14:textId="0B8216DF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18B4197E" w14:textId="5042BE41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2B89A865" w14:textId="5B0DE9EE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3FD434FD" w14:textId="4B01AC78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1A425A47" w14:textId="7E8E11BB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2B4B3F20" w14:textId="00C182C6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1AC298BC" w14:textId="366A1D9E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1FFF1A05" w14:textId="1895E4EC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497BE090" w14:textId="3062E24F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5C90BD0D" w14:textId="37B17916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2E7F00E8" w14:textId="59529BCC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512FC0F1" w14:textId="3009C39B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01A1D3ED" w14:textId="384BCA91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4EA7019B" w14:textId="77F56FF2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1DD4928C" w14:textId="7F06D39B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43F0DDD7" w14:textId="0A7B56C1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38BBCED4" w14:textId="17FA7502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7E6786F8" w14:textId="64B1CF9A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14763C5C" w14:textId="16F6611A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04F7E775" w14:textId="35773225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38CB8996" w14:textId="736A18A7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4840C4B7" w14:textId="77C778AB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3A6D304F" w14:textId="09E307AA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65A9CABD" w14:textId="3DD3A787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7BCEAAF9" w14:textId="428216DB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13B3A7E7" w14:textId="6E3D0250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358E9626" w14:textId="3A22F69D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6A5BB176" w14:textId="5AB3E032" w:rsidR="00703760" w:rsidRPr="006324EE" w:rsidRDefault="00703760" w:rsidP="00AA075E">
      <w:pPr>
        <w:rPr>
          <w:rFonts w:asciiTheme="minorHAnsi" w:hAnsiTheme="minorHAnsi" w:cstheme="minorHAnsi"/>
          <w:szCs w:val="18"/>
        </w:rPr>
      </w:pPr>
    </w:p>
    <w:p w14:paraId="05A09505" w14:textId="3D25B0EB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118799E8" w14:textId="0F345CA1" w:rsidR="00E24AAD" w:rsidRDefault="00673830" w:rsidP="00AA075E">
      <w:pPr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0BD89" wp14:editId="121D7818">
                <wp:simplePos x="0" y="0"/>
                <wp:positionH relativeFrom="page">
                  <wp:align>center</wp:align>
                </wp:positionH>
                <wp:positionV relativeFrom="paragraph">
                  <wp:posOffset>157157</wp:posOffset>
                </wp:positionV>
                <wp:extent cx="6184900" cy="3821430"/>
                <wp:effectExtent l="0" t="0" r="25400" b="2667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0" cy="3821430"/>
                        </a:xfrm>
                        <a:prstGeom prst="roundRect">
                          <a:avLst>
                            <a:gd name="adj" fmla="val 1543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CA1004" id="מלבן: פינות מעוגלות 6" o:spid="_x0000_s1026" style="position:absolute;margin-left:0;margin-top:12.35pt;width:487pt;height:300.9pt;z-index:2516638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" strokecolor="gray [1629]" strokeweight="2pt">
                <w10:wrap anchorx="page"/>
              </v:roundrect>
            </w:pict>
          </mc:Fallback>
        </mc:AlternateContent>
      </w:r>
    </w:p>
    <w:p w14:paraId="0C47CE1E" w14:textId="5FA890A0" w:rsidR="00E24AAD" w:rsidRDefault="008E6E55" w:rsidP="00AA075E">
      <w:pPr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noProof/>
          <w:szCs w:val="18"/>
        </w:rPr>
        <w:drawing>
          <wp:anchor distT="0" distB="0" distL="114300" distR="114300" simplePos="0" relativeHeight="251662336" behindDoc="0" locked="0" layoutInCell="1" allowOverlap="1" wp14:anchorId="4E342099" wp14:editId="6C095259">
            <wp:simplePos x="0" y="0"/>
            <wp:positionH relativeFrom="column">
              <wp:posOffset>3560637</wp:posOffset>
            </wp:positionH>
            <wp:positionV relativeFrom="paragraph">
              <wp:posOffset>30157</wp:posOffset>
            </wp:positionV>
            <wp:extent cx="497864" cy="497864"/>
            <wp:effectExtent l="0" t="0" r="0" b="0"/>
            <wp:wrapNone/>
            <wp:docPr id="21" name="תמונה 21" descr="C:\Users\u8558394\Downloads\Chad-Profile-pic-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8558394\Downloads\Chad-Profile-pic-circl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64" cy="49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1FF9C" w14:textId="03ACE022" w:rsidR="00E24AAD" w:rsidRDefault="008E6E55" w:rsidP="00AA075E">
      <w:pPr>
        <w:rPr>
          <w:rFonts w:asciiTheme="minorHAnsi" w:hAnsiTheme="minorHAnsi" w:cstheme="minorHAnsi"/>
          <w:szCs w:val="18"/>
        </w:rPr>
      </w:pPr>
      <w:r>
        <w:rPr>
          <w:rFonts w:asciiTheme="minorHAnsi" w:hAnsiTheme="minorHAnsi" w:cstheme="minorHAnsi"/>
          <w:noProof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D80FE" wp14:editId="07A96D0F">
                <wp:simplePos x="0" y="0"/>
                <wp:positionH relativeFrom="column">
                  <wp:posOffset>2902789</wp:posOffset>
                </wp:positionH>
                <wp:positionV relativeFrom="paragraph">
                  <wp:posOffset>87522</wp:posOffset>
                </wp:positionV>
                <wp:extent cx="1820174" cy="1276709"/>
                <wp:effectExtent l="95250" t="76200" r="199390" b="20955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4" cy="127670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139700" dist="76200" dir="3180000" algn="ctr" rotWithShape="0">
                            <a:srgbClr val="000000">
                              <a:alpha val="49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DEEAB" id="מלבן: פינות מעוגלות 7" o:spid="_x0000_s1026" style="position:absolute;margin-left:228.55pt;margin-top:6.9pt;width:143.3pt;height:100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" fillcolor="white [3212]" stroked="f" strokeweight="2pt">
                <v:shadow on="t" color="black" opacity="32112f" offset="1.2738mm,1.69044mm"/>
              </v:roundrect>
            </w:pict>
          </mc:Fallback>
        </mc:AlternateContent>
      </w:r>
    </w:p>
    <w:p w14:paraId="0D732F47" w14:textId="1A1F24B6" w:rsidR="00E24AAD" w:rsidRDefault="008E6E55" w:rsidP="00AA075E">
      <w:pPr>
        <w:rPr>
          <w:rFonts w:asciiTheme="minorHAnsi" w:hAnsiTheme="minorHAnsi" w:cstheme="minorHAnsi"/>
          <w:szCs w:val="18"/>
        </w:rPr>
      </w:pPr>
      <w:r w:rsidRPr="008E6E55">
        <w:rPr>
          <w:rFonts w:asciiTheme="minorHAnsi" w:hAnsiTheme="minorHAnsi" w:cstheme="minorHAnsi"/>
          <w:noProof/>
          <w:szCs w:val="18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0BFA28" wp14:editId="15019092">
                <wp:simplePos x="0" y="0"/>
                <wp:positionH relativeFrom="column">
                  <wp:posOffset>3041015</wp:posOffset>
                </wp:positionH>
                <wp:positionV relativeFrom="paragraph">
                  <wp:posOffset>62230</wp:posOffset>
                </wp:positionV>
                <wp:extent cx="1569720" cy="965835"/>
                <wp:effectExtent l="0" t="0" r="0" b="571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69720" cy="96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AAB4A" w14:textId="7813EF4D" w:rsidR="00B0368A" w:rsidRDefault="00B0368A" w:rsidP="008E6E55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Abi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ron</w:t>
                            </w:r>
                            <w:proofErr w:type="spellEnd"/>
                          </w:p>
                          <w:p w14:paraId="2FD05B01" w14:textId="1CD6AF1F" w:rsidR="00B0368A" w:rsidRDefault="00B0368A" w:rsidP="008E6E55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</w:p>
                          <w:p w14:paraId="0BB14D04" w14:textId="77777777" w:rsidR="00B0368A" w:rsidRPr="008E6E55" w:rsidRDefault="00B0368A" w:rsidP="008E6E55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BFA2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39.45pt;margin-top:4.9pt;width:123.6pt;height:76.0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" stroked="f">
                <v:textbox>
                  <w:txbxContent>
                    <w:p w14:paraId="3DAAAB4A" w14:textId="7813EF4D" w:rsidR="00B0368A" w:rsidRDefault="00B0368A" w:rsidP="008E6E55">
                      <w:pPr>
                        <w:jc w:val="right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Cs w:val="18"/>
                        </w:rPr>
                        <w:t xml:space="preserve">Abi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Cs w:val="18"/>
                        </w:rPr>
                        <w:t>ron</w:t>
                      </w:r>
                      <w:proofErr w:type="spellEnd"/>
                    </w:p>
                    <w:p w14:paraId="2FD05B01" w14:textId="1CD6AF1F" w:rsidR="00B0368A" w:rsidRDefault="00B0368A" w:rsidP="008E6E55">
                      <w:pPr>
                        <w:jc w:val="right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</w:p>
                    <w:p w14:paraId="0BB14D04" w14:textId="77777777" w:rsidR="00B0368A" w:rsidRPr="008E6E55" w:rsidRDefault="00B0368A" w:rsidP="008E6E55">
                      <w:pPr>
                        <w:jc w:val="right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9D95B" w14:textId="1B552BE0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01F1D00A" w14:textId="34C6C356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48407A75" w14:textId="6CA6BE88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53E8540D" w14:textId="12ED5F40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376BDCA3" w14:textId="3FFC3082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48DDB628" w14:textId="7CA1E895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6A6483FA" w14:textId="2D2804BC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734A5DE3" w14:textId="0700B325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40E558A6" w14:textId="3986B9B6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008F5A0E" w14:textId="167E83E2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0E9642CF" w14:textId="358DA5AD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1619AEF6" w14:textId="7259CBB6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79E8F5BB" w14:textId="7928076F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0FB21AF3" w14:textId="3EC085DD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7ADC41DA" w14:textId="6ED74ED7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54F877AE" w14:textId="5B142580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2EEF90CB" w14:textId="77777777" w:rsidR="00E24AAD" w:rsidRDefault="00E24AAD" w:rsidP="00AA075E">
      <w:pPr>
        <w:rPr>
          <w:rFonts w:asciiTheme="minorHAnsi" w:hAnsiTheme="minorHAnsi" w:cstheme="minorHAnsi"/>
          <w:szCs w:val="18"/>
        </w:rPr>
      </w:pPr>
    </w:p>
    <w:p w14:paraId="21404022" w14:textId="77777777" w:rsidR="00E24AAD" w:rsidRDefault="00E24AAD" w:rsidP="00E24AA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rtl/>
        </w:rPr>
        <w:t>כיום אנו נמצאים בתקופה בה משתמשים מבצעים מיליוני פעולות בשנייה במרכב הדיגיטלי.</w:t>
      </w:r>
    </w:p>
    <w:p w14:paraId="38E91E2F" w14:textId="5DA7A32C" w:rsidR="00E24AAD" w:rsidRDefault="00E24AAD" w:rsidP="00E24AAD">
      <w:pPr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t>רבות הפעמים שקשה לזהות את המשתמש מאחורי המסך אשר מבצע את הפעולה.</w:t>
      </w:r>
    </w:p>
    <w:p w14:paraId="6237D600" w14:textId="77777777" w:rsidR="00E24AAD" w:rsidRDefault="00E24AAD" w:rsidP="00E24AAD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t>לעיתים קיים צורך לזהות את הבן אדם שעמד מאחורי המסך וביצע את הפעולה, כמו לדוגמה</w:t>
      </w:r>
    </w:p>
    <w:p w14:paraId="1319B18B" w14:textId="77777777" w:rsidR="00E24AAD" w:rsidRDefault="00E24AAD" w:rsidP="00E24AAD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t xml:space="preserve">במקרה של מבצע פשעי סייבר או כל פעולה אחרת שדורשת בדיקה על המבצע. נכון להיות קיימים </w:t>
      </w:r>
    </w:p>
    <w:p w14:paraId="5BBCD86B" w14:textId="77777777" w:rsidR="00E24AAD" w:rsidRDefault="00E24AAD" w:rsidP="00E24AAD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t xml:space="preserve">כלים שיכולים לעזור לאתר את המבצע של הפעולה מאחורי המסך אך כלים אלו אינם מקיפים ואינם מאפשרים איתור </w:t>
      </w:r>
    </w:p>
    <w:p w14:paraId="76C7602D" w14:textId="77777777" w:rsidR="00E24AAD" w:rsidRDefault="00E24AAD" w:rsidP="00E24AAD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t>משתמש על פי פרופיל חלקי או מלא.</w:t>
      </w:r>
    </w:p>
    <w:p w14:paraId="59C1A059" w14:textId="2DAB3A38" w:rsidR="00E24AAD" w:rsidRDefault="00980FBF" w:rsidP="00E24AAD">
      <w:pPr>
        <w:jc w:val="left"/>
        <w:rPr>
          <w:rFonts w:asciiTheme="minorHAnsi" w:hAnsiTheme="minorHAnsi" w:cstheme="minorHAnsi"/>
          <w:rtl/>
        </w:rPr>
      </w:pPr>
      <w:r w:rsidRPr="00855801">
        <w:rPr>
          <w:rFonts w:asciiTheme="minorHAnsi" w:hAnsiTheme="minorHAnsi" w:cstheme="minorHAnsi"/>
          <w:sz w:val="24"/>
        </w:rPr>
        <w:t>Dait</w:t>
      </w:r>
      <w:r w:rsidRPr="00980FBF">
        <w:rPr>
          <w:rFonts w:asciiTheme="minorHAnsi" w:hAnsiTheme="minorHAnsi" w:cstheme="minorHAnsi" w:hint="cs"/>
          <w:color w:val="C00000"/>
          <w:sz w:val="24"/>
        </w:rPr>
        <w:t>O</w:t>
      </w:r>
      <w:r>
        <w:rPr>
          <w:rFonts w:asciiTheme="minorHAnsi" w:hAnsiTheme="minorHAnsi" w:cstheme="minorHAnsi"/>
          <w:rtl/>
        </w:rPr>
        <w:t xml:space="preserve"> </w:t>
      </w:r>
      <w:r w:rsidR="00E24AAD">
        <w:rPr>
          <w:rFonts w:asciiTheme="minorHAnsi" w:hAnsiTheme="minorHAnsi" w:cstheme="minorHAnsi"/>
          <w:rtl/>
        </w:rPr>
        <w:t>מציעה פתרון מקיף ומלא לאיתור וזיהוי משתמשים מבוקשים על פי קלט מפרט פרופיל חלקי או מלא וקבלת אופציות אפשריות לזהות ומיקום המשתמש מבוקש.</w:t>
      </w:r>
    </w:p>
    <w:p w14:paraId="743155DD" w14:textId="60D4F68D" w:rsidR="00E24AAD" w:rsidRDefault="00E24AAD" w:rsidP="00E24AAD">
      <w:pPr>
        <w:pStyle w:val="2"/>
        <w:numPr>
          <w:ilvl w:val="1"/>
          <w:numId w:val="23"/>
        </w:numPr>
        <w:rPr>
          <w:rFonts w:asciiTheme="minorHAnsi" w:hAnsiTheme="minorHAnsi" w:cstheme="minorHAnsi"/>
          <w:rtl/>
        </w:rPr>
      </w:pPr>
      <w:r>
        <w:rPr>
          <w:noProof/>
          <w:rtl/>
        </w:rPr>
        <w:drawing>
          <wp:anchor distT="0" distB="0" distL="114300" distR="114300" simplePos="0" relativeHeight="251656192" behindDoc="1" locked="0" layoutInCell="1" allowOverlap="1" wp14:anchorId="57BE9B0A" wp14:editId="69F7C1DC">
            <wp:simplePos x="0" y="0"/>
            <wp:positionH relativeFrom="margin">
              <wp:posOffset>-46990</wp:posOffset>
            </wp:positionH>
            <wp:positionV relativeFrom="paragraph">
              <wp:posOffset>199390</wp:posOffset>
            </wp:positionV>
            <wp:extent cx="84709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0888" y="21319"/>
                <wp:lineTo x="20888" y="0"/>
                <wp:lineTo x="0" y="0"/>
              </wp:wrapPolygon>
            </wp:wrapTight>
            <wp:docPr id="13" name="תמונה 13" descr="CE35D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5" descr="CE35D67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58240" behindDoc="1" locked="0" layoutInCell="1" allowOverlap="1" wp14:anchorId="464EAE77" wp14:editId="44F0BE6B">
            <wp:simplePos x="0" y="0"/>
            <wp:positionH relativeFrom="column">
              <wp:posOffset>1851660</wp:posOffset>
            </wp:positionH>
            <wp:positionV relativeFrom="paragraph">
              <wp:posOffset>210820</wp:posOffset>
            </wp:positionV>
            <wp:extent cx="704850" cy="704850"/>
            <wp:effectExtent l="0" t="0" r="0" b="0"/>
            <wp:wrapTight wrapText="bothSides">
              <wp:wrapPolygon edited="0">
                <wp:start x="7005" y="0"/>
                <wp:lineTo x="0" y="3503"/>
                <wp:lineTo x="0" y="14011"/>
                <wp:lineTo x="2335" y="18681"/>
                <wp:lineTo x="6422" y="21016"/>
                <wp:lineTo x="7005" y="21016"/>
                <wp:lineTo x="14011" y="21016"/>
                <wp:lineTo x="14595" y="21016"/>
                <wp:lineTo x="18681" y="18681"/>
                <wp:lineTo x="21016" y="14011"/>
                <wp:lineTo x="21016" y="3503"/>
                <wp:lineTo x="14011" y="0"/>
                <wp:lineTo x="7005" y="0"/>
              </wp:wrapPolygon>
            </wp:wrapTight>
            <wp:docPr id="12" name="תמונה 12" descr="Image result for â«××¡× ×â¬â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9" descr="Image result for â«××¡× ×â¬â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57216" behindDoc="1" locked="0" layoutInCell="1" allowOverlap="1" wp14:anchorId="5387F148" wp14:editId="152D30FD">
            <wp:simplePos x="0" y="0"/>
            <wp:positionH relativeFrom="margin">
              <wp:posOffset>831215</wp:posOffset>
            </wp:positionH>
            <wp:positionV relativeFrom="paragraph">
              <wp:posOffset>188595</wp:posOffset>
            </wp:positionV>
            <wp:extent cx="932815" cy="744855"/>
            <wp:effectExtent l="0" t="0" r="0" b="0"/>
            <wp:wrapTight wrapText="bothSides">
              <wp:wrapPolygon edited="0">
                <wp:start x="7499" y="0"/>
                <wp:lineTo x="5293" y="1657"/>
                <wp:lineTo x="1764" y="7182"/>
                <wp:lineTo x="1764" y="12153"/>
                <wp:lineTo x="3529" y="18230"/>
                <wp:lineTo x="7058" y="20440"/>
                <wp:lineTo x="7499" y="20992"/>
                <wp:lineTo x="13675" y="20992"/>
                <wp:lineTo x="14116" y="20440"/>
                <wp:lineTo x="17645" y="18230"/>
                <wp:lineTo x="19409" y="11601"/>
                <wp:lineTo x="19850" y="7734"/>
                <wp:lineTo x="16321" y="2762"/>
                <wp:lineTo x="13675" y="0"/>
                <wp:lineTo x="7499" y="0"/>
              </wp:wrapPolygon>
            </wp:wrapTight>
            <wp:docPr id="2" name="תמונה 2" descr="Image result for c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7" descr="Image result for cia log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74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rtl/>
        </w:rPr>
        <w:t>לקוח</w:t>
      </w:r>
      <w:r>
        <w:rPr>
          <w:rFonts w:asciiTheme="minorHAnsi" w:hAnsiTheme="minorHAnsi" w:cstheme="minorHAnsi"/>
          <w:b w:val="0"/>
          <w:bCs w:val="0"/>
        </w:rPr>
        <w:t xml:space="preserve"> </w:t>
      </w:r>
    </w:p>
    <w:p w14:paraId="23B7EFD4" w14:textId="77777777" w:rsidR="00E24AAD" w:rsidRDefault="00E24AAD" w:rsidP="00E24AAD">
      <w:pPr>
        <w:jc w:val="lef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t xml:space="preserve">לקוחות פוטנציאלים של המערכת הם גופים / ארגונים גדולים ואפילו </w:t>
      </w:r>
    </w:p>
    <w:p w14:paraId="62786B42" w14:textId="77777777" w:rsidR="00E24AAD" w:rsidRDefault="00E24AAD" w:rsidP="00E24AA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rtl/>
        </w:rPr>
        <w:t>מדינות אשר זקוקים ליכולת מתקדמת של מעקב, איתור וזיהוי</w:t>
      </w:r>
    </w:p>
    <w:p w14:paraId="6F2AAE3E" w14:textId="28033B06" w:rsidR="00E24AAD" w:rsidRDefault="00E24AAD" w:rsidP="00E24AAD">
      <w:pPr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t xml:space="preserve"> משתמשים אשר זהותם אינה ידוע. לדוגמה : בסמ"ח, צה"ל, </w:t>
      </w:r>
      <w:r>
        <w:rPr>
          <w:rFonts w:asciiTheme="minorHAnsi" w:hAnsiTheme="minorHAnsi" w:cstheme="minorHAnsi"/>
          <w:sz w:val="24"/>
        </w:rPr>
        <w:t>CIA</w:t>
      </w:r>
      <w:r>
        <w:rPr>
          <w:rFonts w:asciiTheme="minorHAnsi" w:hAnsiTheme="minorHAnsi" w:cstheme="minorHAnsi"/>
          <w:rtl/>
        </w:rPr>
        <w:t xml:space="preserve"> וכוו</w:t>
      </w:r>
    </w:p>
    <w:p w14:paraId="2D92409A" w14:textId="43A73F29" w:rsidR="00753D88" w:rsidRDefault="00753D88" w:rsidP="00E24AAD">
      <w:pPr>
        <w:jc w:val="right"/>
        <w:rPr>
          <w:rFonts w:asciiTheme="minorHAnsi" w:hAnsiTheme="minorHAnsi" w:cstheme="minorHAnsi"/>
        </w:rPr>
      </w:pPr>
    </w:p>
    <w:p w14:paraId="022EEF86" w14:textId="77777777" w:rsidR="00753D88" w:rsidRDefault="00753D88" w:rsidP="00E24AAD">
      <w:pPr>
        <w:jc w:val="right"/>
        <w:rPr>
          <w:rFonts w:asciiTheme="minorHAnsi" w:hAnsiTheme="minorHAnsi" w:cstheme="minorHAnsi"/>
          <w:sz w:val="28"/>
          <w:szCs w:val="28"/>
        </w:rPr>
      </w:pPr>
    </w:p>
    <w:p w14:paraId="062F5749" w14:textId="4B2FE413" w:rsidR="00753D88" w:rsidRDefault="00E24AAD" w:rsidP="00753D88">
      <w:pPr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English </w:t>
      </w:r>
      <w:r w:rsidR="009600D0">
        <w:rPr>
          <w:rFonts w:asciiTheme="minorHAnsi" w:hAnsiTheme="minorHAnsi" w:cstheme="minorHAnsi"/>
          <w:sz w:val="28"/>
          <w:szCs w:val="28"/>
        </w:rPr>
        <w:t>description:</w:t>
      </w:r>
    </w:p>
    <w:p w14:paraId="074D8300" w14:textId="77777777" w:rsidR="00753D88" w:rsidRDefault="00753D88" w:rsidP="00753D88">
      <w:pPr>
        <w:jc w:val="right"/>
        <w:rPr>
          <w:rFonts w:asciiTheme="minorHAnsi" w:hAnsiTheme="minorHAnsi" w:cstheme="minorHAnsi"/>
          <w:sz w:val="28"/>
          <w:szCs w:val="28"/>
        </w:rPr>
      </w:pPr>
    </w:p>
    <w:p w14:paraId="3E404096" w14:textId="5F417ECE" w:rsidR="00753D88" w:rsidRPr="00753D88" w:rsidRDefault="00E24AAD" w:rsidP="00753D88">
      <w:pPr>
        <w:bidi w:val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Now days we </w:t>
      </w:r>
      <w:r w:rsidR="00680C75">
        <w:rPr>
          <w:rFonts w:asciiTheme="minorHAnsi" w:hAnsiTheme="minorHAnsi" w:cstheme="minorHAnsi"/>
          <w:sz w:val="28"/>
          <w:szCs w:val="28"/>
        </w:rPr>
        <w:t>live</w:t>
      </w:r>
      <w:r>
        <w:rPr>
          <w:rFonts w:asciiTheme="minorHAnsi" w:hAnsiTheme="minorHAnsi" w:cstheme="minorHAnsi"/>
          <w:sz w:val="28"/>
          <w:szCs w:val="28"/>
        </w:rPr>
        <w:t xml:space="preserve"> in a time</w:t>
      </w:r>
      <w:r w:rsidR="00034F4A">
        <w:rPr>
          <w:rFonts w:asciiTheme="minorHAnsi" w:hAnsiTheme="minorHAnsi" w:cstheme="minorHAnsi"/>
          <w:sz w:val="28"/>
          <w:szCs w:val="28"/>
        </w:rPr>
        <w:t xml:space="preserve"> that users p</w:t>
      </w:r>
      <w:r w:rsidR="00034F4A" w:rsidRPr="00034F4A">
        <w:rPr>
          <w:rFonts w:asciiTheme="minorHAnsi" w:hAnsiTheme="minorHAnsi" w:cstheme="minorHAnsi"/>
          <w:sz w:val="28"/>
          <w:szCs w:val="28"/>
        </w:rPr>
        <w:t>erform million</w:t>
      </w:r>
      <w:r w:rsidR="00034F4A">
        <w:rPr>
          <w:rFonts w:asciiTheme="minorHAnsi" w:hAnsiTheme="minorHAnsi" w:cstheme="minorHAnsi"/>
          <w:sz w:val="28"/>
          <w:szCs w:val="28"/>
        </w:rPr>
        <w:t>s of</w:t>
      </w:r>
      <w:r w:rsidR="00034F4A" w:rsidRPr="00034F4A">
        <w:rPr>
          <w:rFonts w:asciiTheme="minorHAnsi" w:hAnsiTheme="minorHAnsi" w:cstheme="minorHAnsi"/>
          <w:sz w:val="28"/>
          <w:szCs w:val="28"/>
        </w:rPr>
        <w:t xml:space="preserve"> actions per second</w:t>
      </w:r>
      <w:r w:rsidR="00807E5E">
        <w:rPr>
          <w:rFonts w:asciiTheme="minorHAnsi" w:hAnsiTheme="minorHAnsi" w:cstheme="minorHAnsi"/>
          <w:sz w:val="28"/>
          <w:szCs w:val="28"/>
        </w:rPr>
        <w:t xml:space="preserve"> in the digital area</w:t>
      </w:r>
      <w:r w:rsidR="00CE7386">
        <w:rPr>
          <w:rFonts w:asciiTheme="minorHAnsi" w:hAnsiTheme="minorHAnsi" w:cstheme="minorHAnsi"/>
          <w:sz w:val="28"/>
          <w:szCs w:val="28"/>
        </w:rPr>
        <w:t xml:space="preserve">. </w:t>
      </w:r>
      <w:r w:rsidR="00753D88" w:rsidRPr="00753D88">
        <w:rPr>
          <w:rFonts w:asciiTheme="minorHAnsi" w:hAnsiTheme="minorHAnsi" w:cstheme="minorHAnsi"/>
          <w:sz w:val="28"/>
          <w:szCs w:val="28"/>
        </w:rPr>
        <w:t xml:space="preserve">Many </w:t>
      </w:r>
      <w:proofErr w:type="gramStart"/>
      <w:r w:rsidR="00753D88" w:rsidRPr="00753D88">
        <w:rPr>
          <w:rFonts w:asciiTheme="minorHAnsi" w:hAnsiTheme="minorHAnsi" w:cstheme="minorHAnsi"/>
          <w:sz w:val="28"/>
          <w:szCs w:val="28"/>
        </w:rPr>
        <w:t>times</w:t>
      </w:r>
      <w:r w:rsidR="00753D88">
        <w:rPr>
          <w:rFonts w:asciiTheme="minorHAnsi" w:hAnsiTheme="minorHAnsi" w:cstheme="minorHAnsi" w:hint="cs"/>
          <w:sz w:val="28"/>
          <w:szCs w:val="28"/>
          <w:rtl/>
        </w:rPr>
        <w:t xml:space="preserve"> </w:t>
      </w:r>
      <w:r w:rsidR="00753D88">
        <w:rPr>
          <w:rFonts w:asciiTheme="minorHAnsi" w:hAnsiTheme="minorHAnsi" w:cstheme="minorHAnsi"/>
          <w:sz w:val="28"/>
          <w:szCs w:val="28"/>
        </w:rPr>
        <w:t xml:space="preserve"> its</w:t>
      </w:r>
      <w:proofErr w:type="gramEnd"/>
      <w:r w:rsidR="00753D88">
        <w:rPr>
          <w:rFonts w:asciiTheme="minorHAnsi" w:hAnsiTheme="minorHAnsi" w:cstheme="minorHAnsi"/>
          <w:sz w:val="28"/>
          <w:szCs w:val="28"/>
        </w:rPr>
        <w:t xml:space="preserve"> hard or even impossible to </w:t>
      </w:r>
      <w:r w:rsidR="00753D88" w:rsidRPr="00753D88">
        <w:rPr>
          <w:rFonts w:asciiTheme="minorHAnsi" w:hAnsiTheme="minorHAnsi" w:cstheme="minorHAnsi"/>
          <w:b/>
          <w:bCs/>
          <w:sz w:val="28"/>
          <w:szCs w:val="28"/>
        </w:rPr>
        <w:t>detect</w:t>
      </w:r>
      <w:r w:rsidR="00753D88">
        <w:rPr>
          <w:rFonts w:asciiTheme="minorHAnsi" w:hAnsiTheme="minorHAnsi" w:cstheme="minorHAnsi"/>
          <w:sz w:val="28"/>
          <w:szCs w:val="28"/>
        </w:rPr>
        <w:t xml:space="preserve"> and </w:t>
      </w:r>
      <w:r w:rsidR="00753D88" w:rsidRPr="00753D88">
        <w:rPr>
          <w:rFonts w:asciiTheme="minorHAnsi" w:hAnsiTheme="minorHAnsi" w:cstheme="minorHAnsi"/>
          <w:b/>
          <w:bCs/>
          <w:sz w:val="28"/>
          <w:szCs w:val="28"/>
        </w:rPr>
        <w:t>identify</w:t>
      </w:r>
      <w:r w:rsidR="00753D8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753D88">
        <w:rPr>
          <w:rFonts w:asciiTheme="minorHAnsi" w:hAnsiTheme="minorHAnsi" w:cstheme="minorHAnsi"/>
          <w:sz w:val="28"/>
          <w:szCs w:val="28"/>
        </w:rPr>
        <w:t>the user behind the computer that perform the action</w:t>
      </w:r>
    </w:p>
    <w:p w14:paraId="4D84A7A1" w14:textId="77777777" w:rsidR="00E24AAD" w:rsidRDefault="00E24AAD" w:rsidP="00E24AAD">
      <w:pPr>
        <w:jc w:val="right"/>
        <w:rPr>
          <w:rFonts w:asciiTheme="minorHAnsi" w:hAnsiTheme="minorHAnsi" w:cstheme="minorHAnsi"/>
          <w:sz w:val="28"/>
          <w:szCs w:val="28"/>
        </w:rPr>
      </w:pPr>
    </w:p>
    <w:p w14:paraId="1B00439D" w14:textId="1CA0525E" w:rsidR="00E24AAD" w:rsidRPr="00E24AAD" w:rsidRDefault="00E24AAD" w:rsidP="00034F4A">
      <w:pPr>
        <w:jc w:val="center"/>
        <w:rPr>
          <w:rFonts w:asciiTheme="minorHAnsi" w:hAnsiTheme="minorHAnsi" w:cstheme="minorHAnsi"/>
          <w:sz w:val="28"/>
          <w:szCs w:val="28"/>
          <w:rtl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 xml:space="preserve"> </w:t>
      </w:r>
    </w:p>
    <w:sectPr w:rsidR="00E24AAD" w:rsidRPr="00E24AAD" w:rsidSect="00354A40">
      <w:headerReference w:type="even" r:id="rId27"/>
      <w:headerReference w:type="default" r:id="rId28"/>
      <w:footerReference w:type="even" r:id="rId29"/>
      <w:footerReference w:type="default" r:id="rId30"/>
      <w:type w:val="evenPage"/>
      <w:pgSz w:w="11907" w:h="16840" w:code="9"/>
      <w:pgMar w:top="624" w:right="567" w:bottom="1134" w:left="567" w:header="510" w:footer="1021" w:gutter="567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2C144" w14:textId="77777777" w:rsidR="00C92CCC" w:rsidRDefault="00C92CCC">
      <w:r>
        <w:separator/>
      </w:r>
    </w:p>
  </w:endnote>
  <w:endnote w:type="continuationSeparator" w:id="0">
    <w:p w14:paraId="61ACDB83" w14:textId="77777777" w:rsidR="00C92CCC" w:rsidRDefault="00C92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alibri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Guttman Adii">
    <w:altName w:val="Arial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9025" w14:textId="4FD33BC2" w:rsidR="00B0368A" w:rsidRDefault="00B0368A">
    <w:pPr>
      <w:pStyle w:val="a4"/>
      <w:rPr>
        <w:rtl/>
      </w:rPr>
    </w:pPr>
    <w:r>
      <w:rPr>
        <w:rtl/>
      </w:rPr>
      <w:tab/>
    </w:r>
    <w:r>
      <w:rPr>
        <w:rtl/>
      </w:rPr>
      <w:t xml:space="preserve">- </w:t>
    </w:r>
    <w:r>
      <w:rPr>
        <w:rFonts w:asciiTheme="minorBidi" w:hAnsiTheme="minorBidi" w:cstheme="minorBidi" w:hint="cs"/>
        <w:rtl/>
      </w:rPr>
      <w:t>סודי</w:t>
    </w:r>
    <w:r>
      <w:rPr>
        <w:rtl/>
      </w:rPr>
      <w:t xml:space="preserve"> -</w:t>
    </w:r>
    <w:r>
      <w:rPr>
        <w:rtl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9026" w14:textId="308BDBE9" w:rsidR="00B0368A" w:rsidRPr="008A6EC2" w:rsidRDefault="00B0368A" w:rsidP="008A6EC2">
    <w:pPr>
      <w:pStyle w:val="a4"/>
      <w:tabs>
        <w:tab w:val="left" w:pos="4107"/>
        <w:tab w:val="left" w:pos="4515"/>
      </w:tabs>
      <w:jc w:val="center"/>
      <w:rPr>
        <w:rFonts w:asciiTheme="minorHAnsi" w:hAnsiTheme="minorHAnsi" w:cstheme="minorHAnsi"/>
        <w:rtl/>
      </w:rPr>
    </w:pPr>
    <w:r w:rsidRPr="008A6EC2">
      <w:rPr>
        <w:rFonts w:asciiTheme="minorHAnsi" w:hAnsiTheme="minorHAnsi" w:cstheme="minorHAnsi"/>
        <w:rtl/>
      </w:rPr>
      <w:t>- סודי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CADFE" w14:textId="77777777" w:rsidR="00122E64" w:rsidRDefault="00122E64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902B" w14:textId="6C545D89" w:rsidR="00B0368A" w:rsidRPr="007741A1" w:rsidRDefault="00B0368A" w:rsidP="008A13F1">
    <w:pPr>
      <w:pStyle w:val="a4"/>
      <w:rPr>
        <w:rFonts w:asciiTheme="minorHAnsi" w:hAnsiTheme="minorHAnsi" w:cstheme="minorHAnsi"/>
        <w:rtl/>
      </w:rPr>
    </w:pPr>
    <w:r w:rsidRPr="0027385B">
      <w:rPr>
        <w:rStyle w:val="ac"/>
        <w:rFonts w:asciiTheme="minorHAnsi" w:hAnsiTheme="minorHAnsi" w:cstheme="minorHAnsi"/>
        <w:sz w:val="24"/>
        <w:rtl/>
      </w:rPr>
      <w:fldChar w:fldCharType="begin"/>
    </w:r>
    <w:r w:rsidRPr="0027385B">
      <w:rPr>
        <w:rStyle w:val="ac"/>
        <w:rFonts w:asciiTheme="minorHAnsi" w:hAnsiTheme="minorHAnsi" w:cstheme="minorHAnsi"/>
        <w:sz w:val="24"/>
        <w:rtl/>
      </w:rPr>
      <w:instrText xml:space="preserve"> </w:instrText>
    </w:r>
    <w:r w:rsidRPr="0027385B">
      <w:rPr>
        <w:rStyle w:val="ac"/>
        <w:rFonts w:asciiTheme="minorHAnsi" w:hAnsiTheme="minorHAnsi" w:cstheme="minorHAnsi"/>
        <w:sz w:val="24"/>
      </w:rPr>
      <w:instrText>PAGE</w:instrText>
    </w:r>
    <w:r w:rsidRPr="0027385B">
      <w:rPr>
        <w:rStyle w:val="ac"/>
        <w:rFonts w:asciiTheme="minorHAnsi" w:hAnsiTheme="minorHAnsi" w:cstheme="minorHAnsi"/>
        <w:sz w:val="24"/>
        <w:rtl/>
      </w:rPr>
      <w:instrText xml:space="preserve"> </w:instrText>
    </w:r>
    <w:r w:rsidRPr="0027385B">
      <w:rPr>
        <w:rStyle w:val="ac"/>
        <w:rFonts w:asciiTheme="minorHAnsi" w:hAnsiTheme="minorHAnsi" w:cstheme="minorHAnsi"/>
        <w:sz w:val="24"/>
        <w:rtl/>
      </w:rPr>
      <w:fldChar w:fldCharType="separate"/>
    </w:r>
    <w:r w:rsidRPr="0027385B">
      <w:rPr>
        <w:rStyle w:val="ac"/>
        <w:rFonts w:asciiTheme="minorHAnsi" w:hAnsiTheme="minorHAnsi" w:cstheme="minorHAnsi"/>
        <w:noProof/>
        <w:sz w:val="24"/>
        <w:rtl/>
      </w:rPr>
      <w:t>4</w:t>
    </w:r>
    <w:r w:rsidRPr="0027385B">
      <w:rPr>
        <w:rStyle w:val="ac"/>
        <w:rFonts w:asciiTheme="minorHAnsi" w:hAnsiTheme="minorHAnsi" w:cstheme="minorHAnsi"/>
        <w:sz w:val="24"/>
        <w:rtl/>
      </w:rPr>
      <w:fldChar w:fldCharType="end"/>
    </w:r>
    <w:r w:rsidRPr="007741A1">
      <w:rPr>
        <w:rStyle w:val="ac"/>
        <w:rFonts w:asciiTheme="minorHAnsi" w:hAnsiTheme="minorHAnsi" w:cstheme="minorHAnsi"/>
        <w:rtl/>
      </w:rPr>
      <w:t xml:space="preserve"> מתוך 15  </w:t>
    </w:r>
    <w:r w:rsidRPr="007741A1">
      <w:rPr>
        <w:rFonts w:asciiTheme="minorHAnsi" w:hAnsiTheme="minorHAnsi" w:cstheme="minorHAnsi"/>
        <w:rtl/>
      </w:rPr>
      <w:t>תיק עיצוב – פרויקט אישי</w:t>
    </w:r>
    <w:r w:rsidRPr="007741A1">
      <w:rPr>
        <w:rFonts w:asciiTheme="minorHAnsi" w:hAnsiTheme="minorHAnsi" w:cstheme="minorHAnsi"/>
        <w:rtl/>
      </w:rPr>
      <w:tab/>
    </w:r>
    <w:r w:rsidRPr="001D469B">
      <w:rPr>
        <w:rFonts w:asciiTheme="minorHAnsi" w:hAnsiTheme="minorHAnsi" w:cstheme="minorHAnsi" w:hint="cs"/>
        <w:sz w:val="20"/>
        <w:szCs w:val="20"/>
        <w:rtl/>
      </w:rPr>
      <w:t xml:space="preserve">                         </w:t>
    </w:r>
    <w:r w:rsidR="000F470F">
      <w:rPr>
        <w:rFonts w:asciiTheme="minorHAnsi" w:hAnsiTheme="minorHAnsi" w:cstheme="minorHAnsi"/>
        <w:sz w:val="20"/>
        <w:szCs w:val="20"/>
      </w:rPr>
      <w:t xml:space="preserve">   </w:t>
    </w:r>
    <w:r w:rsidRPr="001D469B">
      <w:rPr>
        <w:rFonts w:asciiTheme="minorHAnsi" w:hAnsiTheme="minorHAnsi" w:cstheme="minorHAnsi"/>
        <w:sz w:val="20"/>
        <w:szCs w:val="20"/>
        <w:rtl/>
      </w:rPr>
      <w:t xml:space="preserve">- </w:t>
    </w:r>
    <w:r w:rsidRPr="001D469B">
      <w:rPr>
        <w:rFonts w:asciiTheme="minorHAnsi" w:hAnsiTheme="minorHAnsi" w:cstheme="minorHAnsi" w:hint="cs"/>
        <w:sz w:val="20"/>
        <w:szCs w:val="20"/>
        <w:rtl/>
      </w:rPr>
      <w:t>סודי</w:t>
    </w:r>
    <w:r w:rsidRPr="001D469B">
      <w:rPr>
        <w:rFonts w:asciiTheme="minorHAnsi" w:hAnsiTheme="minorHAnsi" w:cstheme="minorHAnsi"/>
        <w:sz w:val="20"/>
        <w:szCs w:val="20"/>
        <w:rtl/>
      </w:rP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902C" w14:textId="51F7F837" w:rsidR="00B0368A" w:rsidRPr="007741A1" w:rsidRDefault="00B0368A" w:rsidP="0077019A">
    <w:pPr>
      <w:pStyle w:val="a4"/>
      <w:rPr>
        <w:rFonts w:asciiTheme="minorHAnsi" w:hAnsiTheme="minorHAnsi" w:cstheme="minorHAnsi"/>
        <w:b/>
        <w:bCs/>
        <w:szCs w:val="24"/>
        <w:rtl/>
      </w:rPr>
    </w:pPr>
    <w:r w:rsidRPr="007741A1"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 w:hint="cs"/>
        <w:rtl/>
      </w:rPr>
      <w:t>-סודי</w:t>
    </w:r>
    <w:r w:rsidRPr="007741A1">
      <w:rPr>
        <w:rFonts w:asciiTheme="minorHAnsi" w:hAnsiTheme="minorHAnsi" w:cstheme="minorHAnsi"/>
        <w:rtl/>
      </w:rPr>
      <w:t>-</w:t>
    </w:r>
    <w:r w:rsidRPr="007741A1">
      <w:rPr>
        <w:rFonts w:asciiTheme="minorHAnsi" w:hAnsiTheme="minorHAnsi" w:cstheme="minorHAnsi"/>
        <w:rtl/>
      </w:rPr>
      <w:tab/>
      <w:t>תיק עיצוב – פרויקט אישי</w:t>
    </w:r>
    <w:r w:rsidRPr="007741A1">
      <w:rPr>
        <w:rStyle w:val="ac"/>
        <w:rFonts w:asciiTheme="minorHAnsi" w:hAnsiTheme="minorHAnsi" w:cstheme="minorHAnsi"/>
        <w:rtl/>
      </w:rPr>
      <w:t xml:space="preserve"> </w:t>
    </w:r>
    <w:r w:rsidRPr="000A5430">
      <w:rPr>
        <w:rStyle w:val="ac"/>
        <w:rFonts w:asciiTheme="minorHAnsi" w:hAnsiTheme="minorHAnsi" w:cstheme="minorHAnsi"/>
        <w:sz w:val="24"/>
        <w:rtl/>
      </w:rPr>
      <w:fldChar w:fldCharType="begin"/>
    </w:r>
    <w:r w:rsidRPr="000A5430">
      <w:rPr>
        <w:rStyle w:val="ac"/>
        <w:rFonts w:asciiTheme="minorHAnsi" w:hAnsiTheme="minorHAnsi" w:cstheme="minorHAnsi"/>
        <w:sz w:val="24"/>
        <w:rtl/>
      </w:rPr>
      <w:instrText xml:space="preserve"> </w:instrText>
    </w:r>
    <w:r w:rsidRPr="000A5430">
      <w:rPr>
        <w:rStyle w:val="ac"/>
        <w:rFonts w:asciiTheme="minorHAnsi" w:hAnsiTheme="minorHAnsi" w:cstheme="minorHAnsi"/>
        <w:sz w:val="24"/>
      </w:rPr>
      <w:instrText>PAGE</w:instrText>
    </w:r>
    <w:r w:rsidRPr="000A5430">
      <w:rPr>
        <w:rStyle w:val="ac"/>
        <w:rFonts w:asciiTheme="minorHAnsi" w:hAnsiTheme="minorHAnsi" w:cstheme="minorHAnsi"/>
        <w:sz w:val="24"/>
        <w:rtl/>
      </w:rPr>
      <w:instrText xml:space="preserve"> </w:instrText>
    </w:r>
    <w:r w:rsidRPr="000A5430">
      <w:rPr>
        <w:rStyle w:val="ac"/>
        <w:rFonts w:asciiTheme="minorHAnsi" w:hAnsiTheme="minorHAnsi" w:cstheme="minorHAnsi"/>
        <w:sz w:val="24"/>
        <w:rtl/>
      </w:rPr>
      <w:fldChar w:fldCharType="separate"/>
    </w:r>
    <w:r w:rsidRPr="000A5430">
      <w:rPr>
        <w:rStyle w:val="ac"/>
        <w:rFonts w:asciiTheme="minorHAnsi" w:hAnsiTheme="minorHAnsi" w:cstheme="minorHAnsi"/>
        <w:noProof/>
        <w:sz w:val="24"/>
        <w:rtl/>
      </w:rPr>
      <w:t>5</w:t>
    </w:r>
    <w:r w:rsidRPr="000A5430">
      <w:rPr>
        <w:rStyle w:val="ac"/>
        <w:rFonts w:asciiTheme="minorHAnsi" w:hAnsiTheme="minorHAnsi" w:cstheme="minorHAnsi"/>
        <w:sz w:val="24"/>
        <w:rtl/>
      </w:rPr>
      <w:fldChar w:fldCharType="end"/>
    </w:r>
    <w:r w:rsidRPr="007741A1">
      <w:rPr>
        <w:rStyle w:val="ac"/>
        <w:rFonts w:asciiTheme="minorHAnsi" w:hAnsiTheme="minorHAnsi" w:cstheme="minorHAnsi"/>
        <w:rtl/>
      </w:rPr>
      <w:t xml:space="preserve"> מתוך 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86F71" w14:textId="77777777" w:rsidR="00C92CCC" w:rsidRDefault="00C92CCC">
      <w:r>
        <w:separator/>
      </w:r>
    </w:p>
  </w:footnote>
  <w:footnote w:type="continuationSeparator" w:id="0">
    <w:p w14:paraId="336564E8" w14:textId="77777777" w:rsidR="00C92CCC" w:rsidRDefault="00C92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9024" w14:textId="31432F64" w:rsidR="00B0368A" w:rsidRPr="009D34EB" w:rsidRDefault="00B0368A" w:rsidP="009D34EB">
    <w:pPr>
      <w:pStyle w:val="a3"/>
      <w:rPr>
        <w:szCs w:val="16"/>
        <w:rtl/>
      </w:rPr>
    </w:pPr>
    <w:r>
      <w:rPr>
        <w:noProof/>
      </w:rPr>
      <w:drawing>
        <wp:anchor distT="0" distB="0" distL="114300" distR="114300" simplePos="0" relativeHeight="251670528" behindDoc="0" locked="0" layoutInCell="1" allowOverlap="1" wp14:anchorId="7E2C79AA" wp14:editId="79B76FC0">
          <wp:simplePos x="0" y="0"/>
          <wp:positionH relativeFrom="page">
            <wp:posOffset>95885</wp:posOffset>
          </wp:positionH>
          <wp:positionV relativeFrom="paragraph">
            <wp:posOffset>-201295</wp:posOffset>
          </wp:positionV>
          <wp:extent cx="549910" cy="796290"/>
          <wp:effectExtent l="0" t="0" r="2540" b="3810"/>
          <wp:wrapThrough wrapText="bothSides">
            <wp:wrapPolygon edited="0">
              <wp:start x="1497" y="0"/>
              <wp:lineTo x="0" y="1550"/>
              <wp:lineTo x="0" y="21187"/>
              <wp:lineTo x="20952" y="21187"/>
              <wp:lineTo x="20952" y="517"/>
              <wp:lineTo x="5238" y="0"/>
              <wp:lineTo x="1497" y="0"/>
            </wp:wrapPolygon>
          </wp:wrapThrough>
          <wp:docPr id="16" name="תמונה 16" descr="Dait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aitO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513"/>
                  <a:stretch/>
                </pic:blipFill>
                <pic:spPr bwMode="auto">
                  <a:xfrm>
                    <a:off x="0" y="0"/>
                    <a:ext cx="549910" cy="796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741A1">
      <w:rPr>
        <w:rFonts w:asciiTheme="minorHAnsi" w:hAnsiTheme="minorHAnsi" w:cstheme="minorHAnsi"/>
        <w:rtl/>
      </w:rPr>
      <w:t>תיק עיצוב – פרויקט אישי</w:t>
    </w:r>
    <w:r w:rsidRPr="007741A1">
      <w:rPr>
        <w:rFonts w:asciiTheme="minorHAnsi" w:hAnsiTheme="minorHAnsi" w:cstheme="minorHAnsi"/>
        <w:rtl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818B9" w14:textId="7C669A07" w:rsidR="00B0368A" w:rsidRDefault="00B0368A" w:rsidP="00071A10">
    <w:pPr>
      <w:pStyle w:val="a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C30A9" w14:textId="77777777" w:rsidR="00122E64" w:rsidRDefault="00122E64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9027" w14:textId="6BBD5729" w:rsidR="00B0368A" w:rsidRPr="007741A1" w:rsidRDefault="00B0368A" w:rsidP="00AE12AC">
    <w:pPr>
      <w:pStyle w:val="a3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72576" behindDoc="0" locked="0" layoutInCell="1" allowOverlap="1" wp14:anchorId="7B4A5DBF" wp14:editId="679009A6">
          <wp:simplePos x="0" y="0"/>
          <wp:positionH relativeFrom="leftMargin">
            <wp:align>right</wp:align>
          </wp:positionH>
          <wp:positionV relativeFrom="paragraph">
            <wp:posOffset>-228600</wp:posOffset>
          </wp:positionV>
          <wp:extent cx="549910" cy="796290"/>
          <wp:effectExtent l="0" t="0" r="2540" b="3810"/>
          <wp:wrapThrough wrapText="bothSides">
            <wp:wrapPolygon edited="0">
              <wp:start x="1497" y="0"/>
              <wp:lineTo x="0" y="1550"/>
              <wp:lineTo x="0" y="21187"/>
              <wp:lineTo x="20952" y="21187"/>
              <wp:lineTo x="20952" y="517"/>
              <wp:lineTo x="5238" y="0"/>
              <wp:lineTo x="1497" y="0"/>
            </wp:wrapPolygon>
          </wp:wrapThrough>
          <wp:docPr id="15" name="תמונה 15" descr="Dait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aitO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513"/>
                  <a:stretch/>
                </pic:blipFill>
                <pic:spPr bwMode="auto">
                  <a:xfrm>
                    <a:off x="0" y="0"/>
                    <a:ext cx="549910" cy="796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1355CCA8" wp14:editId="7EFD2EB6">
          <wp:simplePos x="0" y="0"/>
          <wp:positionH relativeFrom="column">
            <wp:posOffset>4805509</wp:posOffset>
          </wp:positionH>
          <wp:positionV relativeFrom="paragraph">
            <wp:posOffset>55245</wp:posOffset>
          </wp:positionV>
          <wp:extent cx="401955" cy="130175"/>
          <wp:effectExtent l="0" t="0" r="0" b="3175"/>
          <wp:wrapThrough wrapText="bothSides">
            <wp:wrapPolygon edited="0">
              <wp:start x="0" y="0"/>
              <wp:lineTo x="0" y="18966"/>
              <wp:lineTo x="20474" y="18966"/>
              <wp:lineTo x="20474" y="0"/>
              <wp:lineTo x="0" y="0"/>
            </wp:wrapPolygon>
          </wp:wrapThrough>
          <wp:docPr id="8" name="תמונה 8" descr="DaitO 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aitO blac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" cy="130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741A1">
      <w:rPr>
        <w:rFonts w:asciiTheme="minorHAnsi" w:hAnsiTheme="minorHAnsi" w:cstheme="minorHAnsi"/>
        <w:rtl/>
      </w:rPr>
      <w:t>תיק עיצוב – פרויקט אישי</w:t>
    </w:r>
    <w:r w:rsidRPr="007741A1"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</w:rPr>
      <w:t xml:space="preserve">                          </w:t>
    </w:r>
    <w:r>
      <w:rPr>
        <w:rFonts w:asciiTheme="minorHAnsi" w:hAnsiTheme="minorHAnsi" w:cstheme="minorHAnsi" w:hint="cs"/>
        <w:rtl/>
      </w:rPr>
      <w:t xml:space="preserve"> </w:t>
    </w:r>
    <w:r w:rsidRPr="007741A1">
      <w:rPr>
        <w:rFonts w:asciiTheme="minorHAnsi" w:hAnsiTheme="minorHAnsi" w:cstheme="minorHAnsi"/>
        <w:rtl/>
      </w:rPr>
      <w:t xml:space="preserve">- </w:t>
    </w:r>
    <w:r>
      <w:rPr>
        <w:rFonts w:asciiTheme="minorHAnsi" w:hAnsiTheme="minorHAnsi" w:cstheme="minorHAnsi" w:hint="cs"/>
        <w:rtl/>
      </w:rPr>
      <w:t>סודי</w:t>
    </w:r>
    <w:r w:rsidRPr="007741A1">
      <w:rPr>
        <w:rFonts w:asciiTheme="minorHAnsi" w:hAnsiTheme="minorHAnsi" w:cstheme="minorHAnsi"/>
        <w:rtl/>
      </w:rPr>
      <w:t xml:space="preserve"> -</w:t>
    </w:r>
    <w:r w:rsidRPr="007741A1">
      <w:rPr>
        <w:rFonts w:asciiTheme="minorHAnsi" w:hAnsiTheme="minorHAnsi" w:cstheme="minorHAnsi"/>
        <w:rtl/>
      </w:rPr>
      <w:tab/>
    </w:r>
  </w:p>
  <w:p w14:paraId="76749028" w14:textId="3761F18A" w:rsidR="00B0368A" w:rsidRPr="007741A1" w:rsidRDefault="00B0368A" w:rsidP="001D0870">
    <w:pPr>
      <w:pStyle w:val="a3"/>
      <w:tabs>
        <w:tab w:val="center" w:pos="5255"/>
      </w:tabs>
      <w:rPr>
        <w:rFonts w:asciiTheme="minorHAnsi" w:hAnsiTheme="minorHAnsi" w:cstheme="minorHAnsi"/>
        <w:rtl/>
      </w:rPr>
    </w:pPr>
    <w:r w:rsidRPr="007741A1">
      <w:rPr>
        <w:rFonts w:asciiTheme="minorHAnsi" w:hAnsiTheme="minorHAnsi" w:cstheme="minorHAnsi"/>
        <w:rtl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31F63" w14:textId="64BFBCC9" w:rsidR="00B0368A" w:rsidRPr="007741A1" w:rsidRDefault="00B0368A" w:rsidP="00AE12AC">
    <w:pPr>
      <w:pStyle w:val="a3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748F3904" wp14:editId="7F427ED9">
          <wp:simplePos x="0" y="0"/>
          <wp:positionH relativeFrom="margin">
            <wp:posOffset>-247650</wp:posOffset>
          </wp:positionH>
          <wp:positionV relativeFrom="paragraph">
            <wp:posOffset>-207010</wp:posOffset>
          </wp:positionV>
          <wp:extent cx="549910" cy="796290"/>
          <wp:effectExtent l="0" t="0" r="2540" b="3810"/>
          <wp:wrapThrough wrapText="bothSides">
            <wp:wrapPolygon edited="0">
              <wp:start x="1497" y="0"/>
              <wp:lineTo x="0" y="1550"/>
              <wp:lineTo x="0" y="21187"/>
              <wp:lineTo x="20952" y="21187"/>
              <wp:lineTo x="20952" y="517"/>
              <wp:lineTo x="5238" y="0"/>
              <wp:lineTo x="1497" y="0"/>
            </wp:wrapPolygon>
          </wp:wrapThrough>
          <wp:docPr id="19" name="תמונה 19" descr="Dait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aitO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513"/>
                  <a:stretch/>
                </pic:blipFill>
                <pic:spPr bwMode="auto">
                  <a:xfrm>
                    <a:off x="0" y="0"/>
                    <a:ext cx="549910" cy="796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1C914C87" wp14:editId="70837013">
          <wp:simplePos x="0" y="0"/>
          <wp:positionH relativeFrom="column">
            <wp:posOffset>4805509</wp:posOffset>
          </wp:positionH>
          <wp:positionV relativeFrom="paragraph">
            <wp:posOffset>55245</wp:posOffset>
          </wp:positionV>
          <wp:extent cx="401955" cy="130175"/>
          <wp:effectExtent l="0" t="0" r="0" b="3175"/>
          <wp:wrapThrough wrapText="bothSides">
            <wp:wrapPolygon edited="0">
              <wp:start x="0" y="0"/>
              <wp:lineTo x="0" y="18966"/>
              <wp:lineTo x="20474" y="18966"/>
              <wp:lineTo x="20474" y="0"/>
              <wp:lineTo x="0" y="0"/>
            </wp:wrapPolygon>
          </wp:wrapThrough>
          <wp:docPr id="11" name="תמונה 11" descr="DaitO 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aitO blac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" cy="130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741A1">
      <w:rPr>
        <w:rFonts w:asciiTheme="minorHAnsi" w:hAnsiTheme="minorHAnsi" w:cstheme="minorHAnsi"/>
        <w:rtl/>
      </w:rPr>
      <w:t>תיק עיצוב – פרויקט אישי</w:t>
    </w:r>
    <w:r w:rsidRPr="007741A1">
      <w:rPr>
        <w:rFonts w:asciiTheme="minorHAnsi" w:hAnsiTheme="minorHAnsi" w:cstheme="minorHAnsi"/>
        <w:rtl/>
      </w:rPr>
      <w:tab/>
    </w:r>
    <w:r>
      <w:rPr>
        <w:rFonts w:asciiTheme="minorHAnsi" w:hAnsiTheme="minorHAnsi" w:cstheme="minorHAnsi"/>
      </w:rPr>
      <w:t xml:space="preserve">  </w:t>
    </w:r>
    <w:r w:rsidRPr="007741A1">
      <w:rPr>
        <w:rFonts w:asciiTheme="minorHAnsi" w:hAnsiTheme="minorHAnsi" w:cstheme="minorHAnsi"/>
        <w:rtl/>
      </w:rPr>
      <w:t xml:space="preserve">- </w:t>
    </w:r>
    <w:r>
      <w:rPr>
        <w:rFonts w:asciiTheme="minorHAnsi" w:hAnsiTheme="minorHAnsi" w:cstheme="minorHAnsi" w:hint="cs"/>
        <w:rtl/>
      </w:rPr>
      <w:t>סודי</w:t>
    </w:r>
    <w:r w:rsidRPr="007741A1">
      <w:rPr>
        <w:rFonts w:asciiTheme="minorHAnsi" w:hAnsiTheme="minorHAnsi" w:cstheme="minorHAnsi"/>
        <w:rtl/>
      </w:rPr>
      <w:t xml:space="preserve"> -</w:t>
    </w:r>
    <w:r w:rsidRPr="007741A1">
      <w:rPr>
        <w:rFonts w:asciiTheme="minorHAnsi" w:hAnsiTheme="minorHAnsi" w:cstheme="minorHAnsi"/>
        <w:rtl/>
      </w:rPr>
      <w:tab/>
    </w:r>
  </w:p>
  <w:p w14:paraId="7674902A" w14:textId="6931B334" w:rsidR="00B0368A" w:rsidRPr="00AE12AC" w:rsidRDefault="00B0368A" w:rsidP="00AE12AC">
    <w:pPr>
      <w:pStyle w:val="a3"/>
      <w:rPr>
        <w:szCs w:val="1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1">
      <w:start w:val="1"/>
      <w:numFmt w:val="decimal"/>
      <w:pStyle w:val="2"/>
      <w:lvlText w:val="%1.%2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2">
      <w:start w:val="1"/>
      <w:numFmt w:val="decimal"/>
      <w:pStyle w:val="3"/>
      <w:lvlText w:val="%1.%2.%3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3">
      <w:start w:val="1"/>
      <w:numFmt w:val="decimal"/>
      <w:pStyle w:val="4"/>
      <w:lvlText w:val="%1.%2.%3.%4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4">
      <w:start w:val="1"/>
      <w:numFmt w:val="decimal"/>
      <w:pStyle w:val="5"/>
      <w:lvlText w:val="(%5)"/>
      <w:legacy w:legacy="1" w:legacySpace="0" w:legacyIndent="708"/>
      <w:lvlJc w:val="center"/>
      <w:pPr>
        <w:ind w:right="708" w:hanging="708"/>
      </w:pPr>
    </w:lvl>
    <w:lvl w:ilvl="5">
      <w:start w:val="1"/>
      <w:numFmt w:val="lowerLetter"/>
      <w:pStyle w:val="6"/>
      <w:lvlText w:val="(%6)"/>
      <w:legacy w:legacy="1" w:legacySpace="0" w:legacyIndent="708"/>
      <w:lvlJc w:val="center"/>
      <w:pPr>
        <w:ind w:right="1416" w:hanging="708"/>
      </w:pPr>
    </w:lvl>
    <w:lvl w:ilvl="6">
      <w:start w:val="1"/>
      <w:numFmt w:val="lowerRoman"/>
      <w:pStyle w:val="7"/>
      <w:lvlText w:val="(%7)"/>
      <w:legacy w:legacy="1" w:legacySpace="0" w:legacyIndent="708"/>
      <w:lvlJc w:val="center"/>
      <w:pPr>
        <w:ind w:right="2124" w:hanging="708"/>
      </w:pPr>
    </w:lvl>
    <w:lvl w:ilvl="7">
      <w:start w:val="1"/>
      <w:numFmt w:val="lowerLetter"/>
      <w:pStyle w:val="8"/>
      <w:lvlText w:val="(%8)"/>
      <w:legacy w:legacy="1" w:legacySpace="0" w:legacyIndent="708"/>
      <w:lvlJc w:val="center"/>
      <w:pPr>
        <w:ind w:right="2832" w:hanging="708"/>
      </w:pPr>
    </w:lvl>
    <w:lvl w:ilvl="8">
      <w:start w:val="1"/>
      <w:numFmt w:val="lowerRoman"/>
      <w:pStyle w:val="9"/>
      <w:lvlText w:val="(%9)"/>
      <w:legacy w:legacy="1" w:legacySpace="0" w:legacyIndent="708"/>
      <w:lvlJc w:val="center"/>
      <w:pPr>
        <w:ind w:right="3540" w:hanging="708"/>
      </w:pPr>
    </w:lvl>
  </w:abstractNum>
  <w:abstractNum w:abstractNumId="1" w15:restartNumberingAfterBreak="0">
    <w:nsid w:val="08401DDE"/>
    <w:multiLevelType w:val="singleLevel"/>
    <w:tmpl w:val="034276B2"/>
    <w:lvl w:ilvl="0">
      <w:start w:val="1"/>
      <w:numFmt w:val="decimal"/>
      <w:lvlText w:val="%1."/>
      <w:legacy w:legacy="1" w:legacySpace="0" w:legacyIndent="340"/>
      <w:lvlJc w:val="right"/>
      <w:pPr>
        <w:ind w:left="340" w:hanging="340"/>
      </w:pPr>
    </w:lvl>
  </w:abstractNum>
  <w:abstractNum w:abstractNumId="2" w15:restartNumberingAfterBreak="0">
    <w:nsid w:val="12C8318B"/>
    <w:multiLevelType w:val="multilevel"/>
    <w:tmpl w:val="FFFFFFFF"/>
    <w:lvl w:ilvl="0">
      <w:start w:val="1"/>
      <w:numFmt w:val="decimal"/>
      <w:lvlText w:val="%1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1">
      <w:start w:val="1"/>
      <w:numFmt w:val="decimal"/>
      <w:lvlText w:val="%1.%2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2">
      <w:start w:val="1"/>
      <w:numFmt w:val="decimal"/>
      <w:lvlText w:val="%1.%2.%3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3">
      <w:start w:val="1"/>
      <w:numFmt w:val="decimal"/>
      <w:lvlText w:val="%1.%2.%3.%4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4">
      <w:start w:val="1"/>
      <w:numFmt w:val="decimal"/>
      <w:lvlText w:val="(%5)"/>
      <w:legacy w:legacy="1" w:legacySpace="0" w:legacyIndent="708"/>
      <w:lvlJc w:val="center"/>
      <w:pPr>
        <w:ind w:right="708" w:hanging="708"/>
      </w:pPr>
    </w:lvl>
    <w:lvl w:ilvl="5">
      <w:start w:val="1"/>
      <w:numFmt w:val="lowerLetter"/>
      <w:lvlText w:val="(%6)"/>
      <w:legacy w:legacy="1" w:legacySpace="0" w:legacyIndent="708"/>
      <w:lvlJc w:val="center"/>
      <w:pPr>
        <w:ind w:right="1416" w:hanging="708"/>
      </w:pPr>
    </w:lvl>
    <w:lvl w:ilvl="6">
      <w:start w:val="1"/>
      <w:numFmt w:val="lowerRoman"/>
      <w:lvlText w:val="(%7)"/>
      <w:legacy w:legacy="1" w:legacySpace="0" w:legacyIndent="708"/>
      <w:lvlJc w:val="center"/>
      <w:pPr>
        <w:ind w:right="2124" w:hanging="708"/>
      </w:pPr>
    </w:lvl>
    <w:lvl w:ilvl="7">
      <w:start w:val="1"/>
      <w:numFmt w:val="lowerLetter"/>
      <w:lvlText w:val="(%8)"/>
      <w:legacy w:legacy="1" w:legacySpace="0" w:legacyIndent="708"/>
      <w:lvlJc w:val="center"/>
      <w:pPr>
        <w:ind w:right="2832" w:hanging="708"/>
      </w:pPr>
    </w:lvl>
    <w:lvl w:ilvl="8">
      <w:start w:val="1"/>
      <w:numFmt w:val="lowerRoman"/>
      <w:lvlText w:val="(%9)"/>
      <w:legacy w:legacy="1" w:legacySpace="0" w:legacyIndent="708"/>
      <w:lvlJc w:val="center"/>
      <w:pPr>
        <w:ind w:right="3540" w:hanging="708"/>
      </w:pPr>
    </w:lvl>
  </w:abstractNum>
  <w:abstractNum w:abstractNumId="3" w15:restartNumberingAfterBreak="0">
    <w:nsid w:val="17E8441C"/>
    <w:multiLevelType w:val="hybridMultilevel"/>
    <w:tmpl w:val="010C7972"/>
    <w:lvl w:ilvl="0" w:tplc="9834696A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42C6F"/>
    <w:multiLevelType w:val="hybridMultilevel"/>
    <w:tmpl w:val="D1624ACE"/>
    <w:lvl w:ilvl="0" w:tplc="2F52BA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D6459"/>
    <w:multiLevelType w:val="hybridMultilevel"/>
    <w:tmpl w:val="916EA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C69A5"/>
    <w:multiLevelType w:val="singleLevel"/>
    <w:tmpl w:val="59BC1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7" w15:restartNumberingAfterBreak="0">
    <w:nsid w:val="516A19F8"/>
    <w:multiLevelType w:val="hybridMultilevel"/>
    <w:tmpl w:val="6AB29738"/>
    <w:lvl w:ilvl="0" w:tplc="863E5D48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787F50"/>
    <w:multiLevelType w:val="multilevel"/>
    <w:tmpl w:val="FFFFFFFF"/>
    <w:lvl w:ilvl="0">
      <w:start w:val="1"/>
      <w:numFmt w:val="decimal"/>
      <w:lvlText w:val="%1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1">
      <w:start w:val="1"/>
      <w:numFmt w:val="decimal"/>
      <w:lvlText w:val="%1.%2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2">
      <w:start w:val="1"/>
      <w:numFmt w:val="decimal"/>
      <w:lvlText w:val="%1.%2.%3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3">
      <w:start w:val="1"/>
      <w:numFmt w:val="decimal"/>
      <w:lvlText w:val="%1.%2.%3.%4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4">
      <w:start w:val="1"/>
      <w:numFmt w:val="decimal"/>
      <w:lvlText w:val="(%5)"/>
      <w:legacy w:legacy="1" w:legacySpace="0" w:legacyIndent="708"/>
      <w:lvlJc w:val="center"/>
      <w:pPr>
        <w:ind w:right="708" w:hanging="708"/>
      </w:pPr>
    </w:lvl>
    <w:lvl w:ilvl="5">
      <w:start w:val="1"/>
      <w:numFmt w:val="lowerLetter"/>
      <w:lvlText w:val="(%6)"/>
      <w:legacy w:legacy="1" w:legacySpace="0" w:legacyIndent="708"/>
      <w:lvlJc w:val="center"/>
      <w:pPr>
        <w:ind w:right="1416" w:hanging="708"/>
      </w:pPr>
    </w:lvl>
    <w:lvl w:ilvl="6">
      <w:start w:val="1"/>
      <w:numFmt w:val="lowerRoman"/>
      <w:lvlText w:val="(%7)"/>
      <w:legacy w:legacy="1" w:legacySpace="0" w:legacyIndent="708"/>
      <w:lvlJc w:val="center"/>
      <w:pPr>
        <w:ind w:right="2124" w:hanging="708"/>
      </w:pPr>
    </w:lvl>
    <w:lvl w:ilvl="7">
      <w:start w:val="1"/>
      <w:numFmt w:val="lowerLetter"/>
      <w:lvlText w:val="(%8)"/>
      <w:legacy w:legacy="1" w:legacySpace="0" w:legacyIndent="708"/>
      <w:lvlJc w:val="center"/>
      <w:pPr>
        <w:ind w:right="2832" w:hanging="708"/>
      </w:pPr>
    </w:lvl>
    <w:lvl w:ilvl="8">
      <w:start w:val="1"/>
      <w:numFmt w:val="lowerRoman"/>
      <w:lvlText w:val="(%9)"/>
      <w:legacy w:legacy="1" w:legacySpace="0" w:legacyIndent="708"/>
      <w:lvlJc w:val="center"/>
      <w:pPr>
        <w:ind w:right="3540" w:hanging="708"/>
      </w:pPr>
    </w:lvl>
  </w:abstractNum>
  <w:abstractNum w:abstractNumId="9" w15:restartNumberingAfterBreak="0">
    <w:nsid w:val="53966A75"/>
    <w:multiLevelType w:val="hybridMultilevel"/>
    <w:tmpl w:val="5560D364"/>
    <w:lvl w:ilvl="0" w:tplc="9A6452F8">
      <w:start w:val="70"/>
      <w:numFmt w:val="bullet"/>
      <w:lvlText w:val="-"/>
      <w:lvlJc w:val="left"/>
      <w:pPr>
        <w:ind w:left="864" w:hanging="360"/>
      </w:pPr>
      <w:rPr>
        <w:rFonts w:ascii="Arial" w:eastAsia="Calibri" w:hAnsi="Arial" w:cs="Arial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DA01A3"/>
    <w:multiLevelType w:val="multilevel"/>
    <w:tmpl w:val="FFFFFFFF"/>
    <w:lvl w:ilvl="0">
      <w:start w:val="1"/>
      <w:numFmt w:val="decimal"/>
      <w:lvlText w:val="%1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1">
      <w:start w:val="1"/>
      <w:numFmt w:val="decimal"/>
      <w:lvlText w:val="%1.%2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2">
      <w:start w:val="1"/>
      <w:numFmt w:val="decimal"/>
      <w:lvlText w:val="%1.%2.%3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3">
      <w:start w:val="1"/>
      <w:numFmt w:val="decimal"/>
      <w:lvlText w:val="%1.%2.%3.%4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4">
      <w:start w:val="1"/>
      <w:numFmt w:val="decimal"/>
      <w:lvlText w:val="(%5)"/>
      <w:legacy w:legacy="1" w:legacySpace="0" w:legacyIndent="708"/>
      <w:lvlJc w:val="center"/>
      <w:pPr>
        <w:ind w:right="708" w:hanging="708"/>
      </w:pPr>
    </w:lvl>
    <w:lvl w:ilvl="5">
      <w:start w:val="1"/>
      <w:numFmt w:val="lowerLetter"/>
      <w:lvlText w:val="(%6)"/>
      <w:legacy w:legacy="1" w:legacySpace="0" w:legacyIndent="708"/>
      <w:lvlJc w:val="center"/>
      <w:pPr>
        <w:ind w:right="1416" w:hanging="708"/>
      </w:pPr>
    </w:lvl>
    <w:lvl w:ilvl="6">
      <w:start w:val="1"/>
      <w:numFmt w:val="lowerRoman"/>
      <w:lvlText w:val="(%7)"/>
      <w:legacy w:legacy="1" w:legacySpace="0" w:legacyIndent="708"/>
      <w:lvlJc w:val="center"/>
      <w:pPr>
        <w:ind w:right="2124" w:hanging="708"/>
      </w:pPr>
    </w:lvl>
    <w:lvl w:ilvl="7">
      <w:start w:val="1"/>
      <w:numFmt w:val="lowerLetter"/>
      <w:lvlText w:val="(%8)"/>
      <w:legacy w:legacy="1" w:legacySpace="0" w:legacyIndent="708"/>
      <w:lvlJc w:val="center"/>
      <w:pPr>
        <w:ind w:right="2832" w:hanging="708"/>
      </w:pPr>
    </w:lvl>
    <w:lvl w:ilvl="8">
      <w:start w:val="1"/>
      <w:numFmt w:val="lowerRoman"/>
      <w:lvlText w:val="(%9)"/>
      <w:legacy w:legacy="1" w:legacySpace="0" w:legacyIndent="708"/>
      <w:lvlJc w:val="center"/>
      <w:pPr>
        <w:ind w:right="3540" w:hanging="708"/>
      </w:pPr>
    </w:lvl>
  </w:abstractNum>
  <w:abstractNum w:abstractNumId="11" w15:restartNumberingAfterBreak="0">
    <w:nsid w:val="57B61C1A"/>
    <w:multiLevelType w:val="hybridMultilevel"/>
    <w:tmpl w:val="FCC83762"/>
    <w:lvl w:ilvl="0" w:tplc="44D4ECE6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5DC1"/>
    <w:multiLevelType w:val="hybridMultilevel"/>
    <w:tmpl w:val="D8387950"/>
    <w:lvl w:ilvl="0" w:tplc="8C82C070">
      <w:start w:val="6"/>
      <w:numFmt w:val="bullet"/>
      <w:lvlText w:val=""/>
      <w:lvlJc w:val="left"/>
      <w:pPr>
        <w:ind w:left="1800" w:hanging="360"/>
      </w:pPr>
      <w:rPr>
        <w:rFonts w:ascii="Symbol" w:eastAsia="Times New Roman" w:hAnsi="Symbol" w:cs="David" w:hint="default"/>
      </w:rPr>
    </w:lvl>
    <w:lvl w:ilvl="1" w:tplc="0816AD6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622B88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B32CEB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A9C016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F4B0F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8B444E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DA4C9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D660DD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52D4BBE"/>
    <w:multiLevelType w:val="hybridMultilevel"/>
    <w:tmpl w:val="91166A1C"/>
    <w:lvl w:ilvl="0" w:tplc="D034D4BE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6364A"/>
    <w:multiLevelType w:val="multilevel"/>
    <w:tmpl w:val="FFFFFFFF"/>
    <w:lvl w:ilvl="0">
      <w:start w:val="1"/>
      <w:numFmt w:val="decimal"/>
      <w:lvlText w:val="%1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1">
      <w:start w:val="1"/>
      <w:numFmt w:val="decimal"/>
      <w:lvlText w:val="%1.%2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2">
      <w:start w:val="1"/>
      <w:numFmt w:val="decimal"/>
      <w:lvlText w:val="%1.%2.%3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3">
      <w:start w:val="1"/>
      <w:numFmt w:val="decimal"/>
      <w:lvlText w:val="%1.%2.%3.%4."/>
      <w:legacy w:legacy="1" w:legacySpace="113" w:legacyIndent="0"/>
      <w:lvlJc w:val="right"/>
      <w:pPr>
        <w:ind w:firstLine="0"/>
      </w:pPr>
      <w:rPr>
        <w:rFonts w:hAnsi="David" w:cs="David" w:hint="default"/>
        <w:b/>
        <w:i w:val="0"/>
        <w:sz w:val="36"/>
      </w:rPr>
    </w:lvl>
    <w:lvl w:ilvl="4">
      <w:start w:val="1"/>
      <w:numFmt w:val="decimal"/>
      <w:lvlText w:val="(%5)"/>
      <w:legacy w:legacy="1" w:legacySpace="0" w:legacyIndent="708"/>
      <w:lvlJc w:val="center"/>
      <w:pPr>
        <w:ind w:right="708" w:hanging="708"/>
      </w:pPr>
    </w:lvl>
    <w:lvl w:ilvl="5">
      <w:start w:val="1"/>
      <w:numFmt w:val="lowerLetter"/>
      <w:lvlText w:val="(%6)"/>
      <w:legacy w:legacy="1" w:legacySpace="0" w:legacyIndent="708"/>
      <w:lvlJc w:val="center"/>
      <w:pPr>
        <w:ind w:right="1416" w:hanging="708"/>
      </w:pPr>
    </w:lvl>
    <w:lvl w:ilvl="6">
      <w:start w:val="1"/>
      <w:numFmt w:val="lowerRoman"/>
      <w:lvlText w:val="(%7)"/>
      <w:legacy w:legacy="1" w:legacySpace="0" w:legacyIndent="708"/>
      <w:lvlJc w:val="center"/>
      <w:pPr>
        <w:ind w:right="2124" w:hanging="708"/>
      </w:pPr>
    </w:lvl>
    <w:lvl w:ilvl="7">
      <w:start w:val="1"/>
      <w:numFmt w:val="lowerLetter"/>
      <w:lvlText w:val="(%8)"/>
      <w:legacy w:legacy="1" w:legacySpace="0" w:legacyIndent="708"/>
      <w:lvlJc w:val="center"/>
      <w:pPr>
        <w:ind w:right="2832" w:hanging="708"/>
      </w:pPr>
    </w:lvl>
    <w:lvl w:ilvl="8">
      <w:start w:val="1"/>
      <w:numFmt w:val="lowerRoman"/>
      <w:lvlText w:val="(%9)"/>
      <w:legacy w:legacy="1" w:legacySpace="0" w:legacyIndent="708"/>
      <w:lvlJc w:val="center"/>
      <w:pPr>
        <w:ind w:right="3540" w:hanging="708"/>
      </w:pPr>
    </w:lvl>
  </w:abstractNum>
  <w:abstractNum w:abstractNumId="15" w15:restartNumberingAfterBreak="0">
    <w:nsid w:val="68DD3117"/>
    <w:multiLevelType w:val="hybridMultilevel"/>
    <w:tmpl w:val="A2C04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32B92"/>
    <w:multiLevelType w:val="singleLevel"/>
    <w:tmpl w:val="9A6EEB16"/>
    <w:lvl w:ilvl="0">
      <w:start w:val="1"/>
      <w:numFmt w:val="decimal"/>
      <w:lvlText w:val="%1."/>
      <w:legacy w:legacy="1" w:legacySpace="0" w:legacyIndent="283"/>
      <w:lvlJc w:val="center"/>
      <w:pPr>
        <w:ind w:left="283" w:hanging="283"/>
      </w:pPr>
    </w:lvl>
  </w:abstractNum>
  <w:abstractNum w:abstractNumId="17" w15:restartNumberingAfterBreak="0">
    <w:nsid w:val="73CE76A9"/>
    <w:multiLevelType w:val="hybridMultilevel"/>
    <w:tmpl w:val="0812F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612DC"/>
    <w:multiLevelType w:val="singleLevel"/>
    <w:tmpl w:val="4DB0C860"/>
    <w:lvl w:ilvl="0">
      <w:start w:val="1"/>
      <w:numFmt w:val="decimal"/>
      <w:lvlText w:val="%1. "/>
      <w:legacy w:legacy="1" w:legacySpace="0" w:legacyIndent="283"/>
      <w:lvlJc w:val="center"/>
      <w:pPr>
        <w:ind w:left="283" w:hanging="283"/>
      </w:pPr>
      <w:rPr>
        <w:rFonts w:ascii="Times New Roman" w:hAnsi="Times New Roman" w:hint="default"/>
        <w:b w:val="0"/>
        <w:i w:val="0"/>
        <w:sz w:val="18"/>
        <w:u w:val="no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340"/>
        <w:lvlJc w:val="right"/>
        <w:pPr>
          <w:ind w:left="340" w:hanging="340"/>
        </w:pPr>
      </w:lvl>
    </w:lvlOverride>
  </w:num>
  <w:num w:numId="4">
    <w:abstractNumId w:val="1"/>
    <w:lvlOverride w:ilvl="0">
      <w:lvl w:ilvl="0">
        <w:start w:val="1"/>
        <w:numFmt w:val="decimal"/>
        <w:lvlText w:val="%1."/>
        <w:legacy w:legacy="1" w:legacySpace="0" w:legacyIndent="340"/>
        <w:lvlJc w:val="right"/>
        <w:pPr>
          <w:ind w:left="340" w:hanging="340"/>
        </w:pPr>
      </w:lvl>
    </w:lvlOverride>
  </w:num>
  <w:num w:numId="5">
    <w:abstractNumId w:val="1"/>
    <w:lvlOverride w:ilvl="0">
      <w:lvl w:ilvl="0">
        <w:start w:val="1"/>
        <w:numFmt w:val="decimal"/>
        <w:lvlText w:val="%1."/>
        <w:legacy w:legacy="1" w:legacySpace="0" w:legacyIndent="340"/>
        <w:lvlJc w:val="right"/>
        <w:pPr>
          <w:ind w:left="340" w:hanging="340"/>
        </w:pPr>
      </w:lvl>
    </w:lvlOverride>
  </w:num>
  <w:num w:numId="6">
    <w:abstractNumId w:val="18"/>
  </w:num>
  <w:num w:numId="7">
    <w:abstractNumId w:val="6"/>
  </w:num>
  <w:num w:numId="8">
    <w:abstractNumId w:val="14"/>
  </w:num>
  <w:num w:numId="9">
    <w:abstractNumId w:val="8"/>
  </w:num>
  <w:num w:numId="10">
    <w:abstractNumId w:val="10"/>
  </w:num>
  <w:num w:numId="11">
    <w:abstractNumId w:val="2"/>
  </w:num>
  <w:num w:numId="12">
    <w:abstractNumId w:val="13"/>
  </w:num>
  <w:num w:numId="13">
    <w:abstractNumId w:val="3"/>
  </w:num>
  <w:num w:numId="14">
    <w:abstractNumId w:val="11"/>
  </w:num>
  <w:num w:numId="15">
    <w:abstractNumId w:val="16"/>
  </w:num>
  <w:num w:numId="16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center"/>
        <w:pPr>
          <w:ind w:left="283" w:hanging="283"/>
        </w:pPr>
      </w:lvl>
    </w:lvlOverride>
  </w:num>
  <w:num w:numId="17">
    <w:abstractNumId w:val="9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2"/>
  </w:num>
  <w:num w:numId="20">
    <w:abstractNumId w:val="5"/>
  </w:num>
  <w:num w:numId="21">
    <w:abstractNumId w:val="15"/>
  </w:num>
  <w:num w:numId="22">
    <w:abstractNumId w:val="17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364"/>
    <w:rsid w:val="000003BE"/>
    <w:rsid w:val="000020DA"/>
    <w:rsid w:val="00003425"/>
    <w:rsid w:val="00006380"/>
    <w:rsid w:val="000132D5"/>
    <w:rsid w:val="00014FB1"/>
    <w:rsid w:val="000254BA"/>
    <w:rsid w:val="00027B37"/>
    <w:rsid w:val="000321B3"/>
    <w:rsid w:val="00034F4A"/>
    <w:rsid w:val="000356AD"/>
    <w:rsid w:val="00040718"/>
    <w:rsid w:val="00042376"/>
    <w:rsid w:val="00046F81"/>
    <w:rsid w:val="00050AF9"/>
    <w:rsid w:val="00060194"/>
    <w:rsid w:val="0006365C"/>
    <w:rsid w:val="000644A5"/>
    <w:rsid w:val="00064C96"/>
    <w:rsid w:val="00066990"/>
    <w:rsid w:val="000671AD"/>
    <w:rsid w:val="00071A10"/>
    <w:rsid w:val="00073A04"/>
    <w:rsid w:val="000741EA"/>
    <w:rsid w:val="00075922"/>
    <w:rsid w:val="0007617D"/>
    <w:rsid w:val="00076434"/>
    <w:rsid w:val="0008418F"/>
    <w:rsid w:val="00091CCC"/>
    <w:rsid w:val="00094781"/>
    <w:rsid w:val="000954A8"/>
    <w:rsid w:val="000A0F56"/>
    <w:rsid w:val="000A5430"/>
    <w:rsid w:val="000B4304"/>
    <w:rsid w:val="000C2204"/>
    <w:rsid w:val="000D1D0C"/>
    <w:rsid w:val="000D421B"/>
    <w:rsid w:val="000D5526"/>
    <w:rsid w:val="000E2A87"/>
    <w:rsid w:val="000E3458"/>
    <w:rsid w:val="000E3BA7"/>
    <w:rsid w:val="000E792B"/>
    <w:rsid w:val="000F3FDB"/>
    <w:rsid w:val="000F470F"/>
    <w:rsid w:val="000F5920"/>
    <w:rsid w:val="00104E4E"/>
    <w:rsid w:val="001064D1"/>
    <w:rsid w:val="00107D36"/>
    <w:rsid w:val="00110538"/>
    <w:rsid w:val="0011121C"/>
    <w:rsid w:val="00113778"/>
    <w:rsid w:val="00115FFE"/>
    <w:rsid w:val="00122E64"/>
    <w:rsid w:val="00124447"/>
    <w:rsid w:val="0013126B"/>
    <w:rsid w:val="0013137B"/>
    <w:rsid w:val="00131CDB"/>
    <w:rsid w:val="0013534C"/>
    <w:rsid w:val="00135800"/>
    <w:rsid w:val="001407AB"/>
    <w:rsid w:val="00145DA7"/>
    <w:rsid w:val="00146266"/>
    <w:rsid w:val="0015032A"/>
    <w:rsid w:val="00154556"/>
    <w:rsid w:val="00155AF2"/>
    <w:rsid w:val="0016140C"/>
    <w:rsid w:val="00164700"/>
    <w:rsid w:val="001758C9"/>
    <w:rsid w:val="0018289F"/>
    <w:rsid w:val="001859C4"/>
    <w:rsid w:val="00187CE8"/>
    <w:rsid w:val="00192FAF"/>
    <w:rsid w:val="001A7DC7"/>
    <w:rsid w:val="001C229A"/>
    <w:rsid w:val="001D0870"/>
    <w:rsid w:val="001D469B"/>
    <w:rsid w:val="001F4B78"/>
    <w:rsid w:val="001F4EAD"/>
    <w:rsid w:val="001F78E3"/>
    <w:rsid w:val="001F7F0F"/>
    <w:rsid w:val="00202C25"/>
    <w:rsid w:val="00205A31"/>
    <w:rsid w:val="002158F6"/>
    <w:rsid w:val="002171FD"/>
    <w:rsid w:val="00217E78"/>
    <w:rsid w:val="002256DA"/>
    <w:rsid w:val="00226336"/>
    <w:rsid w:val="00231858"/>
    <w:rsid w:val="0024076A"/>
    <w:rsid w:val="0024235D"/>
    <w:rsid w:val="002433C8"/>
    <w:rsid w:val="00252306"/>
    <w:rsid w:val="00252341"/>
    <w:rsid w:val="002541EF"/>
    <w:rsid w:val="00262F11"/>
    <w:rsid w:val="00263F90"/>
    <w:rsid w:val="002729BD"/>
    <w:rsid w:val="0027385B"/>
    <w:rsid w:val="00273B2E"/>
    <w:rsid w:val="00276375"/>
    <w:rsid w:val="002802B1"/>
    <w:rsid w:val="0028217B"/>
    <w:rsid w:val="0028389F"/>
    <w:rsid w:val="002847C7"/>
    <w:rsid w:val="00294E42"/>
    <w:rsid w:val="002B3DCF"/>
    <w:rsid w:val="002B5F1F"/>
    <w:rsid w:val="002B6569"/>
    <w:rsid w:val="002B6B67"/>
    <w:rsid w:val="002C2BDD"/>
    <w:rsid w:val="002C5063"/>
    <w:rsid w:val="002D5820"/>
    <w:rsid w:val="002D76AF"/>
    <w:rsid w:val="002E7F9C"/>
    <w:rsid w:val="00302C0A"/>
    <w:rsid w:val="00304EB9"/>
    <w:rsid w:val="003112FC"/>
    <w:rsid w:val="00311E45"/>
    <w:rsid w:val="003172E6"/>
    <w:rsid w:val="00321697"/>
    <w:rsid w:val="00322B73"/>
    <w:rsid w:val="00334390"/>
    <w:rsid w:val="003360A0"/>
    <w:rsid w:val="003471A9"/>
    <w:rsid w:val="00350071"/>
    <w:rsid w:val="003517A0"/>
    <w:rsid w:val="00351974"/>
    <w:rsid w:val="00354A40"/>
    <w:rsid w:val="0036058F"/>
    <w:rsid w:val="0036140D"/>
    <w:rsid w:val="003647BE"/>
    <w:rsid w:val="00365DEA"/>
    <w:rsid w:val="00370741"/>
    <w:rsid w:val="00397807"/>
    <w:rsid w:val="003A427C"/>
    <w:rsid w:val="003B4E6D"/>
    <w:rsid w:val="003C0804"/>
    <w:rsid w:val="003C10EC"/>
    <w:rsid w:val="003C14D8"/>
    <w:rsid w:val="003C4CE7"/>
    <w:rsid w:val="003D3CB2"/>
    <w:rsid w:val="003D45A5"/>
    <w:rsid w:val="003D52CE"/>
    <w:rsid w:val="003D5710"/>
    <w:rsid w:val="003D5D72"/>
    <w:rsid w:val="003E2979"/>
    <w:rsid w:val="003F1F9B"/>
    <w:rsid w:val="003F5923"/>
    <w:rsid w:val="00404915"/>
    <w:rsid w:val="004049BA"/>
    <w:rsid w:val="00411297"/>
    <w:rsid w:val="00420003"/>
    <w:rsid w:val="00425B34"/>
    <w:rsid w:val="0042725D"/>
    <w:rsid w:val="00440852"/>
    <w:rsid w:val="00444333"/>
    <w:rsid w:val="00454EDE"/>
    <w:rsid w:val="004628ED"/>
    <w:rsid w:val="004635C9"/>
    <w:rsid w:val="00491323"/>
    <w:rsid w:val="004C1178"/>
    <w:rsid w:val="004C236F"/>
    <w:rsid w:val="004C722F"/>
    <w:rsid w:val="004D0DFB"/>
    <w:rsid w:val="004D2470"/>
    <w:rsid w:val="004D2965"/>
    <w:rsid w:val="004E3502"/>
    <w:rsid w:val="004E7B4C"/>
    <w:rsid w:val="004F108F"/>
    <w:rsid w:val="004F67DC"/>
    <w:rsid w:val="00511654"/>
    <w:rsid w:val="005152E6"/>
    <w:rsid w:val="005160DB"/>
    <w:rsid w:val="00521C1A"/>
    <w:rsid w:val="005235C9"/>
    <w:rsid w:val="00545363"/>
    <w:rsid w:val="005476FA"/>
    <w:rsid w:val="00554A2E"/>
    <w:rsid w:val="00563AC6"/>
    <w:rsid w:val="0056788C"/>
    <w:rsid w:val="00575167"/>
    <w:rsid w:val="00576955"/>
    <w:rsid w:val="00582237"/>
    <w:rsid w:val="0058225D"/>
    <w:rsid w:val="00596569"/>
    <w:rsid w:val="005A00DC"/>
    <w:rsid w:val="005A1385"/>
    <w:rsid w:val="005A559C"/>
    <w:rsid w:val="005B438D"/>
    <w:rsid w:val="005C2B58"/>
    <w:rsid w:val="005C6E0D"/>
    <w:rsid w:val="005C7E5A"/>
    <w:rsid w:val="005D1135"/>
    <w:rsid w:val="005D1708"/>
    <w:rsid w:val="005D19F7"/>
    <w:rsid w:val="005D38DC"/>
    <w:rsid w:val="005E0497"/>
    <w:rsid w:val="005F0F8C"/>
    <w:rsid w:val="00601AEE"/>
    <w:rsid w:val="0060324A"/>
    <w:rsid w:val="00603865"/>
    <w:rsid w:val="006112B7"/>
    <w:rsid w:val="006175D3"/>
    <w:rsid w:val="0062023F"/>
    <w:rsid w:val="006324EE"/>
    <w:rsid w:val="006344F2"/>
    <w:rsid w:val="00637578"/>
    <w:rsid w:val="0064023E"/>
    <w:rsid w:val="006450C1"/>
    <w:rsid w:val="00645ED7"/>
    <w:rsid w:val="00647B92"/>
    <w:rsid w:val="00654862"/>
    <w:rsid w:val="00655CD1"/>
    <w:rsid w:val="00657B20"/>
    <w:rsid w:val="00673830"/>
    <w:rsid w:val="00675576"/>
    <w:rsid w:val="006768E4"/>
    <w:rsid w:val="00680C75"/>
    <w:rsid w:val="00682488"/>
    <w:rsid w:val="0068256C"/>
    <w:rsid w:val="006949EE"/>
    <w:rsid w:val="006974B4"/>
    <w:rsid w:val="006A09EB"/>
    <w:rsid w:val="006B3DED"/>
    <w:rsid w:val="006B5EAA"/>
    <w:rsid w:val="006B6737"/>
    <w:rsid w:val="006D0D97"/>
    <w:rsid w:val="006D1E21"/>
    <w:rsid w:val="006D4F3B"/>
    <w:rsid w:val="006D7B55"/>
    <w:rsid w:val="006E396F"/>
    <w:rsid w:val="00703760"/>
    <w:rsid w:val="00704A14"/>
    <w:rsid w:val="00705B8E"/>
    <w:rsid w:val="0070736B"/>
    <w:rsid w:val="00712276"/>
    <w:rsid w:val="00715D74"/>
    <w:rsid w:val="007165E7"/>
    <w:rsid w:val="0071730F"/>
    <w:rsid w:val="007225A1"/>
    <w:rsid w:val="00722AE3"/>
    <w:rsid w:val="0072306E"/>
    <w:rsid w:val="00723FC3"/>
    <w:rsid w:val="00731700"/>
    <w:rsid w:val="00734293"/>
    <w:rsid w:val="007413CB"/>
    <w:rsid w:val="00742EF3"/>
    <w:rsid w:val="00744A22"/>
    <w:rsid w:val="00752FDF"/>
    <w:rsid w:val="00753D88"/>
    <w:rsid w:val="00753F4A"/>
    <w:rsid w:val="007543B7"/>
    <w:rsid w:val="007601A4"/>
    <w:rsid w:val="00763CA1"/>
    <w:rsid w:val="0076758E"/>
    <w:rsid w:val="0077019A"/>
    <w:rsid w:val="00772E6A"/>
    <w:rsid w:val="007741A1"/>
    <w:rsid w:val="007753B7"/>
    <w:rsid w:val="00776BC0"/>
    <w:rsid w:val="00782786"/>
    <w:rsid w:val="0079694C"/>
    <w:rsid w:val="007A2AD6"/>
    <w:rsid w:val="007A357A"/>
    <w:rsid w:val="007C2915"/>
    <w:rsid w:val="007C3256"/>
    <w:rsid w:val="007C3722"/>
    <w:rsid w:val="007D688B"/>
    <w:rsid w:val="007E244A"/>
    <w:rsid w:val="007F662A"/>
    <w:rsid w:val="007F7325"/>
    <w:rsid w:val="00804B8A"/>
    <w:rsid w:val="0080628A"/>
    <w:rsid w:val="00806951"/>
    <w:rsid w:val="00807E5E"/>
    <w:rsid w:val="008303FE"/>
    <w:rsid w:val="00834819"/>
    <w:rsid w:val="00835B10"/>
    <w:rsid w:val="00837136"/>
    <w:rsid w:val="0083738A"/>
    <w:rsid w:val="0084022D"/>
    <w:rsid w:val="00840827"/>
    <w:rsid w:val="00840B4D"/>
    <w:rsid w:val="008419B5"/>
    <w:rsid w:val="00843ACF"/>
    <w:rsid w:val="00850189"/>
    <w:rsid w:val="0085540F"/>
    <w:rsid w:val="00855801"/>
    <w:rsid w:val="00856080"/>
    <w:rsid w:val="0086032B"/>
    <w:rsid w:val="00866BFB"/>
    <w:rsid w:val="008736A9"/>
    <w:rsid w:val="008805C8"/>
    <w:rsid w:val="00893116"/>
    <w:rsid w:val="00894E3A"/>
    <w:rsid w:val="0089721D"/>
    <w:rsid w:val="008A13F1"/>
    <w:rsid w:val="008A1CF2"/>
    <w:rsid w:val="008A2FCB"/>
    <w:rsid w:val="008A392E"/>
    <w:rsid w:val="008A6EC2"/>
    <w:rsid w:val="008A7538"/>
    <w:rsid w:val="008B2D5A"/>
    <w:rsid w:val="008B316C"/>
    <w:rsid w:val="008B7CB5"/>
    <w:rsid w:val="008C3372"/>
    <w:rsid w:val="008C4A55"/>
    <w:rsid w:val="008C566A"/>
    <w:rsid w:val="008D4702"/>
    <w:rsid w:val="008D6282"/>
    <w:rsid w:val="008E5442"/>
    <w:rsid w:val="008E6E55"/>
    <w:rsid w:val="008F0005"/>
    <w:rsid w:val="008F3216"/>
    <w:rsid w:val="00900634"/>
    <w:rsid w:val="0090244B"/>
    <w:rsid w:val="009051DB"/>
    <w:rsid w:val="00911905"/>
    <w:rsid w:val="00913CB9"/>
    <w:rsid w:val="009164AD"/>
    <w:rsid w:val="00924919"/>
    <w:rsid w:val="00925539"/>
    <w:rsid w:val="009260D5"/>
    <w:rsid w:val="00927BA8"/>
    <w:rsid w:val="00941F03"/>
    <w:rsid w:val="00946719"/>
    <w:rsid w:val="009478E6"/>
    <w:rsid w:val="009525D3"/>
    <w:rsid w:val="00956E51"/>
    <w:rsid w:val="009600D0"/>
    <w:rsid w:val="009608B4"/>
    <w:rsid w:val="00960E46"/>
    <w:rsid w:val="00965B18"/>
    <w:rsid w:val="00970480"/>
    <w:rsid w:val="00971D0D"/>
    <w:rsid w:val="00972F64"/>
    <w:rsid w:val="00980FBF"/>
    <w:rsid w:val="00982CE0"/>
    <w:rsid w:val="009844C2"/>
    <w:rsid w:val="00984986"/>
    <w:rsid w:val="00984BCC"/>
    <w:rsid w:val="009866C9"/>
    <w:rsid w:val="009918DF"/>
    <w:rsid w:val="00995DD8"/>
    <w:rsid w:val="009A411F"/>
    <w:rsid w:val="009B08D9"/>
    <w:rsid w:val="009B35FD"/>
    <w:rsid w:val="009B463F"/>
    <w:rsid w:val="009B79CD"/>
    <w:rsid w:val="009C46B6"/>
    <w:rsid w:val="009C6BEC"/>
    <w:rsid w:val="009D178C"/>
    <w:rsid w:val="009D1A54"/>
    <w:rsid w:val="009D34EB"/>
    <w:rsid w:val="009D4649"/>
    <w:rsid w:val="009D4861"/>
    <w:rsid w:val="009D519E"/>
    <w:rsid w:val="009E4E28"/>
    <w:rsid w:val="009F126D"/>
    <w:rsid w:val="009F1408"/>
    <w:rsid w:val="009F4970"/>
    <w:rsid w:val="009F5A21"/>
    <w:rsid w:val="009F5C11"/>
    <w:rsid w:val="00A04D9C"/>
    <w:rsid w:val="00A1276B"/>
    <w:rsid w:val="00A13859"/>
    <w:rsid w:val="00A20C9F"/>
    <w:rsid w:val="00A21E2D"/>
    <w:rsid w:val="00A2295D"/>
    <w:rsid w:val="00A26CD4"/>
    <w:rsid w:val="00A303D2"/>
    <w:rsid w:val="00A31B52"/>
    <w:rsid w:val="00A342E9"/>
    <w:rsid w:val="00A352B4"/>
    <w:rsid w:val="00A36AB9"/>
    <w:rsid w:val="00A50FE7"/>
    <w:rsid w:val="00A521A4"/>
    <w:rsid w:val="00A52BBF"/>
    <w:rsid w:val="00A551F2"/>
    <w:rsid w:val="00A55E01"/>
    <w:rsid w:val="00A57510"/>
    <w:rsid w:val="00A61756"/>
    <w:rsid w:val="00A64CA5"/>
    <w:rsid w:val="00A67546"/>
    <w:rsid w:val="00A762DD"/>
    <w:rsid w:val="00A8592C"/>
    <w:rsid w:val="00A8606E"/>
    <w:rsid w:val="00A95A99"/>
    <w:rsid w:val="00AA075E"/>
    <w:rsid w:val="00AA0DA4"/>
    <w:rsid w:val="00AA56C9"/>
    <w:rsid w:val="00AA79F0"/>
    <w:rsid w:val="00AB05BC"/>
    <w:rsid w:val="00AB2572"/>
    <w:rsid w:val="00AB322E"/>
    <w:rsid w:val="00AC07EC"/>
    <w:rsid w:val="00AC1EC5"/>
    <w:rsid w:val="00AC3879"/>
    <w:rsid w:val="00AD32E2"/>
    <w:rsid w:val="00AD5136"/>
    <w:rsid w:val="00AD6DF1"/>
    <w:rsid w:val="00AD7646"/>
    <w:rsid w:val="00AE12AC"/>
    <w:rsid w:val="00AF6B85"/>
    <w:rsid w:val="00B0368A"/>
    <w:rsid w:val="00B07FC1"/>
    <w:rsid w:val="00B11A0B"/>
    <w:rsid w:val="00B304E5"/>
    <w:rsid w:val="00B305AC"/>
    <w:rsid w:val="00B3137C"/>
    <w:rsid w:val="00B31387"/>
    <w:rsid w:val="00B3195A"/>
    <w:rsid w:val="00B32A2C"/>
    <w:rsid w:val="00B34B0E"/>
    <w:rsid w:val="00B43D49"/>
    <w:rsid w:val="00B441AE"/>
    <w:rsid w:val="00B4536A"/>
    <w:rsid w:val="00B47484"/>
    <w:rsid w:val="00B63FD0"/>
    <w:rsid w:val="00B772DB"/>
    <w:rsid w:val="00B839AD"/>
    <w:rsid w:val="00B845CF"/>
    <w:rsid w:val="00B927F5"/>
    <w:rsid w:val="00B9630B"/>
    <w:rsid w:val="00BA79C9"/>
    <w:rsid w:val="00BB63A4"/>
    <w:rsid w:val="00BC1038"/>
    <w:rsid w:val="00BC1CE4"/>
    <w:rsid w:val="00BC2A44"/>
    <w:rsid w:val="00BC5C4F"/>
    <w:rsid w:val="00BC7EBB"/>
    <w:rsid w:val="00BD06BF"/>
    <w:rsid w:val="00BE1DC0"/>
    <w:rsid w:val="00BF122D"/>
    <w:rsid w:val="00BF1ECD"/>
    <w:rsid w:val="00BF3720"/>
    <w:rsid w:val="00BF443D"/>
    <w:rsid w:val="00BF597C"/>
    <w:rsid w:val="00BF59E4"/>
    <w:rsid w:val="00C0143E"/>
    <w:rsid w:val="00C06764"/>
    <w:rsid w:val="00C10283"/>
    <w:rsid w:val="00C10CCE"/>
    <w:rsid w:val="00C16991"/>
    <w:rsid w:val="00C20A84"/>
    <w:rsid w:val="00C2378E"/>
    <w:rsid w:val="00C260FF"/>
    <w:rsid w:val="00C33A0A"/>
    <w:rsid w:val="00C33B8B"/>
    <w:rsid w:val="00C372F7"/>
    <w:rsid w:val="00C44C94"/>
    <w:rsid w:val="00C45EA9"/>
    <w:rsid w:val="00C533B8"/>
    <w:rsid w:val="00C55E79"/>
    <w:rsid w:val="00C56D8B"/>
    <w:rsid w:val="00C60318"/>
    <w:rsid w:val="00C6517E"/>
    <w:rsid w:val="00C75FB8"/>
    <w:rsid w:val="00C81E6C"/>
    <w:rsid w:val="00C84E01"/>
    <w:rsid w:val="00C85364"/>
    <w:rsid w:val="00C85576"/>
    <w:rsid w:val="00C85CA9"/>
    <w:rsid w:val="00C87E53"/>
    <w:rsid w:val="00C91B1B"/>
    <w:rsid w:val="00C92CCC"/>
    <w:rsid w:val="00C936C7"/>
    <w:rsid w:val="00C93A4B"/>
    <w:rsid w:val="00CA4651"/>
    <w:rsid w:val="00CB4238"/>
    <w:rsid w:val="00CB6CE5"/>
    <w:rsid w:val="00CC0010"/>
    <w:rsid w:val="00CC0CDA"/>
    <w:rsid w:val="00CC615D"/>
    <w:rsid w:val="00CD0823"/>
    <w:rsid w:val="00CD449F"/>
    <w:rsid w:val="00CD6D01"/>
    <w:rsid w:val="00CD78A3"/>
    <w:rsid w:val="00CE4968"/>
    <w:rsid w:val="00CE7386"/>
    <w:rsid w:val="00CF3CD5"/>
    <w:rsid w:val="00CF7D97"/>
    <w:rsid w:val="00D01308"/>
    <w:rsid w:val="00D03C44"/>
    <w:rsid w:val="00D17373"/>
    <w:rsid w:val="00D32123"/>
    <w:rsid w:val="00D42EB4"/>
    <w:rsid w:val="00D44FB8"/>
    <w:rsid w:val="00D51D13"/>
    <w:rsid w:val="00D60516"/>
    <w:rsid w:val="00D628FC"/>
    <w:rsid w:val="00D637F8"/>
    <w:rsid w:val="00D825D0"/>
    <w:rsid w:val="00D84C6F"/>
    <w:rsid w:val="00D86E6F"/>
    <w:rsid w:val="00D94E8A"/>
    <w:rsid w:val="00DA096B"/>
    <w:rsid w:val="00DA443D"/>
    <w:rsid w:val="00DA484D"/>
    <w:rsid w:val="00DB1650"/>
    <w:rsid w:val="00DB2AA1"/>
    <w:rsid w:val="00DB2AF1"/>
    <w:rsid w:val="00DB4960"/>
    <w:rsid w:val="00DC203E"/>
    <w:rsid w:val="00DC22E1"/>
    <w:rsid w:val="00DC37F0"/>
    <w:rsid w:val="00DC7A88"/>
    <w:rsid w:val="00DD0ADD"/>
    <w:rsid w:val="00DD46DA"/>
    <w:rsid w:val="00DE20E1"/>
    <w:rsid w:val="00DE7C85"/>
    <w:rsid w:val="00DF117D"/>
    <w:rsid w:val="00DF1C9D"/>
    <w:rsid w:val="00DF2C96"/>
    <w:rsid w:val="00DF38A5"/>
    <w:rsid w:val="00DF4436"/>
    <w:rsid w:val="00DF45EC"/>
    <w:rsid w:val="00DF5317"/>
    <w:rsid w:val="00DF7902"/>
    <w:rsid w:val="00DF7E00"/>
    <w:rsid w:val="00E02CC0"/>
    <w:rsid w:val="00E03BC3"/>
    <w:rsid w:val="00E03C93"/>
    <w:rsid w:val="00E04186"/>
    <w:rsid w:val="00E06B97"/>
    <w:rsid w:val="00E0726B"/>
    <w:rsid w:val="00E121BE"/>
    <w:rsid w:val="00E14D08"/>
    <w:rsid w:val="00E14E14"/>
    <w:rsid w:val="00E24AAD"/>
    <w:rsid w:val="00E33980"/>
    <w:rsid w:val="00E51703"/>
    <w:rsid w:val="00E51A64"/>
    <w:rsid w:val="00E57CEF"/>
    <w:rsid w:val="00E61FCF"/>
    <w:rsid w:val="00E64E2F"/>
    <w:rsid w:val="00E66D4E"/>
    <w:rsid w:val="00E86888"/>
    <w:rsid w:val="00E9354E"/>
    <w:rsid w:val="00EA0252"/>
    <w:rsid w:val="00EA411F"/>
    <w:rsid w:val="00EA6A5C"/>
    <w:rsid w:val="00EB3C1D"/>
    <w:rsid w:val="00EB543B"/>
    <w:rsid w:val="00EB7E24"/>
    <w:rsid w:val="00EC6C16"/>
    <w:rsid w:val="00ED0363"/>
    <w:rsid w:val="00ED4C50"/>
    <w:rsid w:val="00ED61CA"/>
    <w:rsid w:val="00ED65B7"/>
    <w:rsid w:val="00ED6ACA"/>
    <w:rsid w:val="00ED6BD2"/>
    <w:rsid w:val="00ED74C3"/>
    <w:rsid w:val="00EE5457"/>
    <w:rsid w:val="00EE739D"/>
    <w:rsid w:val="00EE7E43"/>
    <w:rsid w:val="00EF0C72"/>
    <w:rsid w:val="00EF5F2B"/>
    <w:rsid w:val="00EF5FAC"/>
    <w:rsid w:val="00F038AA"/>
    <w:rsid w:val="00F06B06"/>
    <w:rsid w:val="00F07E02"/>
    <w:rsid w:val="00F10511"/>
    <w:rsid w:val="00F1189C"/>
    <w:rsid w:val="00F12E98"/>
    <w:rsid w:val="00F15C19"/>
    <w:rsid w:val="00F2314A"/>
    <w:rsid w:val="00F24629"/>
    <w:rsid w:val="00F25EC0"/>
    <w:rsid w:val="00F26A52"/>
    <w:rsid w:val="00F36689"/>
    <w:rsid w:val="00F44B39"/>
    <w:rsid w:val="00F5437E"/>
    <w:rsid w:val="00F55173"/>
    <w:rsid w:val="00F72D27"/>
    <w:rsid w:val="00F802CB"/>
    <w:rsid w:val="00F92FD0"/>
    <w:rsid w:val="00F93525"/>
    <w:rsid w:val="00F94BE8"/>
    <w:rsid w:val="00FA3B4F"/>
    <w:rsid w:val="00FA52C4"/>
    <w:rsid w:val="00FA5F26"/>
    <w:rsid w:val="00FB0FD6"/>
    <w:rsid w:val="00FB6411"/>
    <w:rsid w:val="00FC2B2C"/>
    <w:rsid w:val="00FC47CD"/>
    <w:rsid w:val="00FC4F2F"/>
    <w:rsid w:val="00FC7AF9"/>
    <w:rsid w:val="00FE21D5"/>
    <w:rsid w:val="00FE7C34"/>
    <w:rsid w:val="00FE7C79"/>
    <w:rsid w:val="00FF1ECC"/>
    <w:rsid w:val="7236C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748E6B"/>
  <w15:docId w15:val="{EBB62BF0-9276-40F2-9E9F-93133145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A075E"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1">
    <w:name w:val="heading 1"/>
    <w:basedOn w:val="a"/>
    <w:next w:val="a"/>
    <w:qFormat/>
    <w:rsid w:val="00354A40"/>
    <w:pPr>
      <w:pageBreakBefore/>
      <w:numPr>
        <w:numId w:val="1"/>
      </w:numPr>
      <w:jc w:val="left"/>
      <w:outlineLvl w:val="0"/>
    </w:pPr>
    <w:rPr>
      <w:rFonts w:ascii="Arial" w:hAnsi="Arial"/>
      <w:b/>
      <w:bCs/>
      <w:kern w:val="28"/>
      <w:sz w:val="32"/>
      <w:szCs w:val="40"/>
    </w:rPr>
  </w:style>
  <w:style w:type="paragraph" w:styleId="2">
    <w:name w:val="heading 2"/>
    <w:basedOn w:val="1"/>
    <w:next w:val="a"/>
    <w:link w:val="20"/>
    <w:qFormat/>
    <w:rsid w:val="00354A40"/>
    <w:pPr>
      <w:keepNext/>
      <w:pageBreakBefore w:val="0"/>
      <w:numPr>
        <w:ilvl w:val="1"/>
      </w:numPr>
      <w:outlineLvl w:val="1"/>
    </w:pPr>
    <w:rPr>
      <w:sz w:val="30"/>
    </w:rPr>
  </w:style>
  <w:style w:type="paragraph" w:styleId="3">
    <w:name w:val="heading 3"/>
    <w:basedOn w:val="2"/>
    <w:next w:val="a"/>
    <w:qFormat/>
    <w:rsid w:val="00354A40"/>
    <w:pPr>
      <w:numPr>
        <w:ilvl w:val="2"/>
      </w:numPr>
      <w:outlineLvl w:val="2"/>
    </w:pPr>
    <w:rPr>
      <w:sz w:val="24"/>
      <w:szCs w:val="32"/>
    </w:rPr>
  </w:style>
  <w:style w:type="paragraph" w:styleId="4">
    <w:name w:val="heading 4"/>
    <w:basedOn w:val="3"/>
    <w:next w:val="a"/>
    <w:qFormat/>
    <w:rsid w:val="00354A40"/>
    <w:pPr>
      <w:numPr>
        <w:ilvl w:val="3"/>
      </w:numPr>
      <w:spacing w:after="60"/>
      <w:outlineLvl w:val="3"/>
    </w:pPr>
    <w:rPr>
      <w:sz w:val="22"/>
      <w:szCs w:val="28"/>
    </w:rPr>
  </w:style>
  <w:style w:type="paragraph" w:styleId="5">
    <w:name w:val="heading 5"/>
    <w:basedOn w:val="a"/>
    <w:next w:val="a"/>
    <w:qFormat/>
    <w:rsid w:val="00354A40"/>
    <w:pPr>
      <w:numPr>
        <w:ilvl w:val="4"/>
        <w:numId w:val="1"/>
      </w:numPr>
      <w:spacing w:after="60"/>
      <w:ind w:left="708" w:right="0"/>
      <w:outlineLvl w:val="4"/>
    </w:pPr>
    <w:rPr>
      <w:rFonts w:ascii="Arial" w:hAnsi="Arial" w:cs="Miriam"/>
      <w:szCs w:val="22"/>
    </w:rPr>
  </w:style>
  <w:style w:type="paragraph" w:styleId="6">
    <w:name w:val="heading 6"/>
    <w:basedOn w:val="a"/>
    <w:next w:val="a"/>
    <w:qFormat/>
    <w:rsid w:val="00354A40"/>
    <w:pPr>
      <w:numPr>
        <w:ilvl w:val="5"/>
        <w:numId w:val="1"/>
      </w:numPr>
      <w:spacing w:after="60"/>
      <w:ind w:left="1416" w:right="0"/>
      <w:outlineLvl w:val="5"/>
    </w:pPr>
    <w:rPr>
      <w:rFonts w:ascii="Arial" w:hAnsi="Arial" w:cs="Miriam"/>
      <w:i/>
      <w:iCs/>
      <w:szCs w:val="22"/>
    </w:rPr>
  </w:style>
  <w:style w:type="paragraph" w:styleId="7">
    <w:name w:val="heading 7"/>
    <w:basedOn w:val="a"/>
    <w:next w:val="a"/>
    <w:qFormat/>
    <w:rsid w:val="00354A40"/>
    <w:pPr>
      <w:numPr>
        <w:ilvl w:val="6"/>
        <w:numId w:val="1"/>
      </w:numPr>
      <w:spacing w:after="60"/>
      <w:ind w:left="2124" w:right="0"/>
      <w:outlineLvl w:val="6"/>
    </w:pPr>
    <w:rPr>
      <w:rFonts w:ascii="Arial" w:hAnsi="Arial" w:cs="Miriam"/>
      <w:sz w:val="20"/>
      <w:szCs w:val="20"/>
    </w:rPr>
  </w:style>
  <w:style w:type="paragraph" w:styleId="8">
    <w:name w:val="heading 8"/>
    <w:basedOn w:val="a"/>
    <w:next w:val="a"/>
    <w:qFormat/>
    <w:rsid w:val="00354A40"/>
    <w:pPr>
      <w:numPr>
        <w:ilvl w:val="7"/>
        <w:numId w:val="1"/>
      </w:numPr>
      <w:spacing w:after="60"/>
      <w:ind w:left="2832" w:right="0"/>
      <w:outlineLvl w:val="7"/>
    </w:pPr>
    <w:rPr>
      <w:rFonts w:ascii="Arial" w:hAnsi="Arial" w:cs="Miriam"/>
      <w:i/>
      <w:iCs/>
      <w:sz w:val="20"/>
      <w:szCs w:val="20"/>
    </w:rPr>
  </w:style>
  <w:style w:type="paragraph" w:styleId="9">
    <w:name w:val="heading 9"/>
    <w:basedOn w:val="a"/>
    <w:next w:val="a"/>
    <w:qFormat/>
    <w:rsid w:val="00354A40"/>
    <w:pPr>
      <w:numPr>
        <w:ilvl w:val="8"/>
        <w:numId w:val="1"/>
      </w:numPr>
      <w:spacing w:after="60"/>
      <w:ind w:left="3540" w:right="0"/>
      <w:outlineLvl w:val="8"/>
    </w:pPr>
    <w:rPr>
      <w:rFonts w:ascii="Arial" w:hAnsi="Arial" w:cs="Miriam"/>
      <w:i/>
      <w:i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54A40"/>
    <w:pPr>
      <w:keepLines w:val="0"/>
      <w:widowControl/>
      <w:suppressLineNumbers/>
      <w:tabs>
        <w:tab w:val="center" w:pos="5103"/>
        <w:tab w:val="left" w:pos="7937"/>
      </w:tabs>
      <w:spacing w:before="60" w:after="60"/>
    </w:pPr>
    <w:rPr>
      <w:sz w:val="16"/>
      <w:szCs w:val="20"/>
    </w:rPr>
  </w:style>
  <w:style w:type="paragraph" w:styleId="a4">
    <w:name w:val="footer"/>
    <w:basedOn w:val="a"/>
    <w:rsid w:val="00354A40"/>
    <w:pPr>
      <w:keepLines w:val="0"/>
      <w:widowControl/>
      <w:suppressLineNumbers/>
      <w:tabs>
        <w:tab w:val="center" w:pos="5103"/>
        <w:tab w:val="right" w:pos="10206"/>
      </w:tabs>
      <w:jc w:val="left"/>
    </w:pPr>
    <w:rPr>
      <w:sz w:val="12"/>
      <w:szCs w:val="16"/>
    </w:rPr>
  </w:style>
  <w:style w:type="paragraph" w:customStyle="1" w:styleId="a5">
    <w:name w:val="רשימת הגדרות"/>
    <w:basedOn w:val="a"/>
    <w:rsid w:val="00354A40"/>
    <w:pPr>
      <w:ind w:left="1700" w:hanging="1700"/>
    </w:pPr>
  </w:style>
  <w:style w:type="paragraph" w:styleId="40">
    <w:name w:val="List Number 4"/>
    <w:basedOn w:val="a"/>
    <w:rsid w:val="00354A40"/>
    <w:pPr>
      <w:ind w:left="1440" w:hanging="360"/>
    </w:pPr>
  </w:style>
  <w:style w:type="paragraph" w:customStyle="1" w:styleId="a6">
    <w:name w:val="כותרת מסגרת"/>
    <w:basedOn w:val="a"/>
    <w:next w:val="a7"/>
    <w:rsid w:val="00354A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customStyle="1" w:styleId="a8">
    <w:name w:val="כותרת טבלה"/>
    <w:basedOn w:val="a"/>
    <w:rsid w:val="00354A40"/>
    <w:pPr>
      <w:jc w:val="center"/>
    </w:pPr>
    <w:rPr>
      <w:b/>
      <w:bCs/>
      <w:sz w:val="22"/>
      <w:szCs w:val="28"/>
    </w:rPr>
  </w:style>
  <w:style w:type="paragraph" w:styleId="21">
    <w:name w:val="List Number 2"/>
    <w:basedOn w:val="a"/>
    <w:rsid w:val="00354A40"/>
    <w:pPr>
      <w:ind w:left="720" w:hanging="360"/>
    </w:pPr>
  </w:style>
  <w:style w:type="paragraph" w:styleId="a9">
    <w:name w:val="List Number"/>
    <w:basedOn w:val="a"/>
    <w:rsid w:val="00354A40"/>
    <w:pPr>
      <w:ind w:left="360" w:hanging="360"/>
    </w:pPr>
  </w:style>
  <w:style w:type="paragraph" w:styleId="50">
    <w:name w:val="List Number 5"/>
    <w:basedOn w:val="a"/>
    <w:rsid w:val="00354A40"/>
    <w:pPr>
      <w:ind w:left="1800" w:hanging="360"/>
    </w:pPr>
  </w:style>
  <w:style w:type="paragraph" w:styleId="aa">
    <w:name w:val="List Bullet"/>
    <w:basedOn w:val="a"/>
    <w:rsid w:val="00354A40"/>
    <w:pPr>
      <w:ind w:left="360" w:hanging="360"/>
    </w:pPr>
  </w:style>
  <w:style w:type="paragraph" w:styleId="22">
    <w:name w:val="List Bullet 2"/>
    <w:basedOn w:val="a"/>
    <w:rsid w:val="00354A40"/>
    <w:pPr>
      <w:ind w:left="720" w:hanging="360"/>
    </w:pPr>
  </w:style>
  <w:style w:type="paragraph" w:styleId="30">
    <w:name w:val="List Bullet 3"/>
    <w:basedOn w:val="a"/>
    <w:rsid w:val="00354A40"/>
    <w:pPr>
      <w:ind w:left="1080" w:hanging="360"/>
    </w:pPr>
  </w:style>
  <w:style w:type="paragraph" w:styleId="41">
    <w:name w:val="List Bullet 4"/>
    <w:basedOn w:val="a"/>
    <w:rsid w:val="00354A40"/>
    <w:pPr>
      <w:ind w:left="1440" w:hanging="360"/>
    </w:pPr>
  </w:style>
  <w:style w:type="paragraph" w:styleId="51">
    <w:name w:val="List Bullet 5"/>
    <w:basedOn w:val="a"/>
    <w:rsid w:val="00354A40"/>
    <w:pPr>
      <w:ind w:left="1800" w:hanging="360"/>
    </w:pPr>
  </w:style>
  <w:style w:type="paragraph" w:customStyle="1" w:styleId="a7">
    <w:name w:val="טקסט מסגרת"/>
    <w:basedOn w:val="a"/>
    <w:rsid w:val="00354A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left"/>
    </w:pPr>
  </w:style>
  <w:style w:type="paragraph" w:styleId="31">
    <w:name w:val="List Number 3"/>
    <w:basedOn w:val="a"/>
    <w:rsid w:val="00354A40"/>
    <w:pPr>
      <w:ind w:left="1080" w:hanging="360"/>
    </w:pPr>
  </w:style>
  <w:style w:type="paragraph" w:customStyle="1" w:styleId="ab">
    <w:name w:val="פסקה אנגלית"/>
    <w:basedOn w:val="a"/>
    <w:rsid w:val="00354A40"/>
    <w:pPr>
      <w:bidi w:val="0"/>
      <w:jc w:val="right"/>
    </w:pPr>
  </w:style>
  <w:style w:type="character" w:styleId="ac">
    <w:name w:val="page number"/>
    <w:basedOn w:val="a0"/>
    <w:rsid w:val="00354A40"/>
    <w:rPr>
      <w:b/>
      <w:bCs/>
      <w:szCs w:val="24"/>
    </w:rPr>
  </w:style>
  <w:style w:type="paragraph" w:customStyle="1" w:styleId="ad">
    <w:name w:val="תוכנית"/>
    <w:basedOn w:val="ab"/>
    <w:rsid w:val="00354A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</w:pPr>
    <w:rPr>
      <w:rFonts w:ascii="Letter Gothic" w:hAnsi="Letter Gothic" w:cs="Fixed Miriam Transparent"/>
      <w:sz w:val="24"/>
    </w:rPr>
  </w:style>
  <w:style w:type="paragraph" w:styleId="ae">
    <w:name w:val="footnote text"/>
    <w:basedOn w:val="a"/>
    <w:semiHidden/>
    <w:rsid w:val="00354A40"/>
    <w:rPr>
      <w:sz w:val="20"/>
      <w:szCs w:val="20"/>
    </w:rPr>
  </w:style>
  <w:style w:type="paragraph" w:customStyle="1" w:styleId="Note">
    <w:name w:val="Note"/>
    <w:basedOn w:val="a"/>
    <w:rsid w:val="00354A40"/>
    <w:pPr>
      <w:jc w:val="left"/>
    </w:pPr>
    <w:rPr>
      <w:i/>
      <w:iCs/>
      <w:szCs w:val="20"/>
    </w:rPr>
  </w:style>
  <w:style w:type="paragraph" w:customStyle="1" w:styleId="af">
    <w:name w:val="הדגשה+קו"/>
    <w:basedOn w:val="a"/>
    <w:next w:val="a"/>
    <w:rsid w:val="00354A40"/>
    <w:rPr>
      <w:b/>
      <w:bCs/>
      <w:u w:val="single"/>
    </w:rPr>
  </w:style>
  <w:style w:type="paragraph" w:customStyle="1" w:styleId="af0">
    <w:name w:val="טקסט טבלה"/>
    <w:basedOn w:val="a"/>
    <w:link w:val="Char"/>
    <w:rsid w:val="00354A40"/>
    <w:pPr>
      <w:jc w:val="left"/>
    </w:pPr>
  </w:style>
  <w:style w:type="paragraph" w:customStyle="1" w:styleId="af1">
    <w:name w:val="כותרת"/>
    <w:basedOn w:val="a"/>
    <w:next w:val="a"/>
    <w:rsid w:val="00354A40"/>
    <w:pPr>
      <w:suppressLineNumbers/>
      <w:suppressAutoHyphens/>
      <w:spacing w:after="360"/>
      <w:jc w:val="center"/>
    </w:pPr>
    <w:rPr>
      <w:b/>
      <w:bCs/>
      <w:kern w:val="28"/>
      <w:sz w:val="32"/>
      <w:szCs w:val="32"/>
      <w:u w:val="single"/>
    </w:rPr>
  </w:style>
  <w:style w:type="paragraph" w:customStyle="1" w:styleId="af2">
    <w:name w:val="רשימה צפופה"/>
    <w:basedOn w:val="a"/>
    <w:rsid w:val="00354A40"/>
    <w:pPr>
      <w:spacing w:before="0"/>
    </w:pPr>
  </w:style>
  <w:style w:type="paragraph" w:customStyle="1" w:styleId="af3">
    <w:name w:val="כותרת המדרגה"/>
    <w:basedOn w:val="af1"/>
    <w:rsid w:val="00354A4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/>
    </w:pPr>
    <w:rPr>
      <w:i/>
      <w:iCs/>
      <w:sz w:val="68"/>
      <w:szCs w:val="96"/>
      <w:u w:val="none"/>
    </w:rPr>
  </w:style>
  <w:style w:type="paragraph" w:customStyle="1" w:styleId="af4">
    <w:name w:val="כותרת שורה בטבלה"/>
    <w:basedOn w:val="a8"/>
    <w:rsid w:val="00354A40"/>
    <w:pPr>
      <w:jc w:val="left"/>
    </w:pPr>
  </w:style>
  <w:style w:type="paragraph" w:customStyle="1" w:styleId="CopyRight">
    <w:name w:val="CopyRight"/>
    <w:basedOn w:val="a"/>
    <w:rsid w:val="00354A40"/>
    <w:rPr>
      <w:sz w:val="12"/>
      <w:szCs w:val="16"/>
    </w:rPr>
  </w:style>
  <w:style w:type="paragraph" w:customStyle="1" w:styleId="af5">
    <w:name w:val="מנהלתי"/>
    <w:basedOn w:val="a5"/>
    <w:rsid w:val="00354A40"/>
    <w:pPr>
      <w:spacing w:before="360" w:line="360" w:lineRule="auto"/>
      <w:ind w:left="1701" w:hanging="1701"/>
      <w:jc w:val="left"/>
    </w:pPr>
  </w:style>
  <w:style w:type="paragraph" w:styleId="TOC1">
    <w:name w:val="toc 1"/>
    <w:basedOn w:val="a"/>
    <w:next w:val="a"/>
    <w:semiHidden/>
    <w:rsid w:val="00354A40"/>
    <w:pPr>
      <w:tabs>
        <w:tab w:val="right" w:leader="dot" w:pos="10206"/>
      </w:tabs>
      <w:jc w:val="left"/>
    </w:pPr>
    <w:rPr>
      <w:b/>
      <w:bCs/>
      <w:caps/>
      <w:sz w:val="24"/>
      <w:szCs w:val="32"/>
    </w:rPr>
  </w:style>
  <w:style w:type="paragraph" w:customStyle="1" w:styleId="10">
    <w:name w:val="כ1 לא לתוכן"/>
    <w:basedOn w:val="1"/>
    <w:next w:val="a"/>
    <w:rsid w:val="00354A40"/>
    <w:pPr>
      <w:outlineLvl w:val="9"/>
    </w:pPr>
  </w:style>
  <w:style w:type="paragraph" w:styleId="TOC2">
    <w:name w:val="toc 2"/>
    <w:basedOn w:val="TOC1"/>
    <w:next w:val="a"/>
    <w:semiHidden/>
    <w:rsid w:val="00354A40"/>
    <w:pPr>
      <w:spacing w:before="0" w:after="0"/>
      <w:ind w:left="180"/>
    </w:pPr>
    <w:rPr>
      <w:b w:val="0"/>
      <w:bCs w:val="0"/>
      <w:caps w:val="0"/>
      <w:sz w:val="20"/>
      <w:szCs w:val="28"/>
    </w:rPr>
  </w:style>
  <w:style w:type="paragraph" w:styleId="TOC3">
    <w:name w:val="toc 3"/>
    <w:basedOn w:val="TOC2"/>
    <w:next w:val="a"/>
    <w:semiHidden/>
    <w:rsid w:val="00354A40"/>
    <w:pPr>
      <w:ind w:left="360"/>
    </w:pPr>
    <w:rPr>
      <w:sz w:val="16"/>
      <w:szCs w:val="24"/>
    </w:rPr>
  </w:style>
  <w:style w:type="paragraph" w:styleId="TOC4">
    <w:name w:val="toc 4"/>
    <w:basedOn w:val="a"/>
    <w:next w:val="a"/>
    <w:semiHidden/>
    <w:rsid w:val="00354A40"/>
    <w:pPr>
      <w:tabs>
        <w:tab w:val="right" w:leader="dot" w:pos="10206"/>
      </w:tabs>
      <w:spacing w:before="0" w:after="0"/>
      <w:ind w:left="540"/>
      <w:jc w:val="left"/>
    </w:pPr>
    <w:rPr>
      <w:rFonts w:cs="Miriam"/>
      <w:szCs w:val="18"/>
    </w:rPr>
  </w:style>
  <w:style w:type="paragraph" w:styleId="TOC5">
    <w:name w:val="toc 5"/>
    <w:basedOn w:val="a"/>
    <w:next w:val="a"/>
    <w:semiHidden/>
    <w:rsid w:val="00354A40"/>
    <w:pPr>
      <w:tabs>
        <w:tab w:val="right" w:leader="dot" w:pos="10206"/>
      </w:tabs>
      <w:spacing w:before="0" w:after="0"/>
      <w:ind w:left="720"/>
      <w:jc w:val="left"/>
    </w:pPr>
    <w:rPr>
      <w:rFonts w:cs="Miriam"/>
      <w:szCs w:val="18"/>
    </w:rPr>
  </w:style>
  <w:style w:type="paragraph" w:styleId="TOC6">
    <w:name w:val="toc 6"/>
    <w:basedOn w:val="a"/>
    <w:next w:val="a"/>
    <w:semiHidden/>
    <w:rsid w:val="00354A40"/>
    <w:pPr>
      <w:tabs>
        <w:tab w:val="right" w:leader="dot" w:pos="10206"/>
      </w:tabs>
      <w:spacing w:before="0" w:after="0"/>
      <w:ind w:left="900"/>
      <w:jc w:val="left"/>
    </w:pPr>
    <w:rPr>
      <w:rFonts w:cs="Miriam"/>
      <w:szCs w:val="18"/>
    </w:rPr>
  </w:style>
  <w:style w:type="paragraph" w:styleId="TOC7">
    <w:name w:val="toc 7"/>
    <w:basedOn w:val="a"/>
    <w:next w:val="a"/>
    <w:semiHidden/>
    <w:rsid w:val="00354A40"/>
    <w:pPr>
      <w:tabs>
        <w:tab w:val="right" w:leader="dot" w:pos="10206"/>
      </w:tabs>
      <w:spacing w:before="0" w:after="0"/>
      <w:ind w:left="1080"/>
      <w:jc w:val="left"/>
    </w:pPr>
    <w:rPr>
      <w:rFonts w:cs="Miriam"/>
      <w:szCs w:val="18"/>
    </w:rPr>
  </w:style>
  <w:style w:type="paragraph" w:styleId="TOC8">
    <w:name w:val="toc 8"/>
    <w:basedOn w:val="a"/>
    <w:next w:val="a"/>
    <w:semiHidden/>
    <w:rsid w:val="00354A40"/>
    <w:pPr>
      <w:tabs>
        <w:tab w:val="right" w:leader="dot" w:pos="10206"/>
      </w:tabs>
      <w:spacing w:before="0" w:after="0"/>
      <w:ind w:left="1260"/>
      <w:jc w:val="left"/>
    </w:pPr>
    <w:rPr>
      <w:rFonts w:cs="Miriam"/>
      <w:szCs w:val="18"/>
    </w:rPr>
  </w:style>
  <w:style w:type="paragraph" w:styleId="TOC9">
    <w:name w:val="toc 9"/>
    <w:basedOn w:val="a"/>
    <w:next w:val="a"/>
    <w:semiHidden/>
    <w:rsid w:val="00354A40"/>
    <w:pPr>
      <w:tabs>
        <w:tab w:val="right" w:leader="dot" w:pos="10206"/>
      </w:tabs>
      <w:spacing w:before="0" w:after="0"/>
      <w:ind w:left="1440"/>
      <w:jc w:val="left"/>
    </w:pPr>
    <w:rPr>
      <w:rFonts w:cs="Miriam"/>
      <w:szCs w:val="18"/>
    </w:rPr>
  </w:style>
  <w:style w:type="paragraph" w:customStyle="1" w:styleId="af6">
    <w:name w:val="מפריד נתוני אישור"/>
    <w:basedOn w:val="a"/>
    <w:next w:val="a"/>
    <w:rsid w:val="00354A40"/>
    <w:pPr>
      <w:shd w:val="solid" w:color="auto" w:fill="auto"/>
      <w:spacing w:before="2835" w:after="2835"/>
      <w:jc w:val="center"/>
    </w:pPr>
    <w:rPr>
      <w:color w:val="FFFFFF"/>
      <w:szCs w:val="144"/>
    </w:rPr>
  </w:style>
  <w:style w:type="paragraph" w:customStyle="1" w:styleId="af7">
    <w:name w:val="מידע מסמך"/>
    <w:basedOn w:val="a"/>
    <w:rsid w:val="00354A40"/>
    <w:pPr>
      <w:tabs>
        <w:tab w:val="right" w:pos="10489"/>
      </w:tabs>
      <w:spacing w:before="60" w:after="0"/>
      <w:ind w:left="1418"/>
    </w:pPr>
    <w:rPr>
      <w:rFonts w:cs="Narkisim"/>
      <w:szCs w:val="20"/>
    </w:rPr>
  </w:style>
  <w:style w:type="paragraph" w:customStyle="1" w:styleId="af8">
    <w:name w:val="סעיף מידע מסמך"/>
    <w:basedOn w:val="af7"/>
    <w:rsid w:val="00354A40"/>
    <w:pPr>
      <w:spacing w:before="180"/>
      <w:ind w:left="567"/>
    </w:pPr>
    <w:rPr>
      <w:b/>
      <w:bCs/>
      <w:sz w:val="22"/>
      <w:szCs w:val="24"/>
    </w:rPr>
  </w:style>
  <w:style w:type="paragraph" w:customStyle="1" w:styleId="af9">
    <w:name w:val="כותרת טבלת מידע"/>
    <w:basedOn w:val="a8"/>
    <w:rsid w:val="00354A40"/>
    <w:pPr>
      <w:keepNext/>
      <w:spacing w:before="80" w:after="80"/>
    </w:pPr>
    <w:rPr>
      <w:sz w:val="16"/>
      <w:szCs w:val="18"/>
    </w:rPr>
  </w:style>
  <w:style w:type="paragraph" w:customStyle="1" w:styleId="afa">
    <w:name w:val="טקסט טבלת מידע"/>
    <w:basedOn w:val="a"/>
    <w:rsid w:val="00354A40"/>
    <w:pPr>
      <w:keepNext/>
      <w:keepLines w:val="0"/>
      <w:widowControl/>
      <w:spacing w:before="40" w:after="40"/>
      <w:jc w:val="left"/>
    </w:pPr>
    <w:rPr>
      <w:sz w:val="14"/>
      <w:szCs w:val="16"/>
    </w:rPr>
  </w:style>
  <w:style w:type="paragraph" w:customStyle="1" w:styleId="afb">
    <w:name w:val="מידע דף שער"/>
    <w:basedOn w:val="a"/>
    <w:rsid w:val="00354A40"/>
    <w:pPr>
      <w:jc w:val="center"/>
    </w:pPr>
  </w:style>
  <w:style w:type="paragraph" w:customStyle="1" w:styleId="23">
    <w:name w:val="כ2 לא לתוכן"/>
    <w:basedOn w:val="2"/>
    <w:next w:val="a"/>
    <w:rsid w:val="00354A40"/>
    <w:pPr>
      <w:outlineLvl w:val="9"/>
    </w:pPr>
  </w:style>
  <w:style w:type="character" w:styleId="afc">
    <w:name w:val="footnote reference"/>
    <w:basedOn w:val="a0"/>
    <w:semiHidden/>
    <w:rsid w:val="00354A40"/>
    <w:rPr>
      <w:vertAlign w:val="superscript"/>
    </w:rPr>
  </w:style>
  <w:style w:type="paragraph" w:customStyle="1" w:styleId="afd">
    <w:name w:val="כותרת חוברת"/>
    <w:basedOn w:val="a"/>
    <w:rsid w:val="00354A40"/>
    <w:pPr>
      <w:framePr w:w="7757" w:h="2523" w:hRule="exact" w:hSpace="181" w:wrap="around" w:vAnchor="page" w:hAnchor="page" w:x="1934" w:y="4429"/>
      <w:pBdr>
        <w:top w:val="single" w:sz="18" w:space="1" w:color="auto" w:shadow="1"/>
        <w:left w:val="single" w:sz="18" w:space="1" w:color="auto" w:shadow="1"/>
        <w:bottom w:val="single" w:sz="18" w:space="1" w:color="auto" w:shadow="1"/>
        <w:right w:val="single" w:sz="18" w:space="1" w:color="auto" w:shadow="1"/>
      </w:pBdr>
      <w:spacing w:before="0" w:after="0"/>
      <w:jc w:val="center"/>
    </w:pPr>
    <w:rPr>
      <w:rFonts w:ascii="Arial" w:hAnsi="Arial" w:cs="Guttman Adii"/>
      <w:sz w:val="76"/>
      <w:szCs w:val="96"/>
    </w:rPr>
  </w:style>
  <w:style w:type="paragraph" w:customStyle="1" w:styleId="afe">
    <w:name w:val="סיווג חוברת"/>
    <w:basedOn w:val="a"/>
    <w:rsid w:val="00354A40"/>
    <w:pPr>
      <w:framePr w:hSpace="181" w:wrap="notBeside" w:vAnchor="page" w:hAnchor="margin" w:xAlign="center" w:y="6918"/>
      <w:spacing w:before="0" w:after="0"/>
    </w:pPr>
    <w:rPr>
      <w:rFonts w:cs="Narkisim"/>
      <w:sz w:val="22"/>
    </w:rPr>
  </w:style>
  <w:style w:type="paragraph" w:customStyle="1" w:styleId="aff">
    <w:name w:val="פרטי הקורס"/>
    <w:basedOn w:val="a"/>
    <w:rsid w:val="00354A40"/>
    <w:pPr>
      <w:framePr w:w="3766" w:h="482" w:hSpace="180" w:wrap="around" w:vAnchor="text" w:hAnchor="page" w:x="1133" w:y="2064"/>
      <w:spacing w:before="0"/>
      <w:jc w:val="right"/>
    </w:pPr>
  </w:style>
  <w:style w:type="paragraph" w:customStyle="1" w:styleId="aff0">
    <w:name w:val="שם היחידה"/>
    <w:rsid w:val="00354A40"/>
    <w:pPr>
      <w:framePr w:w="9650" w:h="2019" w:hSpace="181" w:wrap="around" w:hAnchor="page" w:xAlign="center" w:yAlign="top"/>
      <w:shd w:val="pct60" w:color="auto" w:fill="auto"/>
      <w:tabs>
        <w:tab w:val="left" w:pos="170"/>
        <w:tab w:val="center" w:pos="5056"/>
        <w:tab w:val="right" w:pos="9506"/>
      </w:tabs>
      <w:spacing w:before="360"/>
    </w:pPr>
    <w:rPr>
      <w:rFonts w:cs="Guttman Haim"/>
      <w:szCs w:val="28"/>
    </w:rPr>
  </w:style>
  <w:style w:type="paragraph" w:styleId="aff1">
    <w:name w:val="Balloon Text"/>
    <w:basedOn w:val="a"/>
    <w:link w:val="aff2"/>
    <w:rsid w:val="00322B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f2">
    <w:name w:val="טקסט בלונים תו"/>
    <w:basedOn w:val="a0"/>
    <w:link w:val="aff1"/>
    <w:rsid w:val="00322B73"/>
    <w:rPr>
      <w:rFonts w:ascii="Tahoma" w:hAnsi="Tahoma" w:cs="Tahoma"/>
      <w:sz w:val="16"/>
      <w:szCs w:val="16"/>
    </w:rPr>
  </w:style>
  <w:style w:type="paragraph" w:styleId="aff3">
    <w:name w:val="List Paragraph"/>
    <w:basedOn w:val="a"/>
    <w:uiPriority w:val="34"/>
    <w:qFormat/>
    <w:rsid w:val="00A551F2"/>
    <w:pPr>
      <w:keepLines w:val="0"/>
      <w:widowControl/>
      <w:spacing w:before="0" w:after="0"/>
      <w:ind w:left="720"/>
      <w:jc w:val="left"/>
    </w:pPr>
    <w:rPr>
      <w:rFonts w:ascii="Calibri" w:eastAsiaTheme="minorHAnsi" w:hAnsi="Calibri" w:cs="Calibri"/>
      <w:sz w:val="22"/>
      <w:szCs w:val="22"/>
    </w:rPr>
  </w:style>
  <w:style w:type="character" w:customStyle="1" w:styleId="Char">
    <w:name w:val="טקסט טבלה Char"/>
    <w:basedOn w:val="a0"/>
    <w:link w:val="af0"/>
    <w:locked/>
    <w:rsid w:val="00DF38A5"/>
    <w:rPr>
      <w:rFonts w:cs="David"/>
      <w:sz w:val="18"/>
      <w:szCs w:val="24"/>
    </w:rPr>
  </w:style>
  <w:style w:type="paragraph" w:styleId="aff4">
    <w:name w:val="Plain Text"/>
    <w:basedOn w:val="a"/>
    <w:link w:val="aff5"/>
    <w:rsid w:val="00BF59E4"/>
    <w:pPr>
      <w:ind w:left="851" w:right="2552"/>
    </w:pPr>
  </w:style>
  <w:style w:type="character" w:customStyle="1" w:styleId="aff5">
    <w:name w:val="טקסט רגיל תו"/>
    <w:basedOn w:val="a0"/>
    <w:link w:val="aff4"/>
    <w:rsid w:val="00BF59E4"/>
    <w:rPr>
      <w:rFonts w:cs="David"/>
      <w:sz w:val="18"/>
      <w:szCs w:val="24"/>
    </w:rPr>
  </w:style>
  <w:style w:type="table" w:styleId="aff6">
    <w:name w:val="Table Grid"/>
    <w:basedOn w:val="a1"/>
    <w:rsid w:val="00A12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A2FCB"/>
    <w:pPr>
      <w:keepLines w:val="0"/>
      <w:widowControl/>
      <w:bidi w:val="0"/>
      <w:spacing w:before="100" w:beforeAutospacing="1" w:after="100" w:afterAutospacing="1"/>
      <w:jc w:val="left"/>
    </w:pPr>
    <w:rPr>
      <w:rFonts w:eastAsiaTheme="minorEastAsia" w:cs="Times New Roman"/>
      <w:sz w:val="24"/>
    </w:rPr>
  </w:style>
  <w:style w:type="paragraph" w:customStyle="1" w:styleId="Normal5">
    <w:name w:val="Normal 5"/>
    <w:basedOn w:val="5"/>
    <w:next w:val="5"/>
    <w:rsid w:val="00ED74C3"/>
    <w:pPr>
      <w:numPr>
        <w:ilvl w:val="0"/>
        <w:numId w:val="0"/>
      </w:numPr>
      <w:spacing w:after="120"/>
      <w:ind w:left="1191" w:right="2552"/>
      <w:outlineLvl w:val="9"/>
    </w:pPr>
    <w:rPr>
      <w:rFonts w:ascii="Times New Roman" w:hAnsi="Times New Roman" w:cs="David"/>
      <w:szCs w:val="24"/>
    </w:rPr>
  </w:style>
  <w:style w:type="character" w:styleId="Hyperlink">
    <w:name w:val="Hyperlink"/>
    <w:basedOn w:val="a0"/>
    <w:unhideWhenUsed/>
    <w:rsid w:val="00050AF9"/>
    <w:rPr>
      <w:color w:val="0000FF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050AF9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rsid w:val="00E24AAD"/>
    <w:rPr>
      <w:rFonts w:ascii="Arial" w:hAnsi="Arial" w:cs="David"/>
      <w:b/>
      <w:bCs/>
      <w:kern w:val="28"/>
      <w:sz w:val="30"/>
      <w:szCs w:val="40"/>
    </w:rPr>
  </w:style>
  <w:style w:type="character" w:styleId="FollowedHyperlink">
    <w:name w:val="FollowedHyperlink"/>
    <w:basedOn w:val="a0"/>
    <w:semiHidden/>
    <w:unhideWhenUsed/>
    <w:rsid w:val="000356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hyperlink" Target="https://www.youtube.com/watch?v=89k3llI51fU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5.png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TEP123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498F9D470C038B4B9EA2070E5EB4DBBC" ma:contentTypeVersion="2" ma:contentTypeDescription="צור מסמך חדש." ma:contentTypeScope="" ma:versionID="97e60bfd9919c3634d81e6464d77cfc9">
  <xsd:schema xmlns:xsd="http://www.w3.org/2001/XMLSchema" xmlns:xs="http://www.w3.org/2001/XMLSchema" xmlns:p="http://schemas.microsoft.com/office/2006/metadata/properties" xmlns:ns2="c85cdab1-20b0-476e-96a1-6c54e7d39fc8" targetNamespace="http://schemas.microsoft.com/office/2006/metadata/properties" ma:root="true" ma:fieldsID="e968cf22c689c323cec5401bc221a166" ns2:_="">
    <xsd:import namespace="c85cdab1-20b0-476e-96a1-6c54e7d39f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cdab1-20b0-476e-96a1-6c54e7d39f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F8125-FAB3-454E-BF83-AE68569537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C6D567-A9B8-42D2-80FE-8E5AD99F8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5cdab1-20b0-476e-96a1-6c54e7d39f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315F03-9A93-4B06-B2F0-1C93AFBDF1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9624A0-0379-4AA2-B8B2-43507F69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VSTEP123</Template>
  <TotalTime>4661</TotalTime>
  <Pages>18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תר"ץ 1 - רכיב מרחק למערכת יירוט</vt:lpstr>
    </vt:vector>
  </TitlesOfParts>
  <Manager>עומר פלדר , עמידן רוט</Manager>
  <Company>ביה"ס למקצועות המחשב</Company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תר"ץ 1 - רכיב מרחק למערכת יירוט</dc:title>
  <dc:subject>תר"ץ 1 - עת"פ</dc:subject>
  <dc:creator>יבגני ליטבין</dc:creator>
  <cp:lastModifiedBy>אורי רינת</cp:lastModifiedBy>
  <cp:revision>261</cp:revision>
  <cp:lastPrinted>2019-06-23T15:55:00Z</cp:lastPrinted>
  <dcterms:created xsi:type="dcterms:W3CDTF">2019-06-10T17:25:00Z</dcterms:created>
  <dcterms:modified xsi:type="dcterms:W3CDTF">2019-07-04T06:12:00Z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סיווג">
    <vt:lpwstr>שמור</vt:lpwstr>
  </property>
  <property fmtid="{D5CDD505-2E9C-101B-9397-08002B2CF9AE}" pid="3" name="קורס">
    <vt:lpwstr>תכנות בסיסי</vt:lpwstr>
  </property>
  <property fmtid="{D5CDD505-2E9C-101B-9397-08002B2CF9AE}" pid="4" name="מאשר">
    <vt:lpwstr>אין </vt:lpwstr>
  </property>
  <property fmtid="{D5CDD505-2E9C-101B-9397-08002B2CF9AE}" pid="5" name="manager">
    <vt:lpwstr>סגן ספי מרקוב</vt:lpwstr>
  </property>
  <property fmtid="{D5CDD505-2E9C-101B-9397-08002B2CF9AE}" pid="6" name="סימול קורס">
    <vt:lpwstr>8803</vt:lpwstr>
  </property>
  <property fmtid="{D5CDD505-2E9C-101B-9397-08002B2CF9AE}" pid="7" name="שם קורס">
    <vt:lpwstr>קורס תכנות בסיסי</vt:lpwstr>
  </property>
  <property fmtid="{D5CDD505-2E9C-101B-9397-08002B2CF9AE}" pid="8" name="ContentTypeId">
    <vt:lpwstr>0x010100498F9D470C038B4B9EA2070E5EB4DBBC</vt:lpwstr>
  </property>
</Properties>
</file>